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Spec="center" w:tblpY="16"/>
        <w:tblW w:w="902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6"/>
      </w:tblGrid>
      <w:tr w:rsidR="00EA4762">
        <w:trPr>
          <w:trHeight w:val="13824"/>
        </w:trPr>
        <w:tc>
          <w:tcPr>
            <w:tcW w:w="9026" w:type="dxa"/>
          </w:tcPr>
          <w:p w:rsidR="00EA4762" w:rsidRDefault="00EA4762">
            <w:pPr>
              <w:jc w:val="center"/>
              <w:rPr>
                <w:rFonts w:ascii="新宋体" w:eastAsia="新宋体" w:hAnsi="新宋体"/>
                <w:b/>
                <w:sz w:val="48"/>
                <w:szCs w:val="48"/>
              </w:rPr>
            </w:pPr>
          </w:p>
          <w:p w:rsidR="00EA4762" w:rsidRDefault="00EA4762">
            <w:pPr>
              <w:jc w:val="center"/>
              <w:rPr>
                <w:rFonts w:ascii="新宋体" w:eastAsia="新宋体" w:hAnsi="新宋体"/>
                <w:b/>
                <w:sz w:val="48"/>
                <w:szCs w:val="48"/>
              </w:rPr>
            </w:pPr>
          </w:p>
          <w:p w:rsidR="00EA4762" w:rsidRDefault="00EA4762">
            <w:pPr>
              <w:jc w:val="center"/>
              <w:rPr>
                <w:rFonts w:ascii="新宋体" w:eastAsia="新宋体" w:hAnsi="新宋体"/>
                <w:b/>
                <w:sz w:val="48"/>
                <w:szCs w:val="48"/>
              </w:rPr>
            </w:pPr>
          </w:p>
          <w:p w:rsidR="00EA4762" w:rsidRDefault="00EA4762">
            <w:pPr>
              <w:jc w:val="center"/>
              <w:rPr>
                <w:rFonts w:ascii="新宋体" w:eastAsia="新宋体" w:hAnsi="新宋体"/>
                <w:b/>
                <w:sz w:val="48"/>
                <w:szCs w:val="48"/>
              </w:rPr>
            </w:pPr>
          </w:p>
          <w:p w:rsidR="00EA4762" w:rsidRDefault="00EA4762">
            <w:pPr>
              <w:jc w:val="center"/>
              <w:rPr>
                <w:rFonts w:ascii="黑体" w:eastAsia="黑体" w:hAnsi="新宋体"/>
                <w:b/>
                <w:sz w:val="48"/>
                <w:szCs w:val="48"/>
              </w:rPr>
            </w:pPr>
          </w:p>
          <w:p w:rsidR="00EA4762" w:rsidRDefault="00EA4762">
            <w:pPr>
              <w:jc w:val="center"/>
              <w:rPr>
                <w:rFonts w:ascii="黑体" w:eastAsia="黑体" w:hAnsi="新宋体"/>
                <w:b/>
                <w:sz w:val="44"/>
                <w:szCs w:val="44"/>
              </w:rPr>
            </w:pPr>
          </w:p>
          <w:p w:rsidR="00EA4762" w:rsidRDefault="00EA4762">
            <w:pPr>
              <w:jc w:val="center"/>
              <w:rPr>
                <w:rFonts w:ascii="黑体" w:eastAsia="黑体" w:hAnsi="新宋体"/>
                <w:b/>
                <w:sz w:val="44"/>
                <w:szCs w:val="44"/>
              </w:rPr>
            </w:pPr>
          </w:p>
          <w:p w:rsidR="00EA4762" w:rsidRDefault="00F002D0">
            <w:pPr>
              <w:jc w:val="center"/>
              <w:rPr>
                <w:rFonts w:ascii="黑体" w:eastAsia="黑体" w:hAnsi="新宋体"/>
                <w:b/>
                <w:sz w:val="52"/>
                <w:szCs w:val="52"/>
              </w:rPr>
            </w:pPr>
            <w:r>
              <w:rPr>
                <w:rFonts w:ascii="黑体" w:eastAsia="黑体" w:hAnsi="新宋体"/>
                <w:b/>
                <w:sz w:val="52"/>
                <w:szCs w:val="52"/>
              </w:rPr>
              <w:t>S</w:t>
            </w:r>
            <w:r>
              <w:rPr>
                <w:rFonts w:ascii="黑体" w:eastAsia="黑体" w:hAnsi="新宋体" w:hint="eastAsia"/>
                <w:b/>
                <w:sz w:val="52"/>
                <w:szCs w:val="52"/>
              </w:rPr>
              <w:t>hop购物平台</w:t>
            </w:r>
            <w:r w:rsidR="00141806">
              <w:rPr>
                <w:rFonts w:ascii="黑体" w:eastAsia="黑体" w:hAnsi="新宋体" w:hint="eastAsia"/>
                <w:b/>
                <w:sz w:val="52"/>
                <w:szCs w:val="52"/>
              </w:rPr>
              <w:t>购物说明书</w:t>
            </w:r>
          </w:p>
          <w:p w:rsidR="00EA4762" w:rsidRDefault="00F002D0">
            <w:pPr>
              <w:jc w:val="center"/>
              <w:rPr>
                <w:rFonts w:ascii="黑体" w:eastAsia="黑体" w:hAnsi="新宋体"/>
                <w:b/>
                <w:sz w:val="44"/>
                <w:szCs w:val="44"/>
              </w:rPr>
            </w:pPr>
            <w:r>
              <w:rPr>
                <w:rFonts w:ascii="黑体" w:eastAsia="黑体" w:hAnsi="新宋体" w:hint="eastAsia"/>
                <w:b/>
                <w:sz w:val="44"/>
                <w:szCs w:val="44"/>
              </w:rPr>
              <w:t>（web版v1.0）</w:t>
            </w:r>
          </w:p>
          <w:p w:rsidR="00EA4762" w:rsidRDefault="00EA4762">
            <w:pPr>
              <w:jc w:val="center"/>
              <w:rPr>
                <w:rFonts w:ascii="黑体" w:eastAsia="黑体" w:hAnsi="新宋体"/>
                <w:b/>
                <w:sz w:val="44"/>
                <w:szCs w:val="44"/>
              </w:rPr>
            </w:pPr>
          </w:p>
          <w:p w:rsidR="00EA4762" w:rsidRDefault="00EA4762">
            <w:pPr>
              <w:jc w:val="center"/>
              <w:rPr>
                <w:rFonts w:ascii="黑体" w:eastAsia="黑体" w:hAnsi="新宋体"/>
                <w:b/>
                <w:sz w:val="44"/>
                <w:szCs w:val="44"/>
              </w:rPr>
            </w:pPr>
          </w:p>
          <w:p w:rsidR="00EA4762" w:rsidRDefault="00EA4762">
            <w:pPr>
              <w:jc w:val="center"/>
              <w:rPr>
                <w:rFonts w:ascii="黑体" w:eastAsia="黑体" w:hAnsi="新宋体"/>
                <w:b/>
                <w:sz w:val="48"/>
                <w:szCs w:val="48"/>
              </w:rPr>
            </w:pPr>
          </w:p>
          <w:p w:rsidR="00EA4762" w:rsidRDefault="00EA4762">
            <w:pPr>
              <w:jc w:val="center"/>
              <w:rPr>
                <w:rFonts w:ascii="黑体" w:eastAsia="黑体" w:hAnsi="新宋体"/>
                <w:b/>
                <w:sz w:val="48"/>
                <w:szCs w:val="48"/>
              </w:rPr>
            </w:pPr>
          </w:p>
          <w:p w:rsidR="00EA4762" w:rsidRDefault="00EA4762">
            <w:pPr>
              <w:jc w:val="center"/>
              <w:rPr>
                <w:rFonts w:ascii="黑体" w:eastAsia="黑体" w:hAnsi="新宋体"/>
                <w:b/>
                <w:sz w:val="48"/>
                <w:szCs w:val="48"/>
              </w:rPr>
            </w:pPr>
          </w:p>
          <w:p w:rsidR="00EA4762" w:rsidRDefault="00EA4762">
            <w:pPr>
              <w:jc w:val="center"/>
              <w:rPr>
                <w:rFonts w:ascii="黑体" w:eastAsia="黑体" w:hAnsi="新宋体"/>
                <w:b/>
                <w:sz w:val="48"/>
                <w:szCs w:val="48"/>
              </w:rPr>
            </w:pPr>
          </w:p>
          <w:p w:rsidR="00EA4762" w:rsidRDefault="00EA4762">
            <w:pPr>
              <w:jc w:val="center"/>
              <w:rPr>
                <w:rFonts w:ascii="黑体" w:eastAsia="黑体" w:hAnsi="新宋体"/>
                <w:b/>
              </w:rPr>
            </w:pPr>
          </w:p>
          <w:p w:rsidR="00EA4762" w:rsidRDefault="00EA4762">
            <w:pPr>
              <w:jc w:val="center"/>
              <w:rPr>
                <w:rFonts w:ascii="黑体" w:eastAsia="黑体" w:hAnsi="新宋体"/>
                <w:b/>
              </w:rPr>
            </w:pPr>
          </w:p>
          <w:p w:rsidR="00EA4762" w:rsidRDefault="00EA4762">
            <w:pPr>
              <w:jc w:val="center"/>
              <w:rPr>
                <w:rFonts w:ascii="黑体" w:eastAsia="黑体" w:hAnsi="新宋体"/>
                <w:b/>
              </w:rPr>
            </w:pPr>
          </w:p>
          <w:p w:rsidR="00EA4762" w:rsidRDefault="00EA4762">
            <w:pPr>
              <w:jc w:val="center"/>
              <w:rPr>
                <w:rFonts w:ascii="黑体" w:eastAsia="黑体" w:hAnsi="新宋体"/>
                <w:b/>
              </w:rPr>
            </w:pPr>
          </w:p>
          <w:p w:rsidR="00EA4762" w:rsidRDefault="00F002D0">
            <w:pPr>
              <w:jc w:val="center"/>
              <w:rPr>
                <w:rFonts w:ascii="黑体" w:eastAsia="黑体" w:hAnsi="新宋体"/>
                <w:b/>
                <w:sz w:val="32"/>
                <w:szCs w:val="32"/>
              </w:rPr>
            </w:pPr>
            <w:r>
              <w:rPr>
                <w:rFonts w:ascii="黑体" w:eastAsia="黑体" w:hAnsi="新宋体" w:hint="eastAsia"/>
                <w:b/>
                <w:sz w:val="32"/>
                <w:szCs w:val="32"/>
              </w:rPr>
              <w:t>XXX公司</w:t>
            </w:r>
          </w:p>
          <w:p w:rsidR="00EA4762" w:rsidRDefault="00F002D0">
            <w:pPr>
              <w:jc w:val="center"/>
              <w:rPr>
                <w:rFonts w:ascii="黑体" w:eastAsia="黑体" w:hAnsi="新宋体"/>
                <w:b/>
                <w:sz w:val="32"/>
                <w:szCs w:val="32"/>
              </w:rPr>
            </w:pPr>
            <w:r>
              <w:rPr>
                <w:rFonts w:ascii="黑体" w:eastAsia="黑体" w:hAnsi="新宋体" w:hint="eastAsia"/>
                <w:b/>
                <w:sz w:val="32"/>
                <w:szCs w:val="32"/>
              </w:rPr>
              <w:t>2014年11月</w:t>
            </w:r>
          </w:p>
        </w:tc>
      </w:tr>
    </w:tbl>
    <w:p w:rsidR="00EA4762" w:rsidRDefault="00EA4762">
      <w:pPr>
        <w:pStyle w:val="12"/>
        <w:rPr>
          <w:rFonts w:ascii="宋体" w:hAnsi="宋体"/>
          <w:sz w:val="24"/>
          <w:szCs w:val="24"/>
        </w:rPr>
        <w:sectPr w:rsidR="00EA476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EA4762" w:rsidRDefault="00F002D0">
      <w:pPr>
        <w:pStyle w:val="1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目   录</w:t>
      </w:r>
    </w:p>
    <w:p w:rsidR="00516BE4" w:rsidRPr="007333CA" w:rsidRDefault="00F002D0">
      <w:pPr>
        <w:pStyle w:val="12"/>
        <w:rPr>
          <w:b w:val="0"/>
          <w:bCs w:val="0"/>
          <w:caps w:val="0"/>
          <w:noProof/>
          <w:kern w:val="0"/>
          <w:sz w:val="22"/>
          <w:szCs w:val="22"/>
        </w:rPr>
      </w:pP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</w:instrText>
      </w:r>
      <w:r>
        <w:rPr>
          <w:rFonts w:ascii="宋体" w:hAnsi="宋体" w:hint="eastAsia"/>
          <w:sz w:val="24"/>
          <w:szCs w:val="24"/>
        </w:rPr>
        <w:instrText>TOC \o "1-3" \h \z \u</w:instrText>
      </w:r>
      <w:r>
        <w:rPr>
          <w:rFonts w:ascii="宋体" w:hAnsi="宋体"/>
          <w:sz w:val="24"/>
          <w:szCs w:val="24"/>
        </w:rPr>
        <w:instrText xml:space="preserve"> </w:instrText>
      </w:r>
      <w:r>
        <w:rPr>
          <w:rFonts w:ascii="宋体" w:hAnsi="宋体"/>
          <w:sz w:val="24"/>
          <w:szCs w:val="24"/>
        </w:rPr>
        <w:fldChar w:fldCharType="separate"/>
      </w:r>
      <w:hyperlink w:anchor="_Toc403972438" w:history="1">
        <w:r w:rsidR="00516BE4" w:rsidRPr="00A449A9">
          <w:rPr>
            <w:rStyle w:val="afc"/>
            <w:rFonts w:hint="eastAsia"/>
            <w:noProof/>
          </w:rPr>
          <w:t>第一章</w:t>
        </w:r>
        <w:r w:rsidR="00516BE4" w:rsidRPr="007333CA">
          <w:rPr>
            <w:b w:val="0"/>
            <w:bCs w:val="0"/>
            <w:caps w:val="0"/>
            <w:noProof/>
            <w:kern w:val="0"/>
            <w:sz w:val="22"/>
            <w:szCs w:val="22"/>
          </w:rPr>
          <w:tab/>
        </w:r>
        <w:r w:rsidR="00516BE4" w:rsidRPr="00A449A9">
          <w:rPr>
            <w:rStyle w:val="afc"/>
            <w:rFonts w:hint="eastAsia"/>
            <w:noProof/>
          </w:rPr>
          <w:t>系统功能需求</w:t>
        </w:r>
        <w:r w:rsidR="00516BE4">
          <w:rPr>
            <w:noProof/>
            <w:webHidden/>
          </w:rPr>
          <w:tab/>
        </w:r>
        <w:r w:rsidR="00516BE4">
          <w:rPr>
            <w:noProof/>
            <w:webHidden/>
          </w:rPr>
          <w:fldChar w:fldCharType="begin"/>
        </w:r>
        <w:r w:rsidR="00516BE4">
          <w:rPr>
            <w:noProof/>
            <w:webHidden/>
          </w:rPr>
          <w:instrText xml:space="preserve"> PAGEREF _Toc403972438 \h </w:instrText>
        </w:r>
        <w:r w:rsidR="00516BE4">
          <w:rPr>
            <w:noProof/>
            <w:webHidden/>
          </w:rPr>
        </w:r>
        <w:r w:rsidR="00516BE4">
          <w:rPr>
            <w:noProof/>
            <w:webHidden/>
          </w:rPr>
          <w:fldChar w:fldCharType="separate"/>
        </w:r>
        <w:r w:rsidR="00516BE4">
          <w:rPr>
            <w:noProof/>
            <w:webHidden/>
          </w:rPr>
          <w:t>2</w:t>
        </w:r>
        <w:r w:rsidR="00516BE4">
          <w:rPr>
            <w:noProof/>
            <w:webHidden/>
          </w:rPr>
          <w:fldChar w:fldCharType="end"/>
        </w:r>
      </w:hyperlink>
    </w:p>
    <w:p w:rsidR="00516BE4" w:rsidRPr="007333CA" w:rsidRDefault="00516BE4">
      <w:pPr>
        <w:pStyle w:val="25"/>
        <w:tabs>
          <w:tab w:val="left" w:pos="840"/>
          <w:tab w:val="right" w:leader="dot" w:pos="8302"/>
        </w:tabs>
        <w:rPr>
          <w:smallCaps w:val="0"/>
          <w:noProof/>
          <w:kern w:val="0"/>
          <w:sz w:val="22"/>
          <w:szCs w:val="22"/>
        </w:rPr>
      </w:pPr>
      <w:hyperlink w:anchor="_Toc403972439" w:history="1">
        <w:r w:rsidRPr="00A449A9">
          <w:rPr>
            <w:rStyle w:val="afc"/>
            <w:rFonts w:ascii="Arial" w:hAnsi="Arial" w:cs="Arial"/>
            <w:noProof/>
          </w:rPr>
          <w:t>1.1</w:t>
        </w:r>
        <w:r w:rsidRPr="007333CA">
          <w:rPr>
            <w:smallCap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用户注册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16BE4" w:rsidRPr="007333CA" w:rsidRDefault="00516BE4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40" w:history="1">
        <w:r w:rsidRPr="00A449A9">
          <w:rPr>
            <w:rStyle w:val="afc"/>
            <w:noProof/>
          </w:rPr>
          <w:t>1.1.1</w:t>
        </w:r>
        <w:r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买家注册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16BE4" w:rsidRPr="007333CA" w:rsidRDefault="00516BE4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41" w:history="1">
        <w:r w:rsidRPr="00A449A9">
          <w:rPr>
            <w:rStyle w:val="afc"/>
            <w:noProof/>
          </w:rPr>
          <w:t>1.1.2</w:t>
        </w:r>
        <w:r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卖家注册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16BE4" w:rsidRPr="007333CA" w:rsidRDefault="00516BE4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42" w:history="1">
        <w:r w:rsidRPr="00A449A9">
          <w:rPr>
            <w:rStyle w:val="afc"/>
            <w:noProof/>
          </w:rPr>
          <w:t>1.1.3</w:t>
        </w:r>
        <w:r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6BE4" w:rsidRPr="007333CA" w:rsidRDefault="00516BE4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43" w:history="1">
        <w:r w:rsidRPr="00A449A9">
          <w:rPr>
            <w:rStyle w:val="afc"/>
            <w:noProof/>
          </w:rPr>
          <w:t>1.1.4</w:t>
        </w:r>
        <w:r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密码找回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6BE4" w:rsidRPr="007333CA" w:rsidRDefault="00516BE4">
      <w:pPr>
        <w:pStyle w:val="25"/>
        <w:tabs>
          <w:tab w:val="left" w:pos="840"/>
          <w:tab w:val="right" w:leader="dot" w:pos="8302"/>
        </w:tabs>
        <w:rPr>
          <w:smallCaps w:val="0"/>
          <w:noProof/>
          <w:kern w:val="0"/>
          <w:sz w:val="22"/>
          <w:szCs w:val="22"/>
        </w:rPr>
      </w:pPr>
      <w:hyperlink w:anchor="_Toc403972444" w:history="1">
        <w:r w:rsidRPr="00A449A9">
          <w:rPr>
            <w:rStyle w:val="afc"/>
            <w:rFonts w:ascii="Arial" w:hAnsi="Arial" w:cs="Arial"/>
            <w:noProof/>
          </w:rPr>
          <w:t>1.2</w:t>
        </w:r>
        <w:r w:rsidRPr="007333CA">
          <w:rPr>
            <w:smallCap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登录后首页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6BE4" w:rsidRPr="007333CA" w:rsidRDefault="00516BE4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45" w:history="1">
        <w:r w:rsidRPr="00A449A9">
          <w:rPr>
            <w:rStyle w:val="afc"/>
            <w:noProof/>
          </w:rPr>
          <w:t>1.2.1</w:t>
        </w:r>
        <w:r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买家登录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6BE4" w:rsidRPr="007333CA" w:rsidRDefault="00516BE4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46" w:history="1">
        <w:r w:rsidRPr="00A449A9">
          <w:rPr>
            <w:rStyle w:val="afc"/>
            <w:noProof/>
          </w:rPr>
          <w:t>1.2.2</w:t>
        </w:r>
        <w:r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卖家登录后首页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6BE4" w:rsidRPr="007333CA" w:rsidRDefault="00516BE4">
      <w:pPr>
        <w:pStyle w:val="25"/>
        <w:tabs>
          <w:tab w:val="left" w:pos="840"/>
          <w:tab w:val="right" w:leader="dot" w:pos="8302"/>
        </w:tabs>
        <w:rPr>
          <w:smallCaps w:val="0"/>
          <w:noProof/>
          <w:kern w:val="0"/>
          <w:sz w:val="22"/>
          <w:szCs w:val="22"/>
        </w:rPr>
      </w:pPr>
      <w:hyperlink w:anchor="_Toc403972447" w:history="1">
        <w:r w:rsidRPr="00A449A9">
          <w:rPr>
            <w:rStyle w:val="afc"/>
            <w:rFonts w:ascii="Arial" w:hAnsi="Arial" w:cs="Arial"/>
            <w:noProof/>
          </w:rPr>
          <w:t>1.3</w:t>
        </w:r>
        <w:r w:rsidRPr="007333CA">
          <w:rPr>
            <w:smallCap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买家版块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6BE4" w:rsidRPr="007333CA" w:rsidRDefault="00516BE4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48" w:history="1">
        <w:r w:rsidRPr="00A449A9">
          <w:rPr>
            <w:rStyle w:val="afc"/>
            <w:noProof/>
          </w:rPr>
          <w:t>1.3.1</w:t>
        </w:r>
        <w:r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浏览商品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6BE4" w:rsidRPr="007333CA" w:rsidRDefault="00516BE4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49" w:history="1">
        <w:r w:rsidRPr="00A449A9">
          <w:rPr>
            <w:rStyle w:val="afc"/>
            <w:noProof/>
          </w:rPr>
          <w:t>1.3.2</w:t>
        </w:r>
        <w:r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购物车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6BE4" w:rsidRPr="007333CA" w:rsidRDefault="00516BE4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50" w:history="1">
        <w:r w:rsidRPr="00A449A9">
          <w:rPr>
            <w:rStyle w:val="afc"/>
            <w:noProof/>
          </w:rPr>
          <w:t>1.3.3</w:t>
        </w:r>
        <w:r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收藏夹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6BE4" w:rsidRPr="007333CA" w:rsidRDefault="00516BE4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51" w:history="1">
        <w:r w:rsidRPr="00A449A9">
          <w:rPr>
            <w:rStyle w:val="afc"/>
            <w:noProof/>
          </w:rPr>
          <w:t>1.3.4</w:t>
        </w:r>
        <w:r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浏览历史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6BE4" w:rsidRPr="007333CA" w:rsidRDefault="00516BE4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52" w:history="1">
        <w:r w:rsidRPr="00A449A9">
          <w:rPr>
            <w:rStyle w:val="afc"/>
            <w:noProof/>
          </w:rPr>
          <w:t>1.3.5</w:t>
        </w:r>
        <w:r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商品推荐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16BE4" w:rsidRPr="007333CA" w:rsidRDefault="00516BE4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53" w:history="1">
        <w:r w:rsidRPr="00A449A9">
          <w:rPr>
            <w:rStyle w:val="afc"/>
            <w:noProof/>
          </w:rPr>
          <w:t>1.3.6</w:t>
        </w:r>
        <w:r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用户反馈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16BE4" w:rsidRPr="007333CA" w:rsidRDefault="00516BE4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54" w:history="1">
        <w:r w:rsidRPr="00A449A9">
          <w:rPr>
            <w:rStyle w:val="afc"/>
            <w:noProof/>
          </w:rPr>
          <w:t>1.3.7</w:t>
        </w:r>
        <w:r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商品分类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16BE4" w:rsidRPr="007333CA" w:rsidRDefault="00516BE4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55" w:history="1">
        <w:r w:rsidRPr="00A449A9">
          <w:rPr>
            <w:rStyle w:val="afc"/>
            <w:noProof/>
          </w:rPr>
          <w:t>1.3.8</w:t>
        </w:r>
        <w:r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我的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16BE4" w:rsidRPr="007333CA" w:rsidRDefault="00516BE4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56" w:history="1">
        <w:r w:rsidRPr="00A449A9">
          <w:rPr>
            <w:rStyle w:val="afc"/>
            <w:noProof/>
          </w:rPr>
          <w:t>1.3.9</w:t>
        </w:r>
        <w:r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帮助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16BE4" w:rsidRPr="007333CA" w:rsidRDefault="00516BE4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57" w:history="1">
        <w:r w:rsidRPr="00A449A9">
          <w:rPr>
            <w:rStyle w:val="afc"/>
            <w:noProof/>
          </w:rPr>
          <w:t>1.3.10</w:t>
        </w:r>
        <w:r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16BE4" w:rsidRPr="007333CA" w:rsidRDefault="00516BE4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58" w:history="1">
        <w:r w:rsidRPr="00A449A9">
          <w:rPr>
            <w:rStyle w:val="afc"/>
            <w:noProof/>
          </w:rPr>
          <w:t>1.3.11</w:t>
        </w:r>
        <w:r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账号管理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16BE4" w:rsidRPr="007333CA" w:rsidRDefault="00516BE4">
      <w:pPr>
        <w:pStyle w:val="25"/>
        <w:tabs>
          <w:tab w:val="left" w:pos="840"/>
          <w:tab w:val="right" w:leader="dot" w:pos="8302"/>
        </w:tabs>
        <w:rPr>
          <w:smallCaps w:val="0"/>
          <w:noProof/>
          <w:kern w:val="0"/>
          <w:sz w:val="22"/>
          <w:szCs w:val="22"/>
        </w:rPr>
      </w:pPr>
      <w:hyperlink w:anchor="_Toc403972459" w:history="1">
        <w:r w:rsidRPr="00A449A9">
          <w:rPr>
            <w:rStyle w:val="afc"/>
            <w:rFonts w:ascii="Arial" w:hAnsi="Arial" w:cs="Arial"/>
            <w:noProof/>
          </w:rPr>
          <w:t>1.4</w:t>
        </w:r>
        <w:r w:rsidRPr="007333CA">
          <w:rPr>
            <w:smallCap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卖家版块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16BE4" w:rsidRPr="007333CA" w:rsidRDefault="00516BE4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60" w:history="1">
        <w:r w:rsidRPr="00A449A9">
          <w:rPr>
            <w:rStyle w:val="afc"/>
            <w:noProof/>
          </w:rPr>
          <w:t>1.4.1</w:t>
        </w:r>
        <w:r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商店基本信息设置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16BE4" w:rsidRPr="007333CA" w:rsidRDefault="00516BE4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61" w:history="1">
        <w:r w:rsidRPr="00A449A9">
          <w:rPr>
            <w:rStyle w:val="afc"/>
            <w:noProof/>
          </w:rPr>
          <w:t>1.4.2</w:t>
        </w:r>
        <w:r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商品管理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16BE4" w:rsidRPr="007333CA" w:rsidRDefault="00516BE4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62" w:history="1">
        <w:r w:rsidRPr="00A449A9">
          <w:rPr>
            <w:rStyle w:val="afc"/>
            <w:noProof/>
          </w:rPr>
          <w:t>1.4.3</w:t>
        </w:r>
        <w:r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订单管理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16BE4" w:rsidRPr="007333CA" w:rsidRDefault="00516BE4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63" w:history="1">
        <w:r w:rsidRPr="00A449A9">
          <w:rPr>
            <w:rStyle w:val="afc"/>
            <w:noProof/>
          </w:rPr>
          <w:t>1.4.4</w:t>
        </w:r>
        <w:r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商品评论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16BE4" w:rsidRPr="007333CA" w:rsidRDefault="00516BE4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64" w:history="1">
        <w:r w:rsidRPr="00A449A9">
          <w:rPr>
            <w:rStyle w:val="afc"/>
            <w:noProof/>
          </w:rPr>
          <w:t>1.4.5</w:t>
        </w:r>
        <w:r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库存管理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16BE4" w:rsidRPr="007333CA" w:rsidRDefault="00516BE4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65" w:history="1">
        <w:r w:rsidRPr="00A449A9">
          <w:rPr>
            <w:rStyle w:val="afc"/>
            <w:noProof/>
          </w:rPr>
          <w:t>1.4.6</w:t>
        </w:r>
        <w:r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会员管理（暂时不做）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16BE4" w:rsidRPr="007333CA" w:rsidRDefault="00516BE4">
      <w:pPr>
        <w:pStyle w:val="25"/>
        <w:tabs>
          <w:tab w:val="left" w:pos="840"/>
          <w:tab w:val="right" w:leader="dot" w:pos="8302"/>
        </w:tabs>
        <w:rPr>
          <w:smallCaps w:val="0"/>
          <w:noProof/>
          <w:kern w:val="0"/>
          <w:sz w:val="22"/>
          <w:szCs w:val="22"/>
        </w:rPr>
      </w:pPr>
      <w:hyperlink w:anchor="_Toc403972466" w:history="1">
        <w:r w:rsidRPr="00A449A9">
          <w:rPr>
            <w:rStyle w:val="afc"/>
            <w:rFonts w:ascii="Arial" w:hAnsi="Arial" w:cs="Arial"/>
            <w:noProof/>
          </w:rPr>
          <w:t>1.5</w:t>
        </w:r>
        <w:r w:rsidRPr="007333CA">
          <w:rPr>
            <w:smallCap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支付系统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16BE4" w:rsidRPr="007333CA" w:rsidRDefault="00516BE4">
      <w:pPr>
        <w:pStyle w:val="25"/>
        <w:tabs>
          <w:tab w:val="left" w:pos="840"/>
          <w:tab w:val="right" w:leader="dot" w:pos="8302"/>
        </w:tabs>
        <w:rPr>
          <w:smallCaps w:val="0"/>
          <w:noProof/>
          <w:kern w:val="0"/>
          <w:sz w:val="22"/>
          <w:szCs w:val="22"/>
        </w:rPr>
      </w:pPr>
      <w:hyperlink w:anchor="_Toc403972467" w:history="1">
        <w:r w:rsidRPr="00A449A9">
          <w:rPr>
            <w:rStyle w:val="afc"/>
            <w:rFonts w:ascii="Arial" w:hAnsi="Arial" w:cs="Arial"/>
            <w:noProof/>
          </w:rPr>
          <w:t>1.6</w:t>
        </w:r>
        <w:r w:rsidRPr="007333CA">
          <w:rPr>
            <w:smallCap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管理员版块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16BE4" w:rsidRPr="007333CA" w:rsidRDefault="00516BE4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68" w:history="1">
        <w:r w:rsidRPr="00A449A9">
          <w:rPr>
            <w:rStyle w:val="afc"/>
            <w:noProof/>
          </w:rPr>
          <w:t>1.6.1</w:t>
        </w:r>
        <w:r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会员管理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16BE4" w:rsidRPr="007333CA" w:rsidRDefault="00516BE4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69" w:history="1">
        <w:r w:rsidRPr="00A449A9">
          <w:rPr>
            <w:rStyle w:val="afc"/>
            <w:noProof/>
          </w:rPr>
          <w:t>1.6.2</w:t>
        </w:r>
        <w:r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日志管理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16BE4" w:rsidRPr="007333CA" w:rsidRDefault="00516BE4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70" w:history="1">
        <w:r w:rsidRPr="00A449A9">
          <w:rPr>
            <w:rStyle w:val="afc"/>
            <w:noProof/>
          </w:rPr>
          <w:t>1.6.3</w:t>
        </w:r>
        <w:r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评论管理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16BE4" w:rsidRPr="007333CA" w:rsidRDefault="00516BE4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71" w:history="1">
        <w:r w:rsidRPr="00A449A9">
          <w:rPr>
            <w:rStyle w:val="afc"/>
            <w:noProof/>
          </w:rPr>
          <w:t>1.6.4</w:t>
        </w:r>
        <w:r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商品管理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16BE4" w:rsidRPr="007333CA" w:rsidRDefault="00516BE4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72" w:history="1">
        <w:r w:rsidRPr="00A449A9">
          <w:rPr>
            <w:rStyle w:val="afc"/>
            <w:noProof/>
          </w:rPr>
          <w:t>1.6.5</w:t>
        </w:r>
        <w:r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系统设置管理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16BE4" w:rsidRPr="007333CA" w:rsidRDefault="00516BE4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73" w:history="1">
        <w:r w:rsidRPr="00A449A9">
          <w:rPr>
            <w:rStyle w:val="afc"/>
            <w:noProof/>
          </w:rPr>
          <w:t>1.6.6</w:t>
        </w:r>
        <w:r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订单管理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16BE4" w:rsidRPr="007333CA" w:rsidRDefault="00516BE4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74" w:history="1">
        <w:r w:rsidRPr="00A449A9">
          <w:rPr>
            <w:rStyle w:val="afc"/>
            <w:noProof/>
          </w:rPr>
          <w:t>1.6.7</w:t>
        </w:r>
        <w:r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反馈建议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16BE4" w:rsidRPr="007333CA" w:rsidRDefault="00516BE4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75" w:history="1">
        <w:r w:rsidRPr="00A449A9">
          <w:rPr>
            <w:rStyle w:val="afc"/>
            <w:noProof/>
          </w:rPr>
          <w:t>1.6.8</w:t>
        </w:r>
        <w:r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文章管理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16BE4" w:rsidRPr="007333CA" w:rsidRDefault="00516BE4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76" w:history="1">
        <w:r w:rsidRPr="00A449A9">
          <w:rPr>
            <w:rStyle w:val="afc"/>
            <w:noProof/>
          </w:rPr>
          <w:t>1.6.9</w:t>
        </w:r>
        <w:r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支付管理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16BE4" w:rsidRPr="007333CA" w:rsidRDefault="00516BE4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77" w:history="1">
        <w:r w:rsidRPr="00A449A9">
          <w:rPr>
            <w:rStyle w:val="afc"/>
            <w:noProof/>
          </w:rPr>
          <w:t>1.6.10</w:t>
        </w:r>
        <w:r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系统配置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16BE4" w:rsidRPr="007333CA" w:rsidRDefault="00516BE4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78" w:history="1">
        <w:r w:rsidRPr="00A449A9">
          <w:rPr>
            <w:rStyle w:val="afc"/>
            <w:noProof/>
          </w:rPr>
          <w:t>1.6.11</w:t>
        </w:r>
        <w:r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网站统计分析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16BE4" w:rsidRPr="007333CA" w:rsidRDefault="00516BE4">
      <w:pPr>
        <w:pStyle w:val="25"/>
        <w:tabs>
          <w:tab w:val="left" w:pos="840"/>
          <w:tab w:val="right" w:leader="dot" w:pos="8302"/>
        </w:tabs>
        <w:rPr>
          <w:smallCaps w:val="0"/>
          <w:noProof/>
          <w:kern w:val="0"/>
          <w:sz w:val="22"/>
          <w:szCs w:val="22"/>
        </w:rPr>
      </w:pPr>
      <w:hyperlink w:anchor="_Toc403972479" w:history="1">
        <w:r w:rsidRPr="00A449A9">
          <w:rPr>
            <w:rStyle w:val="afc"/>
            <w:rFonts w:ascii="Arial" w:hAnsi="Arial" w:cs="Arial"/>
            <w:noProof/>
          </w:rPr>
          <w:t>1.7</w:t>
        </w:r>
        <w:r w:rsidRPr="007333CA">
          <w:rPr>
            <w:smallCap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16BE4" w:rsidRPr="007333CA" w:rsidRDefault="00516BE4">
      <w:pPr>
        <w:pStyle w:val="25"/>
        <w:tabs>
          <w:tab w:val="left" w:pos="840"/>
          <w:tab w:val="right" w:leader="dot" w:pos="8302"/>
        </w:tabs>
        <w:rPr>
          <w:smallCaps w:val="0"/>
          <w:noProof/>
          <w:kern w:val="0"/>
          <w:sz w:val="22"/>
          <w:szCs w:val="22"/>
        </w:rPr>
      </w:pPr>
      <w:hyperlink w:anchor="_Toc403972480" w:history="1">
        <w:r w:rsidRPr="00A449A9">
          <w:rPr>
            <w:rStyle w:val="afc"/>
            <w:rFonts w:ascii="Arial" w:hAnsi="Arial" w:cs="Arial"/>
            <w:noProof/>
          </w:rPr>
          <w:t>1.8</w:t>
        </w:r>
        <w:r w:rsidRPr="007333CA">
          <w:rPr>
            <w:smallCap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运营管理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16BE4" w:rsidRPr="007333CA" w:rsidRDefault="00516BE4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81" w:history="1">
        <w:r w:rsidRPr="00A449A9">
          <w:rPr>
            <w:rStyle w:val="afc"/>
            <w:noProof/>
          </w:rPr>
          <w:t>1.8.1</w:t>
        </w:r>
        <w:r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16BE4" w:rsidRPr="007333CA" w:rsidRDefault="00516BE4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82" w:history="1">
        <w:r w:rsidRPr="00A449A9">
          <w:rPr>
            <w:rStyle w:val="afc"/>
            <w:noProof/>
          </w:rPr>
          <w:t>1.8.2</w:t>
        </w:r>
        <w:r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导向链接管理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A4762" w:rsidRDefault="00F002D0">
      <w:pPr>
        <w:pStyle w:val="25"/>
        <w:tabs>
          <w:tab w:val="left" w:pos="840"/>
          <w:tab w:val="right" w:leader="dot" w:pos="8302"/>
        </w:tabs>
        <w:sectPr w:rsidR="00EA4762">
          <w:headerReference w:type="first" r:id="rId10"/>
          <w:footerReference w:type="first" r:id="rId11"/>
          <w:type w:val="continuous"/>
          <w:pgSz w:w="11906" w:h="16838"/>
          <w:pgMar w:top="1474" w:right="1797" w:bottom="1474" w:left="1797" w:header="814" w:footer="751" w:gutter="0"/>
          <w:pgNumType w:fmt="upperRoman" w:start="1"/>
          <w:cols w:space="425"/>
          <w:titlePg/>
          <w:docGrid w:type="lines" w:linePitch="326"/>
        </w:sectPr>
      </w:pPr>
      <w:r>
        <w:rPr>
          <w:rFonts w:ascii="宋体" w:hAnsi="宋体"/>
          <w:szCs w:val="24"/>
        </w:rPr>
        <w:fldChar w:fldCharType="end"/>
      </w:r>
      <w:r>
        <w:t xml:space="preserve"> </w:t>
      </w:r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992"/>
        <w:gridCol w:w="3307"/>
        <w:gridCol w:w="1706"/>
        <w:gridCol w:w="1706"/>
      </w:tblGrid>
      <w:tr w:rsidR="00BE12F6" w:rsidTr="00BE12F6">
        <w:tc>
          <w:tcPr>
            <w:tcW w:w="817" w:type="dxa"/>
            <w:shd w:val="clear" w:color="auto" w:fill="auto"/>
          </w:tcPr>
          <w:p w:rsidR="00EA4762" w:rsidRDefault="00F002D0" w:rsidP="00BE12F6">
            <w:pPr>
              <w:pStyle w:val="aff2"/>
              <w:spacing w:before="48" w:after="48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992" w:type="dxa"/>
            <w:shd w:val="clear" w:color="auto" w:fill="auto"/>
          </w:tcPr>
          <w:p w:rsidR="00EA4762" w:rsidRDefault="00F002D0" w:rsidP="00BE12F6">
            <w:pPr>
              <w:pStyle w:val="aff2"/>
              <w:spacing w:before="48" w:after="48"/>
              <w:ind w:firstLineChars="0" w:firstLine="0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3307" w:type="dxa"/>
            <w:shd w:val="clear" w:color="auto" w:fill="auto"/>
          </w:tcPr>
          <w:p w:rsidR="00EA4762" w:rsidRDefault="00F002D0" w:rsidP="00BE12F6">
            <w:pPr>
              <w:pStyle w:val="aff2"/>
              <w:spacing w:before="48" w:after="48"/>
              <w:ind w:firstLineChars="0" w:firstLine="0"/>
              <w:jc w:val="center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1706" w:type="dxa"/>
            <w:shd w:val="clear" w:color="auto" w:fill="auto"/>
          </w:tcPr>
          <w:p w:rsidR="00EA4762" w:rsidRDefault="00F002D0" w:rsidP="00BE12F6">
            <w:pPr>
              <w:pStyle w:val="aff2"/>
              <w:spacing w:before="48" w:after="48"/>
              <w:ind w:firstLineChars="0" w:firstLine="0"/>
              <w:jc w:val="center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706" w:type="dxa"/>
            <w:shd w:val="clear" w:color="auto" w:fill="auto"/>
          </w:tcPr>
          <w:p w:rsidR="00EA4762" w:rsidRDefault="00F002D0" w:rsidP="00BE12F6">
            <w:pPr>
              <w:pStyle w:val="aff2"/>
              <w:spacing w:before="48" w:after="48"/>
              <w:ind w:firstLineChars="0" w:firstLine="0"/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BE12F6" w:rsidTr="00BE12F6">
        <w:tc>
          <w:tcPr>
            <w:tcW w:w="817" w:type="dxa"/>
            <w:shd w:val="clear" w:color="auto" w:fill="auto"/>
          </w:tcPr>
          <w:p w:rsidR="00EA4762" w:rsidRDefault="00EA4762" w:rsidP="00BE12F6">
            <w:pPr>
              <w:pStyle w:val="aff2"/>
              <w:spacing w:before="48" w:after="48"/>
              <w:ind w:firstLineChars="0" w:firstLine="0"/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EA4762" w:rsidRDefault="00EA4762" w:rsidP="00BE12F6">
            <w:pPr>
              <w:pStyle w:val="aff2"/>
              <w:spacing w:before="48" w:after="48"/>
              <w:ind w:firstLineChars="0" w:firstLine="0"/>
              <w:jc w:val="center"/>
            </w:pPr>
          </w:p>
        </w:tc>
        <w:tc>
          <w:tcPr>
            <w:tcW w:w="3307" w:type="dxa"/>
            <w:shd w:val="clear" w:color="auto" w:fill="auto"/>
          </w:tcPr>
          <w:p w:rsidR="00EA4762" w:rsidRDefault="00EA4762" w:rsidP="00BE12F6">
            <w:pPr>
              <w:pStyle w:val="aff2"/>
              <w:spacing w:before="48" w:after="48"/>
              <w:ind w:firstLineChars="0" w:firstLine="0"/>
              <w:jc w:val="center"/>
            </w:pPr>
          </w:p>
        </w:tc>
        <w:tc>
          <w:tcPr>
            <w:tcW w:w="1706" w:type="dxa"/>
            <w:shd w:val="clear" w:color="auto" w:fill="auto"/>
          </w:tcPr>
          <w:p w:rsidR="00EA4762" w:rsidRDefault="00EA4762" w:rsidP="00BE12F6">
            <w:pPr>
              <w:pStyle w:val="aff2"/>
              <w:spacing w:before="48" w:after="48"/>
              <w:ind w:firstLineChars="0" w:firstLine="0"/>
              <w:jc w:val="center"/>
            </w:pPr>
          </w:p>
        </w:tc>
        <w:tc>
          <w:tcPr>
            <w:tcW w:w="1706" w:type="dxa"/>
            <w:shd w:val="clear" w:color="auto" w:fill="auto"/>
          </w:tcPr>
          <w:p w:rsidR="00EA4762" w:rsidRDefault="00EA4762" w:rsidP="00BE12F6">
            <w:pPr>
              <w:pStyle w:val="aff2"/>
              <w:spacing w:before="48" w:after="48"/>
              <w:ind w:firstLineChars="0" w:firstLine="0"/>
              <w:jc w:val="center"/>
            </w:pPr>
          </w:p>
        </w:tc>
      </w:tr>
      <w:tr w:rsidR="00BE12F6" w:rsidTr="00BE12F6">
        <w:tc>
          <w:tcPr>
            <w:tcW w:w="817" w:type="dxa"/>
            <w:shd w:val="clear" w:color="auto" w:fill="auto"/>
          </w:tcPr>
          <w:p w:rsidR="00EA4762" w:rsidRPr="00BE12F6" w:rsidRDefault="00F002D0" w:rsidP="00BE12F6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  <w:r w:rsidRPr="00BE12F6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EA4762" w:rsidRPr="00BE12F6" w:rsidRDefault="00F002D0" w:rsidP="00BE12F6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  <w:r w:rsidRPr="00BE12F6">
              <w:rPr>
                <w:rFonts w:hint="eastAsia"/>
                <w:sz w:val="21"/>
                <w:szCs w:val="21"/>
              </w:rPr>
              <w:t>1.0</w:t>
            </w:r>
          </w:p>
        </w:tc>
        <w:tc>
          <w:tcPr>
            <w:tcW w:w="3307" w:type="dxa"/>
            <w:shd w:val="clear" w:color="auto" w:fill="auto"/>
          </w:tcPr>
          <w:p w:rsidR="00EA4762" w:rsidRPr="00BE12F6" w:rsidRDefault="00F002D0" w:rsidP="00BE12F6">
            <w:pPr>
              <w:pStyle w:val="aff2"/>
              <w:spacing w:before="48" w:after="48"/>
              <w:ind w:firstLineChars="0" w:firstLine="0"/>
              <w:jc w:val="left"/>
              <w:rPr>
                <w:sz w:val="21"/>
                <w:szCs w:val="21"/>
              </w:rPr>
            </w:pPr>
            <w:r w:rsidRPr="00BE12F6">
              <w:rPr>
                <w:rFonts w:hint="eastAsia"/>
                <w:sz w:val="21"/>
                <w:szCs w:val="21"/>
              </w:rPr>
              <w:t>新建</w:t>
            </w:r>
          </w:p>
        </w:tc>
        <w:tc>
          <w:tcPr>
            <w:tcW w:w="1706" w:type="dxa"/>
            <w:shd w:val="clear" w:color="auto" w:fill="auto"/>
          </w:tcPr>
          <w:p w:rsidR="00EA4762" w:rsidRPr="00BE12F6" w:rsidRDefault="00F002D0" w:rsidP="00BE12F6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  <w:r w:rsidRPr="00BE12F6">
              <w:rPr>
                <w:rFonts w:hint="eastAsia"/>
                <w:sz w:val="21"/>
                <w:szCs w:val="21"/>
              </w:rPr>
              <w:t>2013-12-15</w:t>
            </w:r>
          </w:p>
        </w:tc>
        <w:tc>
          <w:tcPr>
            <w:tcW w:w="1706" w:type="dxa"/>
            <w:shd w:val="clear" w:color="auto" w:fill="auto"/>
          </w:tcPr>
          <w:p w:rsidR="00EA4762" w:rsidRPr="00BE12F6" w:rsidRDefault="00F002D0" w:rsidP="00BE12F6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  <w:r w:rsidRPr="00BE12F6">
              <w:rPr>
                <w:rFonts w:hint="eastAsia"/>
                <w:sz w:val="21"/>
                <w:szCs w:val="21"/>
              </w:rPr>
              <w:t>XXX</w:t>
            </w:r>
          </w:p>
        </w:tc>
      </w:tr>
      <w:tr w:rsidR="00BE12F6" w:rsidTr="00BE12F6">
        <w:tc>
          <w:tcPr>
            <w:tcW w:w="817" w:type="dxa"/>
            <w:shd w:val="clear" w:color="auto" w:fill="auto"/>
          </w:tcPr>
          <w:p w:rsidR="00EA4762" w:rsidRPr="00BE12F6" w:rsidRDefault="00F002D0" w:rsidP="00BE12F6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  <w:r w:rsidRPr="00BE12F6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EA4762" w:rsidRPr="00BE12F6" w:rsidRDefault="00F002D0" w:rsidP="00BE12F6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  <w:r w:rsidRPr="00BE12F6">
              <w:rPr>
                <w:rFonts w:hint="eastAsia"/>
                <w:sz w:val="21"/>
                <w:szCs w:val="21"/>
              </w:rPr>
              <w:t>1.4</w:t>
            </w:r>
          </w:p>
        </w:tc>
        <w:tc>
          <w:tcPr>
            <w:tcW w:w="3307" w:type="dxa"/>
            <w:shd w:val="clear" w:color="auto" w:fill="auto"/>
          </w:tcPr>
          <w:p w:rsidR="00EA4762" w:rsidRPr="00BE12F6" w:rsidRDefault="00F002D0" w:rsidP="00BE12F6">
            <w:pPr>
              <w:pStyle w:val="aff2"/>
              <w:spacing w:before="48" w:after="48"/>
              <w:ind w:firstLineChars="0" w:firstLine="0"/>
              <w:jc w:val="left"/>
              <w:rPr>
                <w:sz w:val="21"/>
                <w:szCs w:val="21"/>
              </w:rPr>
            </w:pPr>
            <w:r w:rsidRPr="00BE12F6">
              <w:rPr>
                <w:rFonts w:hint="eastAsia"/>
                <w:sz w:val="21"/>
                <w:szCs w:val="21"/>
              </w:rPr>
              <w:t>在第三章，补充“消息”需求（3.9）及运营管理系统的消息管理与评论、导向链接管理三个需求（3.10）</w:t>
            </w:r>
          </w:p>
        </w:tc>
        <w:tc>
          <w:tcPr>
            <w:tcW w:w="1706" w:type="dxa"/>
            <w:shd w:val="clear" w:color="auto" w:fill="auto"/>
          </w:tcPr>
          <w:p w:rsidR="00EA4762" w:rsidRPr="00BE12F6" w:rsidRDefault="00F002D0" w:rsidP="00BE12F6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  <w:r w:rsidRPr="00BE12F6">
              <w:rPr>
                <w:rFonts w:hint="eastAsia"/>
                <w:sz w:val="21"/>
                <w:szCs w:val="21"/>
              </w:rPr>
              <w:t>2014-5-21</w:t>
            </w:r>
          </w:p>
        </w:tc>
        <w:tc>
          <w:tcPr>
            <w:tcW w:w="1706" w:type="dxa"/>
            <w:shd w:val="clear" w:color="auto" w:fill="auto"/>
          </w:tcPr>
          <w:p w:rsidR="00EA4762" w:rsidRPr="00BE12F6" w:rsidRDefault="00F002D0" w:rsidP="00BE12F6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  <w:r w:rsidRPr="00BE12F6">
              <w:rPr>
                <w:rFonts w:hint="eastAsia"/>
                <w:sz w:val="21"/>
                <w:szCs w:val="21"/>
              </w:rPr>
              <w:t>X</w:t>
            </w:r>
            <w:r w:rsidRPr="00BE12F6">
              <w:rPr>
                <w:sz w:val="21"/>
                <w:szCs w:val="21"/>
              </w:rPr>
              <w:t>XX</w:t>
            </w:r>
          </w:p>
        </w:tc>
      </w:tr>
      <w:tr w:rsidR="00BE12F6" w:rsidTr="00BE12F6">
        <w:tc>
          <w:tcPr>
            <w:tcW w:w="817" w:type="dxa"/>
            <w:shd w:val="clear" w:color="auto" w:fill="auto"/>
          </w:tcPr>
          <w:p w:rsidR="00EA4762" w:rsidRPr="00BE12F6" w:rsidRDefault="00EA4762" w:rsidP="00BE12F6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EA4762" w:rsidRPr="00BE12F6" w:rsidRDefault="00EA4762" w:rsidP="00BE12F6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307" w:type="dxa"/>
            <w:shd w:val="clear" w:color="auto" w:fill="auto"/>
          </w:tcPr>
          <w:p w:rsidR="00EA4762" w:rsidRPr="00BE12F6" w:rsidRDefault="00EA4762" w:rsidP="00BE12F6">
            <w:pPr>
              <w:pStyle w:val="aff2"/>
              <w:spacing w:before="48" w:after="48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EA4762" w:rsidRPr="00BE12F6" w:rsidRDefault="00EA4762" w:rsidP="00BE12F6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EA4762" w:rsidRPr="00BE12F6" w:rsidRDefault="00EA4762" w:rsidP="00BE12F6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BE12F6" w:rsidTr="00BE12F6">
        <w:tc>
          <w:tcPr>
            <w:tcW w:w="817" w:type="dxa"/>
            <w:shd w:val="clear" w:color="auto" w:fill="auto"/>
          </w:tcPr>
          <w:p w:rsidR="00EA4762" w:rsidRPr="00BE12F6" w:rsidRDefault="00EA4762" w:rsidP="00BE12F6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EA4762" w:rsidRPr="00BE12F6" w:rsidRDefault="00EA4762" w:rsidP="00BE12F6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307" w:type="dxa"/>
            <w:shd w:val="clear" w:color="auto" w:fill="auto"/>
          </w:tcPr>
          <w:p w:rsidR="00EA4762" w:rsidRPr="00BE12F6" w:rsidRDefault="00EA4762" w:rsidP="00BE12F6">
            <w:pPr>
              <w:pStyle w:val="aff2"/>
              <w:spacing w:before="48" w:after="48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EA4762" w:rsidRPr="00BE12F6" w:rsidRDefault="00EA4762" w:rsidP="00BE12F6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EA4762" w:rsidRPr="00BE12F6" w:rsidRDefault="00EA4762" w:rsidP="00BE12F6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BE12F6" w:rsidTr="00BE12F6">
        <w:tc>
          <w:tcPr>
            <w:tcW w:w="817" w:type="dxa"/>
            <w:shd w:val="clear" w:color="auto" w:fill="auto"/>
          </w:tcPr>
          <w:p w:rsidR="00EA4762" w:rsidRPr="00BE12F6" w:rsidRDefault="00EA4762" w:rsidP="00BE12F6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EA4762" w:rsidRPr="00BE12F6" w:rsidRDefault="00EA4762" w:rsidP="00BE12F6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307" w:type="dxa"/>
            <w:shd w:val="clear" w:color="auto" w:fill="auto"/>
          </w:tcPr>
          <w:p w:rsidR="00EA4762" w:rsidRPr="00BE12F6" w:rsidRDefault="00EA4762" w:rsidP="00BE12F6">
            <w:pPr>
              <w:pStyle w:val="aff2"/>
              <w:spacing w:before="48" w:after="48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EA4762" w:rsidRPr="00BE12F6" w:rsidRDefault="00EA4762" w:rsidP="00BE12F6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EA4762" w:rsidRPr="00BE12F6" w:rsidRDefault="00EA4762" w:rsidP="00BE12F6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BE12F6" w:rsidTr="00BE12F6">
        <w:tc>
          <w:tcPr>
            <w:tcW w:w="817" w:type="dxa"/>
            <w:shd w:val="clear" w:color="auto" w:fill="auto"/>
          </w:tcPr>
          <w:p w:rsidR="00EA4762" w:rsidRPr="00BE12F6" w:rsidRDefault="00EA4762" w:rsidP="00BE12F6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EA4762" w:rsidRPr="00BE12F6" w:rsidRDefault="00EA4762" w:rsidP="00BE12F6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307" w:type="dxa"/>
            <w:shd w:val="clear" w:color="auto" w:fill="auto"/>
          </w:tcPr>
          <w:p w:rsidR="00EA4762" w:rsidRPr="00BE12F6" w:rsidRDefault="00EA4762" w:rsidP="00BE12F6">
            <w:pPr>
              <w:pStyle w:val="aff2"/>
              <w:spacing w:before="48" w:after="48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EA4762" w:rsidRPr="00BE12F6" w:rsidRDefault="00EA4762" w:rsidP="00BE12F6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EA4762" w:rsidRPr="00BE12F6" w:rsidRDefault="00EA4762" w:rsidP="00BE12F6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BE12F6" w:rsidTr="00BE12F6">
        <w:tc>
          <w:tcPr>
            <w:tcW w:w="817" w:type="dxa"/>
            <w:shd w:val="clear" w:color="auto" w:fill="auto"/>
          </w:tcPr>
          <w:p w:rsidR="00EA4762" w:rsidRPr="00BE12F6" w:rsidRDefault="00EA4762" w:rsidP="00BE12F6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EA4762" w:rsidRPr="00BE12F6" w:rsidRDefault="00EA4762" w:rsidP="00BE12F6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307" w:type="dxa"/>
            <w:shd w:val="clear" w:color="auto" w:fill="auto"/>
          </w:tcPr>
          <w:p w:rsidR="00EA4762" w:rsidRPr="00BE12F6" w:rsidRDefault="00EA4762" w:rsidP="00BE12F6">
            <w:pPr>
              <w:pStyle w:val="aff2"/>
              <w:spacing w:before="48" w:after="48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EA4762" w:rsidRPr="00BE12F6" w:rsidRDefault="00EA4762" w:rsidP="00BE12F6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EA4762" w:rsidRPr="00BE12F6" w:rsidRDefault="00EA4762" w:rsidP="00BE12F6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</w:tbl>
    <w:p w:rsidR="00EA4762" w:rsidRDefault="00EA4762">
      <w:pPr>
        <w:pStyle w:val="aff2"/>
        <w:spacing w:before="48" w:after="48"/>
        <w:ind w:firstLineChars="0" w:firstLine="0"/>
        <w:jc w:val="left"/>
      </w:pPr>
    </w:p>
    <w:p w:rsidR="00EA4762" w:rsidRDefault="00EA4762">
      <w:pPr>
        <w:pStyle w:val="aff2"/>
        <w:spacing w:before="48" w:after="48"/>
        <w:ind w:firstLineChars="0" w:firstLine="0"/>
        <w:jc w:val="left"/>
      </w:pPr>
    </w:p>
    <w:p w:rsidR="00EA4762" w:rsidRDefault="00EA4762">
      <w:pPr>
        <w:pStyle w:val="aff2"/>
        <w:spacing w:before="48" w:after="48"/>
        <w:ind w:firstLineChars="0" w:firstLine="0"/>
        <w:jc w:val="left"/>
      </w:pPr>
    </w:p>
    <w:p w:rsidR="00EA4762" w:rsidRDefault="00F002D0">
      <w:pPr>
        <w:pStyle w:val="a"/>
        <w:jc w:val="center"/>
      </w:pPr>
      <w:bookmarkStart w:id="0" w:name="_Toc233788941"/>
      <w:bookmarkStart w:id="1" w:name="_Toc234199536"/>
      <w:bookmarkStart w:id="2" w:name="_Toc403972438"/>
      <w:r>
        <w:rPr>
          <w:rFonts w:hint="eastAsia"/>
        </w:rPr>
        <w:lastRenderedPageBreak/>
        <w:t>系统功能需求</w:t>
      </w:r>
      <w:bookmarkEnd w:id="2"/>
    </w:p>
    <w:p w:rsidR="00EA4762" w:rsidRDefault="00F002D0">
      <w:pPr>
        <w:pStyle w:val="a0"/>
        <w:spacing w:before="163" w:after="163"/>
      </w:pPr>
      <w:bookmarkStart w:id="3" w:name="_Toc403972439"/>
      <w:r>
        <w:rPr>
          <w:rFonts w:hint="eastAsia"/>
        </w:rPr>
        <w:t>用户注册</w:t>
      </w:r>
      <w:bookmarkEnd w:id="3"/>
    </w:p>
    <w:p w:rsidR="00EA4762" w:rsidRDefault="00F002D0">
      <w:pPr>
        <w:pStyle w:val="aff0"/>
        <w:ind w:firstLine="482"/>
        <w:rPr>
          <w:b/>
          <w:color w:val="FF0000"/>
        </w:rPr>
      </w:pPr>
      <w:r>
        <w:rPr>
          <w:b/>
          <w:color w:val="FF0000"/>
        </w:rPr>
        <w:t>用户注册分为卖家注册和买家注册</w:t>
      </w:r>
    </w:p>
    <w:p w:rsidR="00EA4762" w:rsidRDefault="00F002D0">
      <w:pPr>
        <w:pStyle w:val="aff0"/>
      </w:pPr>
      <w:r>
        <w:rPr>
          <w:rFonts w:hint="eastAsia"/>
        </w:rPr>
        <w:t>用户注册包括两种方式：手机注册和邮箱注册。手机注册要求用户绑定一个手机号，邮箱注册要求用户绑定一个电子邮箱。</w:t>
      </w:r>
    </w:p>
    <w:p w:rsidR="00EA4762" w:rsidRDefault="00F002D0">
      <w:pPr>
        <w:pStyle w:val="aff0"/>
        <w:rPr>
          <w:color w:val="FF0000"/>
        </w:rPr>
      </w:pPr>
      <w:r>
        <w:rPr>
          <w:color w:val="FF0000"/>
        </w:rPr>
        <w:t>注</w:t>
      </w:r>
      <w:r>
        <w:rPr>
          <w:color w:val="FF0000"/>
        </w:rPr>
        <w:t>:</w:t>
      </w:r>
      <w:r>
        <w:rPr>
          <w:color w:val="FF0000"/>
        </w:rPr>
        <w:t>手机注册</w:t>
      </w:r>
      <w:proofErr w:type="gramStart"/>
      <w:r>
        <w:rPr>
          <w:color w:val="FF0000"/>
        </w:rPr>
        <w:t>先阶段</w:t>
      </w:r>
      <w:proofErr w:type="gramEnd"/>
      <w:r>
        <w:rPr>
          <w:color w:val="FF0000"/>
        </w:rPr>
        <w:t>先不考虑，以后才考虑加上</w:t>
      </w:r>
    </w:p>
    <w:p w:rsidR="00EA4762" w:rsidRDefault="00F002D0">
      <w:pPr>
        <w:pStyle w:val="a1"/>
        <w:spacing w:before="163" w:after="163"/>
      </w:pPr>
      <w:bookmarkStart w:id="4" w:name="_Toc403972440"/>
      <w:r>
        <w:t>买家注册</w:t>
      </w:r>
      <w:bookmarkEnd w:id="4"/>
    </w:p>
    <w:p w:rsidR="00EA4762" w:rsidRDefault="00F002D0">
      <w:pPr>
        <w:pStyle w:val="a2"/>
      </w:pPr>
      <w:r>
        <w:rPr>
          <w:rFonts w:hint="eastAsia"/>
        </w:rPr>
        <w:t>手机注册</w:t>
      </w:r>
    </w:p>
    <w:p w:rsidR="00EA4762" w:rsidRDefault="00F002D0">
      <w:pPr>
        <w:pStyle w:val="a2"/>
      </w:pPr>
      <w:r>
        <w:rPr>
          <w:rFonts w:hint="eastAsia"/>
        </w:rPr>
        <w:t>邮箱注册</w:t>
      </w:r>
    </w:p>
    <w:p w:rsidR="00EA4762" w:rsidRDefault="00F002D0">
      <w:r>
        <w:t>邮箱注册是现在流行的便捷注册方式</w:t>
      </w:r>
      <w:r>
        <w:rPr>
          <w:rFonts w:hint="eastAsia"/>
        </w:rPr>
        <w:t>，</w:t>
      </w:r>
      <w:r>
        <w:t>我们主要采用这种方式</w:t>
      </w:r>
    </w:p>
    <w:p w:rsidR="00EA4762" w:rsidRDefault="00F002D0">
      <w:pPr>
        <w:pStyle w:val="a1"/>
        <w:spacing w:before="163" w:after="163"/>
      </w:pPr>
      <w:bookmarkStart w:id="5" w:name="_Toc403972441"/>
      <w:r>
        <w:t>卖家注册</w:t>
      </w:r>
      <w:bookmarkEnd w:id="5"/>
    </w:p>
    <w:p w:rsidR="00EA4762" w:rsidRDefault="00F002D0">
      <w:pPr>
        <w:pStyle w:val="aff0"/>
      </w:pPr>
      <w:r>
        <w:t>简单注册</w:t>
      </w:r>
      <w:r>
        <w:rPr>
          <w:rFonts w:hint="eastAsia"/>
        </w:rPr>
        <w:t>，</w:t>
      </w:r>
      <w:r>
        <w:t>然后用户</w:t>
      </w:r>
      <w:r>
        <w:rPr>
          <w:color w:val="FF0000"/>
        </w:rPr>
        <w:t>首次</w:t>
      </w:r>
      <w:r>
        <w:t>登陆之后引导进行详细信息的绑定</w:t>
      </w:r>
      <w:r>
        <w:rPr>
          <w:rFonts w:hint="eastAsia"/>
        </w:rPr>
        <w:t>，</w:t>
      </w:r>
      <w:r>
        <w:t>以后可以不断修改</w:t>
      </w:r>
    </w:p>
    <w:p w:rsidR="00EA4762" w:rsidRDefault="00F002D0">
      <w:pPr>
        <w:pStyle w:val="a2"/>
      </w:pPr>
      <w:r>
        <w:rPr>
          <w:rFonts w:hint="eastAsia"/>
        </w:rPr>
        <w:t>手机注册</w:t>
      </w:r>
    </w:p>
    <w:p w:rsidR="00EA4762" w:rsidRDefault="00F002D0">
      <w:r>
        <w:t>由于现在我们缺少短信的接口</w:t>
      </w:r>
      <w:r>
        <w:rPr>
          <w:rFonts w:hint="eastAsia"/>
        </w:rPr>
        <w:t>，</w:t>
      </w:r>
      <w:r>
        <w:t>所以我们这个功能就先不做</w:t>
      </w:r>
    </w:p>
    <w:p w:rsidR="00EA4762" w:rsidRDefault="00F002D0">
      <w:pPr>
        <w:pStyle w:val="a2"/>
      </w:pPr>
      <w:r>
        <w:rPr>
          <w:rFonts w:hint="eastAsia"/>
        </w:rPr>
        <w:t>邮箱注册</w:t>
      </w:r>
    </w:p>
    <w:p w:rsidR="00EA4762" w:rsidRDefault="00F002D0">
      <w:pPr>
        <w:pStyle w:val="a2"/>
      </w:pPr>
      <w:r>
        <w:rPr>
          <w:rFonts w:hint="eastAsia"/>
        </w:rPr>
        <w:t>补充说明</w:t>
      </w:r>
    </w:p>
    <w:p w:rsidR="00EA4762" w:rsidRDefault="00F002D0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1.</w:t>
      </w:r>
      <w:r>
        <w:rPr>
          <w:rFonts w:hint="eastAsia"/>
          <w:szCs w:val="24"/>
        </w:rPr>
        <w:t>用户密码在进行提交之前必须在客户端使用</w:t>
      </w:r>
      <w:r>
        <w:rPr>
          <w:rFonts w:hint="eastAsia"/>
          <w:szCs w:val="24"/>
        </w:rPr>
        <w:t>SHA-256</w:t>
      </w:r>
      <w:r>
        <w:rPr>
          <w:rFonts w:hint="eastAsia"/>
          <w:szCs w:val="24"/>
        </w:rPr>
        <w:t>或</w:t>
      </w:r>
      <w:r>
        <w:rPr>
          <w:rFonts w:hint="eastAsia"/>
          <w:szCs w:val="24"/>
        </w:rPr>
        <w:t>SM3</w:t>
      </w:r>
      <w:r>
        <w:rPr>
          <w:rFonts w:hint="eastAsia"/>
          <w:szCs w:val="24"/>
        </w:rPr>
        <w:t>进行加密。</w:t>
      </w:r>
    </w:p>
    <w:p w:rsidR="00EA4762" w:rsidRDefault="00F002D0">
      <w:pPr>
        <w:adjustRightInd w:val="0"/>
        <w:ind w:firstLine="482"/>
        <w:rPr>
          <w:rFonts w:ascii="宋体" w:hAnsi="宋体" w:cs="宋体"/>
          <w:sz w:val="22"/>
        </w:rPr>
      </w:pPr>
      <w:r>
        <w:rPr>
          <w:rFonts w:ascii="宋体" w:hAnsi="宋体" w:cs="宋体" w:hint="eastAsia"/>
          <w:sz w:val="22"/>
        </w:rPr>
        <w:t>2. 关于用户状态字段说明：判断</w:t>
      </w:r>
      <w:r>
        <w:rPr>
          <w:rFonts w:ascii="宋体" w:hAnsi="宋体" w:cs="宋体"/>
          <w:sz w:val="22"/>
        </w:rPr>
        <w:t>首次登陆的时候引导填写所有必须信息</w:t>
      </w:r>
      <w:r>
        <w:rPr>
          <w:rFonts w:ascii="宋体" w:hAnsi="宋体" w:cs="宋体" w:hint="eastAsia"/>
          <w:sz w:val="22"/>
        </w:rPr>
        <w:t>，</w:t>
      </w:r>
      <w:r>
        <w:rPr>
          <w:rFonts w:ascii="宋体" w:hAnsi="宋体" w:cs="宋体"/>
          <w:sz w:val="22"/>
        </w:rPr>
        <w:t>但是用户也可以选择稍后再填</w:t>
      </w:r>
      <w:r>
        <w:rPr>
          <w:rFonts w:ascii="宋体" w:hAnsi="宋体" w:cs="宋体" w:hint="eastAsia"/>
          <w:sz w:val="22"/>
        </w:rPr>
        <w:t>，</w:t>
      </w:r>
      <w:r>
        <w:rPr>
          <w:rFonts w:ascii="宋体" w:hAnsi="宋体" w:cs="宋体"/>
          <w:sz w:val="22"/>
        </w:rPr>
        <w:t>此时我们可以通过这个标志判断某些操作并引导以后完善信息</w:t>
      </w:r>
      <w:r>
        <w:rPr>
          <w:rFonts w:ascii="宋体" w:hAnsi="宋体" w:cs="宋体" w:hint="eastAsia"/>
          <w:sz w:val="22"/>
        </w:rPr>
        <w:t>。</w:t>
      </w:r>
    </w:p>
    <w:p w:rsidR="00EA4762" w:rsidRDefault="00F002D0">
      <w:pPr>
        <w:adjustRightInd w:val="0"/>
        <w:ind w:firstLine="482"/>
        <w:rPr>
          <w:szCs w:val="24"/>
        </w:rPr>
      </w:pPr>
      <w:r>
        <w:rPr>
          <w:rFonts w:ascii="宋体" w:hAnsi="宋体" w:cs="宋体"/>
          <w:sz w:val="22"/>
        </w:rPr>
        <w:t>用户状态可以是禁用</w:t>
      </w:r>
      <w:r>
        <w:rPr>
          <w:rFonts w:ascii="宋体" w:hAnsi="宋体" w:cs="宋体" w:hint="eastAsia"/>
          <w:sz w:val="22"/>
        </w:rPr>
        <w:t>（就是此阶段</w:t>
      </w:r>
      <w:proofErr w:type="gramStart"/>
      <w:r>
        <w:rPr>
          <w:rFonts w:ascii="宋体" w:hAnsi="宋体" w:cs="宋体" w:hint="eastAsia"/>
          <w:sz w:val="22"/>
        </w:rPr>
        <w:t>不</w:t>
      </w:r>
      <w:proofErr w:type="gramEnd"/>
      <w:r>
        <w:rPr>
          <w:rFonts w:ascii="宋体" w:hAnsi="宋体" w:cs="宋体" w:hint="eastAsia"/>
          <w:sz w:val="22"/>
        </w:rPr>
        <w:t>可用），注销（永久</w:t>
      </w:r>
      <w:proofErr w:type="gramStart"/>
      <w:r>
        <w:rPr>
          <w:rFonts w:ascii="宋体" w:hAnsi="宋体" w:cs="宋体" w:hint="eastAsia"/>
          <w:sz w:val="22"/>
        </w:rPr>
        <w:t>不</w:t>
      </w:r>
      <w:proofErr w:type="gramEnd"/>
      <w:r>
        <w:rPr>
          <w:rFonts w:ascii="宋体" w:hAnsi="宋体" w:cs="宋体" w:hint="eastAsia"/>
          <w:sz w:val="22"/>
        </w:rPr>
        <w:t>可用）</w:t>
      </w:r>
    </w:p>
    <w:p w:rsidR="00EA4762" w:rsidRDefault="00EA4762">
      <w:pPr>
        <w:adjustRightInd w:val="0"/>
        <w:ind w:firstLine="482"/>
        <w:rPr>
          <w:szCs w:val="24"/>
        </w:rPr>
      </w:pPr>
    </w:p>
    <w:p w:rsidR="00EA4762" w:rsidRDefault="00EA4762">
      <w:pPr>
        <w:pStyle w:val="aff0"/>
      </w:pPr>
    </w:p>
    <w:p w:rsidR="00EA4762" w:rsidRDefault="00F002D0">
      <w:pPr>
        <w:pStyle w:val="a1"/>
        <w:spacing w:before="163" w:after="163"/>
      </w:pPr>
      <w:bookmarkStart w:id="6" w:name="_Toc403972442"/>
      <w:r>
        <w:rPr>
          <w:rFonts w:hint="eastAsia"/>
        </w:rPr>
        <w:t>用户登录</w:t>
      </w:r>
      <w:bookmarkEnd w:id="6"/>
    </w:p>
    <w:p w:rsidR="00EA4762" w:rsidRDefault="00F002D0">
      <w:pPr>
        <w:pStyle w:val="a2"/>
      </w:pPr>
      <w:r>
        <w:rPr>
          <w:rFonts w:hint="eastAsia"/>
        </w:rPr>
        <w:t>普通方式登录</w:t>
      </w:r>
    </w:p>
    <w:p w:rsidR="00EA4762" w:rsidRDefault="00F002D0">
      <w:r>
        <w:t>就是账号和静态密码登陆</w:t>
      </w:r>
      <w:r>
        <w:rPr>
          <w:rFonts w:hint="eastAsia"/>
        </w:rPr>
        <w:t>，</w:t>
      </w:r>
      <w:r>
        <w:t>还可以手机号</w:t>
      </w:r>
      <w:r>
        <w:rPr>
          <w:rFonts w:hint="eastAsia"/>
        </w:rPr>
        <w:t>+</w:t>
      </w:r>
      <w:r>
        <w:t>动态码登陆</w:t>
      </w:r>
      <w:r>
        <w:rPr>
          <w:rFonts w:hint="eastAsia"/>
        </w:rPr>
        <w:t>（不考虑）</w:t>
      </w:r>
    </w:p>
    <w:p w:rsidR="00EA4762" w:rsidRDefault="00F002D0">
      <w:pPr>
        <w:pStyle w:val="a2"/>
      </w:pPr>
      <w:r>
        <w:rPr>
          <w:rFonts w:hint="eastAsia"/>
        </w:rPr>
        <w:t>补充说明</w:t>
      </w:r>
    </w:p>
    <w:p w:rsidR="00EA4762" w:rsidRDefault="00F002D0">
      <w:pPr>
        <w:pStyle w:val="aff0"/>
      </w:pPr>
      <w:r>
        <w:rPr>
          <w:rFonts w:hint="eastAsia"/>
          <w:szCs w:val="24"/>
        </w:rPr>
        <w:t>用户密码在进行提交之前必须在客户端使用</w:t>
      </w:r>
      <w:r>
        <w:rPr>
          <w:rFonts w:hint="eastAsia"/>
          <w:szCs w:val="24"/>
        </w:rPr>
        <w:t>SHA-256</w:t>
      </w:r>
      <w:r>
        <w:rPr>
          <w:rFonts w:hint="eastAsia"/>
          <w:szCs w:val="24"/>
        </w:rPr>
        <w:t>或</w:t>
      </w:r>
      <w:r>
        <w:rPr>
          <w:rFonts w:hint="eastAsia"/>
          <w:szCs w:val="24"/>
        </w:rPr>
        <w:t>SM3</w:t>
      </w:r>
      <w:r>
        <w:rPr>
          <w:rFonts w:hint="eastAsia"/>
          <w:szCs w:val="24"/>
        </w:rPr>
        <w:t>进行加密。</w:t>
      </w:r>
    </w:p>
    <w:p w:rsidR="00EA4762" w:rsidRDefault="00F002D0">
      <w:pPr>
        <w:pStyle w:val="a1"/>
        <w:spacing w:before="163" w:after="163"/>
      </w:pPr>
      <w:bookmarkStart w:id="7" w:name="_Toc403972443"/>
      <w:r>
        <w:rPr>
          <w:rFonts w:hint="eastAsia"/>
        </w:rPr>
        <w:t>密码找回</w:t>
      </w:r>
      <w:bookmarkEnd w:id="7"/>
    </w:p>
    <w:p w:rsidR="00EA4762" w:rsidRDefault="00F002D0">
      <w:pPr>
        <w:pStyle w:val="aff0"/>
      </w:pPr>
      <w:r>
        <w:rPr>
          <w:rFonts w:hint="eastAsia"/>
        </w:rPr>
        <w:t>密码找回功能分为四个步骤来完成：填写找回密码账号、选择找回方式、进行安全验证、设置新的密码，可以通过手机找回和邮箱找回。</w:t>
      </w:r>
    </w:p>
    <w:p w:rsidR="00EA4762" w:rsidRDefault="00F002D0">
      <w:pPr>
        <w:pStyle w:val="a2"/>
      </w:pPr>
      <w:r>
        <w:rPr>
          <w:rFonts w:hint="eastAsia"/>
        </w:rPr>
        <w:t>通过手机找回</w:t>
      </w:r>
      <w:r>
        <w:rPr>
          <w:rFonts w:hint="eastAsia"/>
        </w:rPr>
        <w:t>(</w:t>
      </w:r>
      <w:r>
        <w:rPr>
          <w:color w:val="FF0000"/>
        </w:rPr>
        <w:t>先不考虑</w:t>
      </w:r>
      <w:r>
        <w:rPr>
          <w:rFonts w:hint="eastAsia"/>
        </w:rPr>
        <w:t>)</w:t>
      </w:r>
    </w:p>
    <w:p w:rsidR="00EA4762" w:rsidRDefault="00F002D0">
      <w:pPr>
        <w:pStyle w:val="a2"/>
      </w:pPr>
      <w:r>
        <w:rPr>
          <w:rFonts w:hint="eastAsia"/>
        </w:rPr>
        <w:t>通过邮箱找回</w:t>
      </w:r>
    </w:p>
    <w:p w:rsidR="00EA4762" w:rsidRDefault="00F002D0">
      <w:pPr>
        <w:pStyle w:val="a2"/>
      </w:pPr>
      <w:r>
        <w:rPr>
          <w:rFonts w:hint="eastAsia"/>
        </w:rPr>
        <w:t>补充说明</w:t>
      </w:r>
    </w:p>
    <w:p w:rsidR="00EA4762" w:rsidRDefault="00F002D0">
      <w:pPr>
        <w:pStyle w:val="aff0"/>
        <w:ind w:firstLine="482"/>
      </w:pPr>
      <w:r>
        <w:rPr>
          <w:rFonts w:hint="eastAsia"/>
          <w:b/>
          <w:szCs w:val="24"/>
        </w:rPr>
        <w:t>用户密码在进行提交之前必须在客户端使用</w:t>
      </w:r>
      <w:r>
        <w:rPr>
          <w:rFonts w:hint="eastAsia"/>
          <w:b/>
          <w:szCs w:val="24"/>
        </w:rPr>
        <w:t>SHA-256</w:t>
      </w:r>
      <w:r>
        <w:rPr>
          <w:rFonts w:hint="eastAsia"/>
          <w:b/>
          <w:szCs w:val="24"/>
        </w:rPr>
        <w:t>或</w:t>
      </w:r>
      <w:r>
        <w:rPr>
          <w:rFonts w:hint="eastAsia"/>
          <w:b/>
          <w:szCs w:val="24"/>
        </w:rPr>
        <w:t>SM3</w:t>
      </w:r>
      <w:r>
        <w:rPr>
          <w:rFonts w:hint="eastAsia"/>
          <w:b/>
          <w:szCs w:val="24"/>
        </w:rPr>
        <w:t>进行加密</w:t>
      </w:r>
      <w:r>
        <w:rPr>
          <w:rFonts w:hint="eastAsia"/>
          <w:szCs w:val="24"/>
        </w:rPr>
        <w:t>。</w:t>
      </w:r>
    </w:p>
    <w:p w:rsidR="00EA4762" w:rsidRDefault="00F002D0">
      <w:pPr>
        <w:pStyle w:val="a0"/>
        <w:spacing w:before="163" w:after="163"/>
      </w:pPr>
      <w:bookmarkStart w:id="8" w:name="_Toc403972444"/>
      <w:r>
        <w:rPr>
          <w:rFonts w:hint="eastAsia"/>
        </w:rPr>
        <w:t>登录后首页</w:t>
      </w:r>
      <w:bookmarkEnd w:id="8"/>
    </w:p>
    <w:p w:rsidR="00EA4762" w:rsidRDefault="00F002D0">
      <w:pPr>
        <w:pStyle w:val="a1"/>
        <w:spacing w:before="163" w:after="163"/>
      </w:pPr>
      <w:bookmarkStart w:id="9" w:name="_Toc403972445"/>
      <w:r>
        <w:t>买家登录</w:t>
      </w:r>
      <w:bookmarkEnd w:id="9"/>
    </w:p>
    <w:p w:rsidR="00EA4762" w:rsidRDefault="00F002D0">
      <w:pPr>
        <w:pStyle w:val="aff0"/>
      </w:pPr>
      <w:r>
        <w:t>这里贴图进行介绍</w:t>
      </w:r>
      <w:r>
        <w:rPr>
          <w:rFonts w:hint="eastAsia"/>
        </w:rPr>
        <w:t>，</w:t>
      </w:r>
      <w:r>
        <w:t>比如登陆之后跳转的首页界面有些什么</w:t>
      </w:r>
      <w:r>
        <w:rPr>
          <w:rFonts w:hint="eastAsia"/>
        </w:rPr>
        <w:t>，</w:t>
      </w:r>
      <w:r>
        <w:t>比如类似</w:t>
      </w:r>
      <w:proofErr w:type="gramStart"/>
      <w:r>
        <w:t>淘宝界面</w:t>
      </w:r>
      <w:proofErr w:type="gramEnd"/>
      <w:r>
        <w:t>设计返回首页</w:t>
      </w:r>
    </w:p>
    <w:p w:rsidR="00EA4762" w:rsidRDefault="00141806">
      <w:pPr>
        <w:pStyle w:val="aff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5pt;height:20.25pt">
            <v:imagedata r:id="rId12" o:title=""/>
          </v:shape>
        </w:pict>
      </w:r>
    </w:p>
    <w:p w:rsidR="00EA4762" w:rsidRDefault="00EA4762">
      <w:pPr>
        <w:pStyle w:val="aff0"/>
      </w:pPr>
    </w:p>
    <w:p w:rsidR="00EA4762" w:rsidRDefault="00F002D0">
      <w:pPr>
        <w:pStyle w:val="a2"/>
      </w:pPr>
      <w:r>
        <w:rPr>
          <w:rFonts w:hint="eastAsia"/>
        </w:rPr>
        <w:t>功能概述</w:t>
      </w:r>
    </w:p>
    <w:p w:rsidR="00EA4762" w:rsidRDefault="00F002D0">
      <w:pPr>
        <w:pStyle w:val="aff0"/>
      </w:pPr>
      <w:r>
        <w:t>卖家登录之后主要能直接付款</w:t>
      </w:r>
      <w:r>
        <w:rPr>
          <w:rFonts w:hint="eastAsia"/>
        </w:rPr>
        <w:t>，</w:t>
      </w:r>
      <w:r>
        <w:t>购物车</w:t>
      </w:r>
      <w:r>
        <w:rPr>
          <w:rFonts w:hint="eastAsia"/>
        </w:rPr>
        <w:t>，</w:t>
      </w:r>
      <w:r>
        <w:t>加入收藏</w:t>
      </w:r>
      <w:proofErr w:type="gramStart"/>
      <w:r>
        <w:t>夹等等</w:t>
      </w:r>
      <w:proofErr w:type="gramEnd"/>
      <w:r>
        <w:t>功能的同步</w:t>
      </w:r>
      <w:r>
        <w:t>…</w:t>
      </w:r>
    </w:p>
    <w:p w:rsidR="00EA4762" w:rsidRDefault="00F002D0">
      <w:pPr>
        <w:pStyle w:val="a1"/>
        <w:spacing w:before="163" w:after="163"/>
      </w:pPr>
      <w:bookmarkStart w:id="10" w:name="_Toc403972446"/>
      <w:r>
        <w:rPr>
          <w:rFonts w:hint="eastAsia"/>
        </w:rPr>
        <w:lastRenderedPageBreak/>
        <w:t>卖家登录后首页</w:t>
      </w:r>
      <w:bookmarkEnd w:id="10"/>
    </w:p>
    <w:p w:rsidR="00EA4762" w:rsidRDefault="00141806">
      <w:pPr>
        <w:pStyle w:val="aff0"/>
      </w:pPr>
      <w:r>
        <w:pict>
          <v:shape id="图片 21" o:spid="_x0000_i1026" type="#_x0000_t75" style="width:415.5pt;height:187.5pt">
            <v:imagedata r:id="rId13" o:title=""/>
          </v:shape>
        </w:pict>
      </w:r>
    </w:p>
    <w:p w:rsidR="00EA4762" w:rsidRDefault="00F002D0">
      <w:pPr>
        <w:pStyle w:val="a2"/>
      </w:pPr>
      <w:r>
        <w:rPr>
          <w:rFonts w:hint="eastAsia"/>
        </w:rPr>
        <w:t>功能概述</w:t>
      </w:r>
    </w:p>
    <w:p w:rsidR="00EA4762" w:rsidRDefault="00F002D0">
      <w:pPr>
        <w:pStyle w:val="aff0"/>
      </w:pPr>
      <w:r>
        <w:rPr>
          <w:rFonts w:hint="eastAsia"/>
        </w:rPr>
        <w:t>对整个系统进行控制，如查看订单，查看已经支付订单，未支付订单，需要今天发货订单，离线留言等等</w:t>
      </w:r>
      <w:r>
        <w:t>…</w:t>
      </w:r>
    </w:p>
    <w:p w:rsidR="00EA4762" w:rsidRDefault="00F002D0">
      <w:pPr>
        <w:pStyle w:val="a2"/>
      </w:pPr>
      <w:r>
        <w:rPr>
          <w:rFonts w:hint="eastAsia"/>
        </w:rPr>
        <w:t>补充说明</w:t>
      </w:r>
    </w:p>
    <w:p w:rsidR="00EA4762" w:rsidRDefault="00F002D0">
      <w:pPr>
        <w:pStyle w:val="aff0"/>
      </w:pPr>
      <w:r>
        <w:rPr>
          <w:rFonts w:hint="eastAsia"/>
        </w:rPr>
        <w:t>无</w:t>
      </w:r>
    </w:p>
    <w:p w:rsidR="00EA4762" w:rsidRDefault="00F002D0">
      <w:pPr>
        <w:pStyle w:val="a0"/>
        <w:spacing w:before="163" w:after="163"/>
      </w:pPr>
      <w:bookmarkStart w:id="11" w:name="_Toc403972447"/>
      <w:r>
        <w:rPr>
          <w:rFonts w:hint="eastAsia"/>
        </w:rPr>
        <w:t>买家</w:t>
      </w:r>
      <w:proofErr w:type="gramStart"/>
      <w:r>
        <w:rPr>
          <w:rFonts w:hint="eastAsia"/>
        </w:rPr>
        <w:t>版块</w:t>
      </w:r>
      <w:bookmarkEnd w:id="11"/>
      <w:proofErr w:type="gramEnd"/>
    </w:p>
    <w:p w:rsidR="00EA4762" w:rsidRDefault="00F002D0">
      <w:pPr>
        <w:pStyle w:val="aff0"/>
      </w:pPr>
      <w:r>
        <w:rPr>
          <w:rFonts w:hint="eastAsia"/>
        </w:rPr>
        <w:t>买家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主要是方便买家操作，给出便利的高可视化的提示</w:t>
      </w:r>
    </w:p>
    <w:p w:rsidR="00EA4762" w:rsidRDefault="00141806">
      <w:pPr>
        <w:pStyle w:val="aff0"/>
      </w:pPr>
      <w:r>
        <w:pict>
          <v:shape id="图片 30" o:spid="_x0000_i1027" type="#_x0000_t75" style="width:475.5pt;height:32.25pt">
            <v:imagedata r:id="rId14" o:title=""/>
          </v:shape>
        </w:pict>
      </w:r>
    </w:p>
    <w:p w:rsidR="00EA4762" w:rsidRDefault="00F002D0">
      <w:pPr>
        <w:pStyle w:val="aff0"/>
      </w:pPr>
      <w:r>
        <w:t>主要分为购物车</w:t>
      </w:r>
      <w:r>
        <w:rPr>
          <w:rFonts w:hint="eastAsia"/>
        </w:rPr>
        <w:t>，</w:t>
      </w:r>
      <w:r>
        <w:t>收藏夹</w:t>
      </w:r>
      <w:r>
        <w:rPr>
          <w:rFonts w:hint="eastAsia"/>
        </w:rPr>
        <w:t>，</w:t>
      </w:r>
      <w:r>
        <w:t>商品分类</w:t>
      </w:r>
      <w:r>
        <w:rPr>
          <w:rFonts w:hint="eastAsia"/>
        </w:rPr>
        <w:t>，</w:t>
      </w:r>
      <w:r>
        <w:t>联系客服</w:t>
      </w:r>
      <w:r>
        <w:rPr>
          <w:rFonts w:hint="eastAsia"/>
        </w:rPr>
        <w:t>，</w:t>
      </w:r>
      <w:r>
        <w:t>个人信息</w:t>
      </w:r>
      <w:r>
        <w:rPr>
          <w:rFonts w:hint="eastAsia"/>
        </w:rPr>
        <w:t>，</w:t>
      </w:r>
      <w:r>
        <w:t>我的</w:t>
      </w:r>
      <w:r>
        <w:t>shop</w:t>
      </w:r>
      <w:r>
        <w:rPr>
          <w:rFonts w:hint="eastAsia"/>
        </w:rPr>
        <w:t>（名字以后再改）等</w:t>
      </w:r>
      <w:r>
        <w:rPr>
          <w:rFonts w:hint="eastAsia"/>
        </w:rPr>
        <w:t xml:space="preserve"> </w:t>
      </w:r>
      <w:r>
        <w:t>…</w:t>
      </w:r>
    </w:p>
    <w:p w:rsidR="00064865" w:rsidRDefault="00064865">
      <w:pPr>
        <w:pStyle w:val="a1"/>
        <w:spacing w:before="163" w:after="163"/>
      </w:pPr>
      <w:bookmarkStart w:id="12" w:name="_Toc403972448"/>
      <w:r>
        <w:rPr>
          <w:rFonts w:hint="eastAsia"/>
        </w:rPr>
        <w:t>浏览商品</w:t>
      </w:r>
      <w:bookmarkEnd w:id="12"/>
    </w:p>
    <w:p w:rsidR="00C67CD4" w:rsidRDefault="00C67CD4" w:rsidP="00C67CD4">
      <w:pPr>
        <w:pStyle w:val="a2"/>
      </w:pPr>
      <w:r>
        <w:rPr>
          <w:rFonts w:hint="eastAsia"/>
        </w:rPr>
        <w:t>功能概述</w:t>
      </w:r>
    </w:p>
    <w:p w:rsidR="00C67CD4" w:rsidRDefault="00C67CD4" w:rsidP="00C67CD4">
      <w:pPr>
        <w:numPr>
          <w:ilvl w:val="0"/>
          <w:numId w:val="64"/>
        </w:numPr>
      </w:pPr>
      <w:r>
        <w:t>分类浏览</w:t>
      </w:r>
    </w:p>
    <w:p w:rsidR="00C67CD4" w:rsidRDefault="00C67CD4" w:rsidP="00C67CD4">
      <w:pPr>
        <w:numPr>
          <w:ilvl w:val="0"/>
          <w:numId w:val="64"/>
        </w:numPr>
      </w:pPr>
      <w:r>
        <w:t>手动搜索</w:t>
      </w:r>
    </w:p>
    <w:p w:rsidR="00C67CD4" w:rsidRDefault="00C67CD4" w:rsidP="00C67CD4">
      <w:pPr>
        <w:pStyle w:val="a2"/>
      </w:pPr>
      <w:r>
        <w:rPr>
          <w:rFonts w:hint="eastAsia"/>
        </w:rPr>
        <w:lastRenderedPageBreak/>
        <w:t>补充说明</w:t>
      </w:r>
    </w:p>
    <w:p w:rsidR="00064865" w:rsidRPr="00064865" w:rsidRDefault="00064865" w:rsidP="00064865">
      <w:pPr>
        <w:pStyle w:val="aff0"/>
      </w:pPr>
    </w:p>
    <w:p w:rsidR="00EA4762" w:rsidRDefault="00F002D0">
      <w:pPr>
        <w:pStyle w:val="a1"/>
        <w:spacing w:before="163" w:after="163"/>
      </w:pPr>
      <w:bookmarkStart w:id="13" w:name="_Toc403972449"/>
      <w:r>
        <w:rPr>
          <w:rFonts w:hint="eastAsia"/>
        </w:rPr>
        <w:t>购物车</w:t>
      </w:r>
      <w:bookmarkEnd w:id="13"/>
    </w:p>
    <w:p w:rsidR="00EA4762" w:rsidRDefault="00F002D0">
      <w:pPr>
        <w:pStyle w:val="aff0"/>
        <w:ind w:firstLineChars="0" w:firstLine="0"/>
      </w:pPr>
      <w:r>
        <w:rPr>
          <w:rFonts w:ascii="Arial" w:hAnsi="Arial" w:cs="Arial"/>
          <w:color w:val="666666"/>
          <w:sz w:val="20"/>
          <w:szCs w:val="20"/>
          <w:shd w:val="clear" w:color="auto" w:fill="FAFAFA"/>
        </w:rPr>
        <w:t>放入购物车的产品在付款之后就会自动消失了</w:t>
      </w:r>
      <w:r>
        <w:rPr>
          <w:rFonts w:ascii="Arial" w:hAnsi="Arial" w:cs="Arial" w:hint="eastAsia"/>
          <w:color w:val="666666"/>
          <w:sz w:val="20"/>
          <w:szCs w:val="20"/>
          <w:shd w:val="clear" w:color="auto" w:fill="FAFAFA"/>
        </w:rPr>
        <w:t>，</w:t>
      </w:r>
      <w:r>
        <w:rPr>
          <w:rFonts w:ascii="Arial" w:hAnsi="Arial" w:cs="Arial"/>
          <w:color w:val="666666"/>
          <w:sz w:val="20"/>
          <w:szCs w:val="20"/>
          <w:shd w:val="clear" w:color="auto" w:fill="FAFAFA"/>
        </w:rPr>
        <w:t>不能再次看见</w:t>
      </w:r>
      <w:r>
        <w:rPr>
          <w:rFonts w:ascii="Arial" w:hAnsi="Arial" w:cs="Arial" w:hint="eastAsia"/>
          <w:color w:val="666666"/>
          <w:sz w:val="20"/>
          <w:szCs w:val="20"/>
          <w:shd w:val="clear" w:color="auto" w:fill="FAFAFA"/>
        </w:rPr>
        <w:t>，</w:t>
      </w:r>
      <w:r>
        <w:rPr>
          <w:rFonts w:ascii="Arial" w:hAnsi="Arial" w:cs="Arial"/>
          <w:color w:val="666666"/>
          <w:sz w:val="20"/>
          <w:szCs w:val="20"/>
          <w:shd w:val="clear" w:color="auto" w:fill="FAFAFA"/>
        </w:rPr>
        <w:t>但是收藏夹就不是这样了。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  <w:shd w:val="clear" w:color="auto" w:fill="FAFAFA"/>
        </w:rPr>
        <w:t>放入购物车内的产品可以直接订购。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</w:rPr>
        <w:br/>
      </w:r>
    </w:p>
    <w:p w:rsidR="00EA4762" w:rsidRDefault="00F002D0">
      <w:pPr>
        <w:pStyle w:val="a2"/>
      </w:pPr>
      <w:r>
        <w:rPr>
          <w:rFonts w:hint="eastAsia"/>
        </w:rPr>
        <w:t>功能概述</w:t>
      </w:r>
    </w:p>
    <w:p w:rsidR="00EA4762" w:rsidRDefault="00C67CD4" w:rsidP="00C67CD4">
      <w:pPr>
        <w:numPr>
          <w:ilvl w:val="0"/>
          <w:numId w:val="65"/>
        </w:numPr>
      </w:pPr>
      <w:r>
        <w:t>加入购物车</w:t>
      </w:r>
    </w:p>
    <w:p w:rsidR="00C67CD4" w:rsidRDefault="00C67CD4" w:rsidP="00C67CD4">
      <w:pPr>
        <w:numPr>
          <w:ilvl w:val="0"/>
          <w:numId w:val="65"/>
        </w:numPr>
      </w:pPr>
      <w:r>
        <w:t>从购物车中删除</w:t>
      </w:r>
    </w:p>
    <w:p w:rsidR="00C67CD4" w:rsidRDefault="00C67CD4" w:rsidP="00C67CD4">
      <w:pPr>
        <w:numPr>
          <w:ilvl w:val="0"/>
          <w:numId w:val="65"/>
        </w:numPr>
      </w:pPr>
      <w:r>
        <w:t>购买购物车商品</w:t>
      </w:r>
    </w:p>
    <w:p w:rsidR="00EA4762" w:rsidRDefault="00F002D0">
      <w:pPr>
        <w:pStyle w:val="a2"/>
      </w:pPr>
      <w:r>
        <w:rPr>
          <w:rFonts w:hint="eastAsia"/>
        </w:rPr>
        <w:t>补充说明</w:t>
      </w:r>
    </w:p>
    <w:p w:rsidR="00C67CD4" w:rsidRDefault="00C67CD4">
      <w:pPr>
        <w:pStyle w:val="a1"/>
        <w:spacing w:before="163" w:after="163"/>
      </w:pPr>
      <w:bookmarkStart w:id="14" w:name="_Toc403972450"/>
      <w:r>
        <w:rPr>
          <w:rFonts w:hint="eastAsia"/>
        </w:rPr>
        <w:t>收藏夹</w:t>
      </w:r>
      <w:bookmarkEnd w:id="14"/>
    </w:p>
    <w:p w:rsidR="00C67CD4" w:rsidRDefault="00C67CD4" w:rsidP="00C67CD4">
      <w:pPr>
        <w:pStyle w:val="a2"/>
      </w:pPr>
      <w:r>
        <w:rPr>
          <w:rFonts w:hint="eastAsia"/>
        </w:rPr>
        <w:t>功能概述</w:t>
      </w:r>
    </w:p>
    <w:p w:rsidR="00C67CD4" w:rsidRDefault="00C67CD4" w:rsidP="00C67CD4">
      <w:pPr>
        <w:numPr>
          <w:ilvl w:val="0"/>
          <w:numId w:val="66"/>
        </w:numPr>
      </w:pPr>
      <w:r>
        <w:t>加入收藏夹</w:t>
      </w:r>
    </w:p>
    <w:p w:rsidR="00C67CD4" w:rsidRDefault="00C67CD4" w:rsidP="00C67CD4">
      <w:pPr>
        <w:numPr>
          <w:ilvl w:val="0"/>
          <w:numId w:val="66"/>
        </w:numPr>
      </w:pPr>
      <w:r>
        <w:t>从收藏夹中删除</w:t>
      </w:r>
    </w:p>
    <w:p w:rsidR="00C67CD4" w:rsidRDefault="00C67CD4" w:rsidP="00C67CD4">
      <w:pPr>
        <w:numPr>
          <w:ilvl w:val="0"/>
          <w:numId w:val="66"/>
        </w:numPr>
      </w:pPr>
      <w:r>
        <w:t>购买收藏夹商品</w:t>
      </w:r>
    </w:p>
    <w:p w:rsidR="00C67CD4" w:rsidRPr="00C67CD4" w:rsidRDefault="00C67CD4" w:rsidP="00C67CD4">
      <w:pPr>
        <w:pStyle w:val="a2"/>
      </w:pPr>
      <w:r>
        <w:rPr>
          <w:rFonts w:hint="eastAsia"/>
        </w:rPr>
        <w:t>补充说明</w:t>
      </w:r>
    </w:p>
    <w:p w:rsidR="00C67CD4" w:rsidRDefault="00C67CD4">
      <w:pPr>
        <w:pStyle w:val="a1"/>
        <w:spacing w:before="163" w:after="163"/>
      </w:pPr>
      <w:bookmarkStart w:id="15" w:name="_Toc403972451"/>
      <w:r>
        <w:t>浏览历史</w:t>
      </w:r>
      <w:bookmarkEnd w:id="15"/>
    </w:p>
    <w:p w:rsidR="00C67CD4" w:rsidRDefault="00C67CD4" w:rsidP="00C67CD4">
      <w:pPr>
        <w:pStyle w:val="a2"/>
      </w:pPr>
      <w:r>
        <w:rPr>
          <w:rFonts w:hint="eastAsia"/>
        </w:rPr>
        <w:t>功能概述</w:t>
      </w:r>
    </w:p>
    <w:p w:rsidR="00C67CD4" w:rsidRDefault="00C67CD4" w:rsidP="00C67CD4">
      <w:pPr>
        <w:numPr>
          <w:ilvl w:val="0"/>
          <w:numId w:val="68"/>
        </w:numPr>
      </w:pPr>
      <w:r>
        <w:t>清空浏览历史</w:t>
      </w:r>
    </w:p>
    <w:p w:rsidR="00C67CD4" w:rsidRDefault="00C67CD4" w:rsidP="00C67CD4">
      <w:pPr>
        <w:pStyle w:val="a2"/>
      </w:pPr>
      <w:r>
        <w:rPr>
          <w:rFonts w:hint="eastAsia"/>
        </w:rPr>
        <w:t>补充说明</w:t>
      </w:r>
    </w:p>
    <w:p w:rsidR="00C67CD4" w:rsidRPr="00C67CD4" w:rsidRDefault="00C67CD4" w:rsidP="00C67CD4">
      <w:pPr>
        <w:pStyle w:val="aff0"/>
      </w:pPr>
    </w:p>
    <w:p w:rsidR="00C67CD4" w:rsidRDefault="00C67CD4">
      <w:pPr>
        <w:pStyle w:val="a1"/>
        <w:spacing w:before="163" w:after="163"/>
      </w:pPr>
      <w:bookmarkStart w:id="16" w:name="_Toc403972452"/>
      <w:r>
        <w:lastRenderedPageBreak/>
        <w:t>商品推荐</w:t>
      </w:r>
      <w:bookmarkEnd w:id="16"/>
    </w:p>
    <w:p w:rsidR="00C67CD4" w:rsidRDefault="00C67CD4" w:rsidP="00C67CD4">
      <w:pPr>
        <w:pStyle w:val="a2"/>
      </w:pPr>
      <w:r>
        <w:rPr>
          <w:rFonts w:hint="eastAsia"/>
        </w:rPr>
        <w:t>功能概述</w:t>
      </w:r>
    </w:p>
    <w:p w:rsidR="00C67CD4" w:rsidRDefault="00C67CD4" w:rsidP="00C67CD4">
      <w:pPr>
        <w:numPr>
          <w:ilvl w:val="0"/>
          <w:numId w:val="68"/>
        </w:numPr>
      </w:pPr>
      <w:r>
        <w:t>热卖商品</w:t>
      </w:r>
    </w:p>
    <w:p w:rsidR="00C67CD4" w:rsidRDefault="00C67CD4" w:rsidP="00C67CD4">
      <w:pPr>
        <w:numPr>
          <w:ilvl w:val="0"/>
          <w:numId w:val="68"/>
        </w:numPr>
      </w:pPr>
      <w:r>
        <w:t>促销商品</w:t>
      </w:r>
    </w:p>
    <w:p w:rsidR="00C67CD4" w:rsidRPr="00C67CD4" w:rsidRDefault="00C67CD4" w:rsidP="00C67CD4">
      <w:pPr>
        <w:numPr>
          <w:ilvl w:val="0"/>
          <w:numId w:val="68"/>
        </w:numPr>
      </w:pPr>
      <w:r>
        <w:t>…</w:t>
      </w:r>
    </w:p>
    <w:p w:rsidR="00C67CD4" w:rsidRDefault="00C67CD4" w:rsidP="00C67CD4">
      <w:pPr>
        <w:pStyle w:val="a2"/>
      </w:pPr>
      <w:r>
        <w:rPr>
          <w:rFonts w:hint="eastAsia"/>
        </w:rPr>
        <w:t>补充说明</w:t>
      </w:r>
    </w:p>
    <w:p w:rsidR="00C67CD4" w:rsidRPr="00C67CD4" w:rsidRDefault="00C67CD4" w:rsidP="00C67CD4">
      <w:pPr>
        <w:pStyle w:val="aff0"/>
      </w:pPr>
    </w:p>
    <w:p w:rsidR="00C67CD4" w:rsidRDefault="00C67CD4">
      <w:pPr>
        <w:pStyle w:val="a1"/>
        <w:spacing w:before="163" w:after="163"/>
      </w:pPr>
      <w:bookmarkStart w:id="17" w:name="_Toc403972453"/>
      <w:r>
        <w:t>用户反馈</w:t>
      </w:r>
      <w:bookmarkEnd w:id="17"/>
    </w:p>
    <w:p w:rsidR="00C67CD4" w:rsidRDefault="00C67CD4" w:rsidP="00C67CD4">
      <w:pPr>
        <w:pStyle w:val="a2"/>
      </w:pPr>
      <w:r>
        <w:rPr>
          <w:rFonts w:hint="eastAsia"/>
        </w:rPr>
        <w:t>功能概述</w:t>
      </w:r>
    </w:p>
    <w:p w:rsidR="00C67CD4" w:rsidRDefault="00C67CD4" w:rsidP="00C67CD4">
      <w:pPr>
        <w:numPr>
          <w:ilvl w:val="0"/>
          <w:numId w:val="69"/>
        </w:numPr>
      </w:pPr>
      <w:r>
        <w:t>邮件管理员</w:t>
      </w:r>
    </w:p>
    <w:p w:rsidR="00C67CD4" w:rsidRDefault="00C67CD4" w:rsidP="00C67CD4">
      <w:pPr>
        <w:numPr>
          <w:ilvl w:val="0"/>
          <w:numId w:val="69"/>
        </w:numPr>
      </w:pPr>
      <w:r>
        <w:t>留言管理员</w:t>
      </w:r>
    </w:p>
    <w:p w:rsidR="00C67CD4" w:rsidRDefault="00C67CD4" w:rsidP="00C67CD4">
      <w:pPr>
        <w:pStyle w:val="a2"/>
      </w:pPr>
      <w:r>
        <w:rPr>
          <w:rFonts w:hint="eastAsia"/>
        </w:rPr>
        <w:t>补充说明</w:t>
      </w:r>
    </w:p>
    <w:p w:rsidR="00C67CD4" w:rsidRPr="00C67CD4" w:rsidRDefault="00C67CD4" w:rsidP="00C67CD4">
      <w:pPr>
        <w:pStyle w:val="aff0"/>
      </w:pPr>
    </w:p>
    <w:p w:rsidR="00EA4762" w:rsidRDefault="00C67CD4">
      <w:pPr>
        <w:pStyle w:val="a1"/>
        <w:spacing w:before="163" w:after="163"/>
      </w:pPr>
      <w:bookmarkStart w:id="18" w:name="_Toc403972454"/>
      <w:r>
        <w:rPr>
          <w:rFonts w:hint="eastAsia"/>
        </w:rPr>
        <w:t>商品分类</w:t>
      </w:r>
      <w:bookmarkEnd w:id="18"/>
    </w:p>
    <w:p w:rsidR="00EA4762" w:rsidRDefault="00F002D0">
      <w:pPr>
        <w:pStyle w:val="a2"/>
      </w:pPr>
      <w:r>
        <w:rPr>
          <w:rFonts w:hint="eastAsia"/>
        </w:rPr>
        <w:t>功能概述</w:t>
      </w:r>
    </w:p>
    <w:p w:rsidR="00C67CD4" w:rsidRDefault="00C67CD4" w:rsidP="00C67CD4">
      <w:pPr>
        <w:numPr>
          <w:ilvl w:val="0"/>
          <w:numId w:val="67"/>
        </w:numPr>
      </w:pPr>
      <w:r>
        <w:t>查看分类</w:t>
      </w:r>
    </w:p>
    <w:p w:rsidR="00C67CD4" w:rsidRPr="00C67CD4" w:rsidRDefault="00C67CD4" w:rsidP="00C67CD4">
      <w:pPr>
        <w:numPr>
          <w:ilvl w:val="0"/>
          <w:numId w:val="67"/>
        </w:numPr>
      </w:pPr>
      <w:r>
        <w:t>搜索分类</w:t>
      </w:r>
    </w:p>
    <w:p w:rsidR="00EA4762" w:rsidRDefault="00F002D0">
      <w:pPr>
        <w:pStyle w:val="a2"/>
      </w:pPr>
      <w:r>
        <w:rPr>
          <w:rFonts w:hint="eastAsia"/>
        </w:rPr>
        <w:t>补充说明</w:t>
      </w:r>
    </w:p>
    <w:p w:rsidR="00C67CD4" w:rsidRPr="00C67CD4" w:rsidRDefault="00C67CD4" w:rsidP="00C67CD4">
      <w:pPr>
        <w:ind w:left="420"/>
      </w:pPr>
      <w:r>
        <w:t>分类展示商品</w:t>
      </w:r>
    </w:p>
    <w:p w:rsidR="00EA4762" w:rsidRDefault="00F002D0">
      <w:pPr>
        <w:ind w:firstLineChars="200" w:firstLine="480"/>
      </w:pPr>
      <w:r>
        <w:rPr>
          <w:rFonts w:hint="eastAsia"/>
        </w:rPr>
        <w:t>一定要设计</w:t>
      </w:r>
      <w:r>
        <w:rPr>
          <w:rFonts w:hint="eastAsia"/>
        </w:rPr>
        <w:t>tree</w:t>
      </w:r>
      <w:r>
        <w:rPr>
          <w:rFonts w:hint="eastAsia"/>
        </w:rPr>
        <w:t>结构，需要慎重考虑</w:t>
      </w:r>
    </w:p>
    <w:p w:rsidR="00EA4762" w:rsidRDefault="00F002D0" w:rsidP="004F65D2">
      <w:pPr>
        <w:pStyle w:val="a1"/>
        <w:spacing w:before="163" w:after="163"/>
      </w:pPr>
      <w:bookmarkStart w:id="19" w:name="_Toc403972455"/>
      <w:r>
        <w:rPr>
          <w:rFonts w:hint="eastAsia"/>
        </w:rPr>
        <w:lastRenderedPageBreak/>
        <w:t>我的</w:t>
      </w:r>
      <w:bookmarkEnd w:id="19"/>
    </w:p>
    <w:p w:rsidR="004F65D2" w:rsidRDefault="004F65D2" w:rsidP="004F65D2">
      <w:pPr>
        <w:pStyle w:val="a2"/>
      </w:pPr>
      <w:r>
        <w:rPr>
          <w:rFonts w:hint="eastAsia"/>
        </w:rPr>
        <w:t>功能概述</w:t>
      </w:r>
    </w:p>
    <w:p w:rsidR="004F65D2" w:rsidRDefault="004F65D2" w:rsidP="004F65D2">
      <w:pPr>
        <w:numPr>
          <w:ilvl w:val="0"/>
          <w:numId w:val="70"/>
        </w:numPr>
      </w:pPr>
      <w:r>
        <w:t>个人信息</w:t>
      </w:r>
    </w:p>
    <w:p w:rsidR="004F65D2" w:rsidRDefault="004F65D2" w:rsidP="004F65D2">
      <w:pPr>
        <w:numPr>
          <w:ilvl w:val="0"/>
          <w:numId w:val="71"/>
        </w:numPr>
      </w:pPr>
      <w:r>
        <w:t>用户名</w:t>
      </w:r>
      <w:r>
        <w:rPr>
          <w:rFonts w:hint="eastAsia"/>
        </w:rPr>
        <w:t>，</w:t>
      </w:r>
      <w:r>
        <w:t>昵称</w:t>
      </w:r>
    </w:p>
    <w:p w:rsidR="004F65D2" w:rsidRDefault="004F65D2" w:rsidP="004F65D2">
      <w:pPr>
        <w:numPr>
          <w:ilvl w:val="0"/>
          <w:numId w:val="71"/>
        </w:numPr>
      </w:pPr>
      <w:r>
        <w:t>密码</w:t>
      </w:r>
    </w:p>
    <w:p w:rsidR="004F65D2" w:rsidRDefault="004F65D2" w:rsidP="004F65D2">
      <w:pPr>
        <w:numPr>
          <w:ilvl w:val="0"/>
          <w:numId w:val="71"/>
        </w:numPr>
      </w:pPr>
      <w:r>
        <w:t>等级</w:t>
      </w:r>
    </w:p>
    <w:p w:rsidR="004F65D2" w:rsidRDefault="004F65D2" w:rsidP="004F65D2">
      <w:pPr>
        <w:numPr>
          <w:ilvl w:val="0"/>
          <w:numId w:val="71"/>
        </w:numPr>
      </w:pPr>
      <w:r>
        <w:t>头像</w:t>
      </w:r>
    </w:p>
    <w:p w:rsidR="004F65D2" w:rsidRDefault="004F65D2" w:rsidP="004F65D2">
      <w:pPr>
        <w:numPr>
          <w:ilvl w:val="0"/>
          <w:numId w:val="71"/>
        </w:numPr>
      </w:pPr>
      <w:r>
        <w:t>其他</w:t>
      </w:r>
    </w:p>
    <w:p w:rsidR="004F65D2" w:rsidRDefault="004F65D2" w:rsidP="004F65D2">
      <w:pPr>
        <w:numPr>
          <w:ilvl w:val="0"/>
          <w:numId w:val="70"/>
        </w:numPr>
      </w:pPr>
      <w:r>
        <w:t>系统信息</w:t>
      </w:r>
    </w:p>
    <w:p w:rsidR="004F65D2" w:rsidRDefault="004F65D2" w:rsidP="004F65D2">
      <w:pPr>
        <w:numPr>
          <w:ilvl w:val="0"/>
          <w:numId w:val="72"/>
        </w:numPr>
      </w:pPr>
      <w:r>
        <w:rPr>
          <w:rFonts w:hint="eastAsia"/>
        </w:rPr>
        <w:t>留言回复</w:t>
      </w:r>
    </w:p>
    <w:p w:rsidR="004F65D2" w:rsidRDefault="004F65D2" w:rsidP="004F65D2">
      <w:pPr>
        <w:numPr>
          <w:ilvl w:val="0"/>
          <w:numId w:val="72"/>
        </w:numPr>
      </w:pPr>
      <w:r>
        <w:t>接受推送</w:t>
      </w:r>
    </w:p>
    <w:p w:rsidR="004F65D2" w:rsidRDefault="004F65D2" w:rsidP="004F65D2">
      <w:pPr>
        <w:numPr>
          <w:ilvl w:val="0"/>
          <w:numId w:val="70"/>
        </w:numPr>
      </w:pPr>
      <w:r>
        <w:t>我的订单</w:t>
      </w:r>
    </w:p>
    <w:p w:rsidR="004F65D2" w:rsidRDefault="004F65D2" w:rsidP="004F65D2">
      <w:pPr>
        <w:numPr>
          <w:ilvl w:val="0"/>
          <w:numId w:val="73"/>
        </w:numPr>
      </w:pPr>
      <w:r>
        <w:rPr>
          <w:rFonts w:hint="eastAsia"/>
        </w:rPr>
        <w:t>已发货</w:t>
      </w:r>
    </w:p>
    <w:p w:rsidR="004F65D2" w:rsidRDefault="004F65D2" w:rsidP="004F65D2">
      <w:pPr>
        <w:numPr>
          <w:ilvl w:val="0"/>
          <w:numId w:val="73"/>
        </w:numPr>
      </w:pPr>
      <w:r>
        <w:t>待发货</w:t>
      </w:r>
    </w:p>
    <w:p w:rsidR="004F65D2" w:rsidRDefault="004F65D2" w:rsidP="004F65D2">
      <w:pPr>
        <w:numPr>
          <w:ilvl w:val="0"/>
          <w:numId w:val="73"/>
        </w:numPr>
      </w:pPr>
      <w:r>
        <w:t>购买历史</w:t>
      </w:r>
    </w:p>
    <w:p w:rsidR="004F65D2" w:rsidRDefault="004F65D2" w:rsidP="004F65D2">
      <w:pPr>
        <w:numPr>
          <w:ilvl w:val="0"/>
          <w:numId w:val="73"/>
        </w:numPr>
      </w:pPr>
      <w:r>
        <w:t>退单</w:t>
      </w:r>
    </w:p>
    <w:p w:rsidR="004F65D2" w:rsidRDefault="004F65D2" w:rsidP="004F65D2">
      <w:pPr>
        <w:numPr>
          <w:ilvl w:val="0"/>
          <w:numId w:val="73"/>
        </w:numPr>
      </w:pPr>
      <w:r>
        <w:t>评价</w:t>
      </w:r>
    </w:p>
    <w:p w:rsidR="004F65D2" w:rsidRDefault="004F65D2" w:rsidP="004F65D2">
      <w:pPr>
        <w:numPr>
          <w:ilvl w:val="0"/>
          <w:numId w:val="70"/>
        </w:numPr>
      </w:pPr>
      <w:r>
        <w:t>黑名单</w:t>
      </w:r>
    </w:p>
    <w:p w:rsidR="004F65D2" w:rsidRDefault="004F65D2" w:rsidP="004F65D2">
      <w:pPr>
        <w:pStyle w:val="a2"/>
      </w:pPr>
      <w:r>
        <w:rPr>
          <w:rFonts w:hint="eastAsia"/>
        </w:rPr>
        <w:t>补充说明</w:t>
      </w:r>
    </w:p>
    <w:p w:rsidR="004F65D2" w:rsidRPr="004F65D2" w:rsidRDefault="004F65D2" w:rsidP="004F65D2">
      <w:pPr>
        <w:pStyle w:val="aff0"/>
      </w:pPr>
    </w:p>
    <w:p w:rsidR="00EA4762" w:rsidRDefault="00F002D0">
      <w:pPr>
        <w:pStyle w:val="a1"/>
        <w:spacing w:before="163" w:after="163"/>
      </w:pPr>
      <w:bookmarkStart w:id="20" w:name="_Toc403972456"/>
      <w:r>
        <w:rPr>
          <w:rFonts w:hint="eastAsia"/>
        </w:rPr>
        <w:t>帮助</w:t>
      </w:r>
      <w:bookmarkEnd w:id="20"/>
    </w:p>
    <w:p w:rsidR="00EA4762" w:rsidRDefault="00F002D0">
      <w:pPr>
        <w:pStyle w:val="aff0"/>
      </w:pPr>
      <w:r>
        <w:t>该模块主要是帮助用户理解整个系统</w:t>
      </w:r>
      <w:r>
        <w:rPr>
          <w:rFonts w:hint="eastAsia"/>
        </w:rPr>
        <w:t>，</w:t>
      </w:r>
      <w:r>
        <w:t>完整理解掌握整个系统</w:t>
      </w:r>
    </w:p>
    <w:p w:rsidR="00EA4762" w:rsidRDefault="00F002D0">
      <w:pPr>
        <w:pStyle w:val="a2"/>
      </w:pPr>
      <w:r>
        <w:rPr>
          <w:rFonts w:hint="eastAsia"/>
        </w:rPr>
        <w:t>功能概述</w:t>
      </w:r>
    </w:p>
    <w:p w:rsidR="00EA4762" w:rsidRDefault="00F002D0" w:rsidP="004F65D2">
      <w:pPr>
        <w:pStyle w:val="15"/>
        <w:numPr>
          <w:ilvl w:val="0"/>
          <w:numId w:val="16"/>
        </w:numPr>
        <w:ind w:firstLineChars="0"/>
      </w:pPr>
      <w:r>
        <w:t>联系管理员</w:t>
      </w:r>
    </w:p>
    <w:p w:rsidR="00EA4762" w:rsidRDefault="00F002D0" w:rsidP="004F65D2">
      <w:pPr>
        <w:pStyle w:val="15"/>
        <w:numPr>
          <w:ilvl w:val="0"/>
          <w:numId w:val="16"/>
        </w:numPr>
        <w:ind w:firstLineChars="0"/>
      </w:pPr>
      <w:r>
        <w:t>常见问题</w:t>
      </w:r>
    </w:p>
    <w:p w:rsidR="004F65D2" w:rsidRDefault="00F002D0" w:rsidP="00516BE4"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我的提问（留言）</w:t>
      </w:r>
    </w:p>
    <w:p w:rsidR="00EA4762" w:rsidRDefault="00F002D0" w:rsidP="00516BE4">
      <w:pPr>
        <w:pStyle w:val="15"/>
        <w:numPr>
          <w:ilvl w:val="0"/>
          <w:numId w:val="16"/>
        </w:numPr>
        <w:ind w:firstLineChars="0"/>
      </w:pPr>
      <w:r>
        <w:t>其他功能待续</w:t>
      </w:r>
      <w:r>
        <w:t>…</w:t>
      </w:r>
    </w:p>
    <w:p w:rsidR="00EA4762" w:rsidRDefault="00F002D0">
      <w:pPr>
        <w:pStyle w:val="a2"/>
      </w:pPr>
      <w:r>
        <w:rPr>
          <w:rFonts w:hint="eastAsia"/>
        </w:rPr>
        <w:t>功能权限</w:t>
      </w:r>
    </w:p>
    <w:p w:rsidR="00EA4762" w:rsidRDefault="00F002D0">
      <w:pPr>
        <w:pStyle w:val="aff0"/>
      </w:pPr>
      <w:r>
        <w:rPr>
          <w:rFonts w:hint="eastAsia"/>
        </w:rPr>
        <w:t>需要静态密码登录</w:t>
      </w:r>
    </w:p>
    <w:p w:rsidR="00EA4762" w:rsidRDefault="00F002D0">
      <w:pPr>
        <w:pStyle w:val="a2"/>
      </w:pPr>
      <w:r>
        <w:rPr>
          <w:rFonts w:hint="eastAsia"/>
        </w:rPr>
        <w:t>约束条件</w:t>
      </w:r>
    </w:p>
    <w:p w:rsidR="00EA4762" w:rsidRDefault="00F002D0">
      <w:pPr>
        <w:pStyle w:val="aff0"/>
        <w:ind w:left="840" w:firstLineChars="0" w:firstLine="0"/>
      </w:pPr>
      <w:r>
        <w:rPr>
          <w:rFonts w:hint="eastAsia"/>
        </w:rPr>
        <w:t>无</w:t>
      </w:r>
    </w:p>
    <w:p w:rsidR="00EA4762" w:rsidRDefault="00F002D0">
      <w:pPr>
        <w:pStyle w:val="a2"/>
      </w:pPr>
      <w:r>
        <w:rPr>
          <w:rFonts w:hint="eastAsia"/>
        </w:rPr>
        <w:t>界面设计</w:t>
      </w:r>
    </w:p>
    <w:p w:rsidR="00EA4762" w:rsidRDefault="00F002D0">
      <w:pPr>
        <w:pStyle w:val="aff0"/>
        <w:ind w:firstLineChars="0" w:firstLine="0"/>
      </w:pPr>
      <w:r>
        <w:t>界面设计</w:t>
      </w:r>
      <w:r>
        <w:t>tab</w:t>
      </w:r>
      <w:r>
        <w:t>面板</w:t>
      </w:r>
      <w:r>
        <w:rPr>
          <w:rFonts w:hint="eastAsia"/>
        </w:rPr>
        <w:t>，</w:t>
      </w:r>
      <w:r>
        <w:t>标题分别是</w:t>
      </w:r>
      <w:r>
        <w:rPr>
          <w:rFonts w:hint="eastAsia"/>
        </w:rPr>
        <w:t>“</w:t>
      </w:r>
      <w:r>
        <w:t>联系管理员</w:t>
      </w:r>
      <w:r>
        <w:rPr>
          <w:rFonts w:hint="eastAsia"/>
        </w:rPr>
        <w:t>”“</w:t>
      </w:r>
      <w:r>
        <w:t>常见问题</w:t>
      </w:r>
      <w:r>
        <w:rPr>
          <w:rFonts w:hint="eastAsia"/>
        </w:rPr>
        <w:t>”“我的提问（留言）”</w:t>
      </w:r>
      <w:r>
        <w:t>…</w:t>
      </w:r>
    </w:p>
    <w:p w:rsidR="00EA4762" w:rsidRDefault="00F002D0">
      <w:pPr>
        <w:pStyle w:val="aff0"/>
        <w:ind w:left="2520" w:firstLineChars="0" w:firstLine="420"/>
        <w:rPr>
          <w:color w:val="FF0000"/>
        </w:rPr>
      </w:pPr>
      <w:r>
        <w:rPr>
          <w:color w:val="FF0000"/>
        </w:rPr>
        <w:t>贴图</w:t>
      </w:r>
    </w:p>
    <w:p w:rsidR="00EA4762" w:rsidRDefault="00F002D0">
      <w:pPr>
        <w:pStyle w:val="a2"/>
      </w:pPr>
      <w:r>
        <w:rPr>
          <w:rFonts w:hint="eastAsia"/>
        </w:rPr>
        <w:t>输入</w:t>
      </w:r>
    </w:p>
    <w:p w:rsidR="00EA4762" w:rsidRDefault="00F002D0">
      <w:r>
        <w:t>联系管理员</w:t>
      </w:r>
      <w:r>
        <w:rPr>
          <w:rFonts w:hint="eastAsia"/>
        </w:rPr>
        <w:t>：</w:t>
      </w:r>
    </w:p>
    <w:tbl>
      <w:tblPr>
        <w:tblW w:w="9555" w:type="dxa"/>
        <w:tblInd w:w="83" w:type="dxa"/>
        <w:tblLayout w:type="fixed"/>
        <w:tblLook w:val="04A0" w:firstRow="1" w:lastRow="0" w:firstColumn="1" w:lastColumn="0" w:noHBand="0" w:noVBand="1"/>
      </w:tblPr>
      <w:tblGrid>
        <w:gridCol w:w="876"/>
        <w:gridCol w:w="1417"/>
        <w:gridCol w:w="1276"/>
        <w:gridCol w:w="1134"/>
        <w:gridCol w:w="1418"/>
        <w:gridCol w:w="3434"/>
      </w:tblGrid>
      <w:tr w:rsidR="00EA4762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EA4762" w:rsidRDefault="00F002D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EA4762" w:rsidRDefault="00F002D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名称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EA4762" w:rsidRDefault="00F002D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EA4762" w:rsidRDefault="00F002D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长度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EA4762" w:rsidRDefault="00F002D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是否</w:t>
            </w:r>
            <w:r>
              <w:rPr>
                <w:rFonts w:ascii="宋体" w:hAnsi="宋体" w:cs="宋体" w:hint="eastAsia"/>
                <w:sz w:val="22"/>
              </w:rPr>
              <w:t>必填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EA4762" w:rsidRDefault="00F002D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说明</w:t>
            </w:r>
          </w:p>
        </w:tc>
      </w:tr>
      <w:tr w:rsidR="00EA4762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4762" w:rsidRDefault="00F002D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4762" w:rsidRDefault="00F002D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用户ID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4762" w:rsidRDefault="00F002D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4762" w:rsidRDefault="00F002D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32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4762" w:rsidRDefault="00F002D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是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4762" w:rsidRDefault="00F002D0">
            <w:pPr>
              <w:widowControl/>
              <w:spacing w:line="240" w:lineRule="auto"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系统自带，无需输入</w:t>
            </w:r>
          </w:p>
        </w:tc>
      </w:tr>
      <w:tr w:rsidR="00EA4762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4762" w:rsidRDefault="00F002D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4762" w:rsidRDefault="00F002D0">
            <w:pPr>
              <w:widowControl/>
              <w:spacing w:line="240" w:lineRule="auto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 xml:space="preserve">  标题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4762" w:rsidRDefault="00F002D0">
            <w:pPr>
              <w:widowControl/>
              <w:spacing w:line="240" w:lineRule="auto"/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4762" w:rsidRDefault="00F002D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100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4762" w:rsidRDefault="00F002D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是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4762" w:rsidRDefault="00F002D0">
            <w:pPr>
              <w:widowControl/>
              <w:spacing w:line="240" w:lineRule="auto"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主设备序列号，系统自带，无需输入</w:t>
            </w:r>
          </w:p>
        </w:tc>
      </w:tr>
      <w:tr w:rsidR="00EA4762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4762" w:rsidRDefault="00F002D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4762" w:rsidRDefault="00F002D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内容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4762" w:rsidRDefault="00F002D0">
            <w:pPr>
              <w:widowControl/>
              <w:spacing w:line="240" w:lineRule="auto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4762" w:rsidRDefault="00EA4762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4762" w:rsidRDefault="00F002D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是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4762" w:rsidRDefault="00F002D0">
            <w:pPr>
              <w:widowControl/>
              <w:spacing w:line="240" w:lineRule="auto"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文本编辑器</w:t>
            </w:r>
          </w:p>
        </w:tc>
      </w:tr>
    </w:tbl>
    <w:p w:rsidR="00EA4762" w:rsidRDefault="00F002D0">
      <w:pPr>
        <w:pStyle w:val="aff0"/>
        <w:ind w:firstLine="482"/>
        <w:rPr>
          <w:b/>
        </w:rPr>
      </w:pPr>
      <w:r>
        <w:rPr>
          <w:b/>
        </w:rPr>
        <w:t>其余界面点击操作即可</w:t>
      </w:r>
    </w:p>
    <w:p w:rsidR="00EA4762" w:rsidRDefault="00F002D0">
      <w:pPr>
        <w:pStyle w:val="a2"/>
      </w:pPr>
      <w:r>
        <w:rPr>
          <w:rFonts w:hint="eastAsia"/>
        </w:rPr>
        <w:t>处理过程</w:t>
      </w:r>
    </w:p>
    <w:p w:rsidR="00EA4762" w:rsidRDefault="00F002D0">
      <w:r>
        <w:t>处理过程比较简单</w:t>
      </w:r>
      <w:r>
        <w:rPr>
          <w:rFonts w:hint="eastAsia"/>
        </w:rPr>
        <w:t>，</w:t>
      </w:r>
      <w:r>
        <w:t>将邮件内容提交到服务器数据库</w:t>
      </w:r>
      <w:r>
        <w:rPr>
          <w:rFonts w:hint="eastAsia"/>
        </w:rPr>
        <w:t>，</w:t>
      </w:r>
      <w:r>
        <w:t>常见问题数据库去获取就</w:t>
      </w:r>
    </w:p>
    <w:p w:rsidR="00EA4762" w:rsidRDefault="00F002D0">
      <w:pPr>
        <w:pStyle w:val="a2"/>
      </w:pPr>
      <w:r>
        <w:rPr>
          <w:rFonts w:hint="eastAsia"/>
        </w:rPr>
        <w:t>输出</w:t>
      </w:r>
    </w:p>
    <w:p w:rsidR="00EA4762" w:rsidRDefault="00F002D0">
      <w:pPr>
        <w:pStyle w:val="aff0"/>
      </w:pPr>
      <w:r>
        <w:t>无</w:t>
      </w:r>
    </w:p>
    <w:p w:rsidR="00EA4762" w:rsidRDefault="00F002D0">
      <w:pPr>
        <w:pStyle w:val="a2"/>
      </w:pPr>
      <w:r>
        <w:rPr>
          <w:rFonts w:hint="eastAsia"/>
        </w:rPr>
        <w:t>关键接口</w:t>
      </w:r>
    </w:p>
    <w:p w:rsidR="00EA4762" w:rsidRDefault="00F002D0">
      <w:pPr>
        <w:pStyle w:val="aff0"/>
      </w:pPr>
      <w:r>
        <w:rPr>
          <w:rFonts w:hint="eastAsia"/>
        </w:rPr>
        <w:t>无</w:t>
      </w:r>
    </w:p>
    <w:p w:rsidR="00EA4762" w:rsidRDefault="00F002D0">
      <w:pPr>
        <w:pStyle w:val="a2"/>
      </w:pPr>
      <w:r>
        <w:rPr>
          <w:rFonts w:hint="eastAsia"/>
        </w:rPr>
        <w:t>补充说明</w:t>
      </w:r>
    </w:p>
    <w:p w:rsidR="00EA4762" w:rsidRDefault="00F002D0">
      <w:r>
        <w:t>先做常见简单的模块</w:t>
      </w:r>
      <w:r>
        <w:rPr>
          <w:rFonts w:hint="eastAsia"/>
        </w:rPr>
        <w:t>，</w:t>
      </w:r>
      <w:r>
        <w:t>之后再添加相关的功能</w:t>
      </w:r>
      <w:r>
        <w:rPr>
          <w:rFonts w:hint="eastAsia"/>
        </w:rPr>
        <w:t>（多个</w:t>
      </w:r>
      <w:r>
        <w:rPr>
          <w:rFonts w:hint="eastAsia"/>
        </w:rPr>
        <w:t>tab</w:t>
      </w:r>
      <w:r>
        <w:rPr>
          <w:rFonts w:hint="eastAsia"/>
        </w:rPr>
        <w:t>）</w:t>
      </w:r>
    </w:p>
    <w:p w:rsidR="00EA4762" w:rsidRDefault="00F002D0">
      <w:pPr>
        <w:pStyle w:val="a1"/>
        <w:spacing w:before="163" w:after="163"/>
      </w:pPr>
      <w:bookmarkStart w:id="21" w:name="_Toc403972457"/>
      <w:r>
        <w:lastRenderedPageBreak/>
        <w:t>消息</w:t>
      </w:r>
      <w:bookmarkEnd w:id="21"/>
    </w:p>
    <w:p w:rsidR="00EA4762" w:rsidRDefault="00F002D0">
      <w:pPr>
        <w:pStyle w:val="aff0"/>
      </w:pPr>
      <w:r>
        <w:t>消息模块是主要是用于卖家和买家之间交流的模块</w:t>
      </w:r>
      <w:r>
        <w:rPr>
          <w:rFonts w:hint="eastAsia"/>
        </w:rPr>
        <w:t>，</w:t>
      </w:r>
      <w:r>
        <w:t>需要一个网页版本的额聊天和推送</w:t>
      </w:r>
    </w:p>
    <w:p w:rsidR="00EA4762" w:rsidRDefault="00F002D0">
      <w:pPr>
        <w:pStyle w:val="a2"/>
      </w:pPr>
      <w:r>
        <w:rPr>
          <w:rFonts w:hint="eastAsia"/>
        </w:rPr>
        <w:t>功能概述</w:t>
      </w:r>
    </w:p>
    <w:p w:rsidR="00EA4762" w:rsidRDefault="00F002D0">
      <w:pPr>
        <w:pStyle w:val="aff0"/>
      </w:pPr>
      <w:r>
        <w:rPr>
          <w:rFonts w:hint="eastAsia"/>
        </w:rPr>
        <w:t>无</w:t>
      </w:r>
    </w:p>
    <w:p w:rsidR="00EA4762" w:rsidRDefault="00F002D0">
      <w:pPr>
        <w:pStyle w:val="a2"/>
      </w:pPr>
      <w:r>
        <w:rPr>
          <w:rFonts w:hint="eastAsia"/>
        </w:rPr>
        <w:t>功能权限</w:t>
      </w:r>
    </w:p>
    <w:p w:rsidR="00EA4762" w:rsidRDefault="00F002D0">
      <w:pPr>
        <w:pStyle w:val="aff0"/>
      </w:pPr>
      <w:r>
        <w:rPr>
          <w:rFonts w:hint="eastAsia"/>
        </w:rPr>
        <w:t>无</w:t>
      </w:r>
    </w:p>
    <w:p w:rsidR="00EA4762" w:rsidRDefault="00F002D0">
      <w:pPr>
        <w:pStyle w:val="a2"/>
      </w:pPr>
      <w:r>
        <w:rPr>
          <w:rFonts w:hint="eastAsia"/>
        </w:rPr>
        <w:t>约束条件</w:t>
      </w:r>
    </w:p>
    <w:p w:rsidR="00EA4762" w:rsidRDefault="00F002D0" w:rsidP="00961123">
      <w:pPr>
        <w:pStyle w:val="aff0"/>
        <w:numPr>
          <w:ilvl w:val="0"/>
          <w:numId w:val="17"/>
        </w:numPr>
        <w:ind w:firstLineChars="0"/>
      </w:pPr>
      <w:r>
        <w:rPr>
          <w:rFonts w:hint="eastAsia"/>
        </w:rPr>
        <w:t>动态密码登录成功</w:t>
      </w:r>
    </w:p>
    <w:p w:rsidR="00EA4762" w:rsidRDefault="00F002D0" w:rsidP="00961123">
      <w:pPr>
        <w:pStyle w:val="aff0"/>
        <w:numPr>
          <w:ilvl w:val="0"/>
          <w:numId w:val="17"/>
        </w:numPr>
        <w:ind w:firstLineChars="0"/>
      </w:pPr>
      <w:r>
        <w:rPr>
          <w:rFonts w:hint="eastAsia"/>
        </w:rPr>
        <w:t>设备状态为“绑定”</w:t>
      </w:r>
    </w:p>
    <w:p w:rsidR="00EA4762" w:rsidRDefault="00F002D0">
      <w:pPr>
        <w:pStyle w:val="a2"/>
      </w:pPr>
      <w:r>
        <w:rPr>
          <w:rFonts w:hint="eastAsia"/>
        </w:rPr>
        <w:t>界面设计</w:t>
      </w:r>
    </w:p>
    <w:p w:rsidR="00EA4762" w:rsidRDefault="00EA4762">
      <w:pPr>
        <w:pStyle w:val="aff0"/>
        <w:ind w:firstLineChars="0" w:firstLine="0"/>
        <w:jc w:val="center"/>
      </w:pPr>
    </w:p>
    <w:p w:rsidR="00EA4762" w:rsidRDefault="00F002D0">
      <w:pPr>
        <w:pStyle w:val="aff0"/>
      </w:pPr>
      <w:r>
        <w:rPr>
          <w:rFonts w:hint="eastAsia"/>
        </w:rPr>
        <w:t>说明：</w:t>
      </w:r>
    </w:p>
    <w:p w:rsidR="00EA4762" w:rsidRDefault="00F002D0">
      <w:pPr>
        <w:pStyle w:val="aff0"/>
      </w:pPr>
      <w:r>
        <w:rPr>
          <w:rFonts w:hint="eastAsia"/>
        </w:rPr>
        <w:t>无</w:t>
      </w:r>
    </w:p>
    <w:p w:rsidR="00EA4762" w:rsidRDefault="00EA4762">
      <w:pPr>
        <w:pStyle w:val="aff0"/>
        <w:ind w:firstLineChars="0" w:firstLine="0"/>
      </w:pPr>
    </w:p>
    <w:p w:rsidR="00EA4762" w:rsidRDefault="00F002D0">
      <w:pPr>
        <w:pStyle w:val="a2"/>
      </w:pPr>
      <w:r>
        <w:rPr>
          <w:rFonts w:hint="eastAsia"/>
        </w:rPr>
        <w:t>输入</w:t>
      </w:r>
    </w:p>
    <w:tbl>
      <w:tblPr>
        <w:tblW w:w="9555" w:type="dxa"/>
        <w:tblInd w:w="83" w:type="dxa"/>
        <w:tblLayout w:type="fixed"/>
        <w:tblLook w:val="04A0" w:firstRow="1" w:lastRow="0" w:firstColumn="1" w:lastColumn="0" w:noHBand="0" w:noVBand="1"/>
      </w:tblPr>
      <w:tblGrid>
        <w:gridCol w:w="876"/>
        <w:gridCol w:w="1417"/>
        <w:gridCol w:w="1276"/>
        <w:gridCol w:w="1134"/>
        <w:gridCol w:w="1418"/>
        <w:gridCol w:w="3434"/>
      </w:tblGrid>
      <w:tr w:rsidR="00EA4762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EA4762" w:rsidRDefault="00F002D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EA4762" w:rsidRDefault="00F002D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名称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EA4762" w:rsidRDefault="00F002D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EA4762" w:rsidRDefault="00F002D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长度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EA4762" w:rsidRDefault="00F002D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是否</w:t>
            </w:r>
            <w:r>
              <w:rPr>
                <w:rFonts w:ascii="宋体" w:hAnsi="宋体" w:cs="宋体" w:hint="eastAsia"/>
                <w:sz w:val="22"/>
              </w:rPr>
              <w:t>必填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EA4762" w:rsidRDefault="00F002D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说明</w:t>
            </w:r>
          </w:p>
        </w:tc>
      </w:tr>
      <w:tr w:rsidR="00EA4762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4762" w:rsidRDefault="00F002D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4762" w:rsidRDefault="00F002D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用户ID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4762" w:rsidRDefault="00F002D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4762" w:rsidRDefault="00F002D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32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4762" w:rsidRDefault="00F002D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是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4762" w:rsidRDefault="00F002D0">
            <w:pPr>
              <w:widowControl/>
              <w:spacing w:line="240" w:lineRule="auto"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系统自带，无需输入</w:t>
            </w:r>
          </w:p>
        </w:tc>
      </w:tr>
      <w:tr w:rsidR="00EA4762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4762" w:rsidRDefault="00F002D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4762" w:rsidRDefault="00F002D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设备序列号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4762" w:rsidRDefault="00F002D0">
            <w:pPr>
              <w:widowControl/>
              <w:spacing w:line="240" w:lineRule="auto"/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4762" w:rsidRDefault="00F002D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50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4762" w:rsidRDefault="00F002D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是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4762" w:rsidRDefault="00F002D0">
            <w:pPr>
              <w:widowControl/>
              <w:spacing w:line="240" w:lineRule="auto"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主设备序列号，系统自带，无需输入</w:t>
            </w:r>
          </w:p>
        </w:tc>
      </w:tr>
      <w:tr w:rsidR="00EA4762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4762" w:rsidRDefault="00F002D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4762" w:rsidRDefault="00F002D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分类ID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4762" w:rsidRDefault="00F002D0">
            <w:pPr>
              <w:widowControl/>
              <w:spacing w:line="240" w:lineRule="auto"/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4762" w:rsidRDefault="00F002D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32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4762" w:rsidRDefault="00F002D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是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4762" w:rsidRDefault="00F002D0">
            <w:pPr>
              <w:widowControl/>
              <w:spacing w:line="240" w:lineRule="auto"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系统自带</w:t>
            </w:r>
          </w:p>
        </w:tc>
      </w:tr>
    </w:tbl>
    <w:p w:rsidR="00EA4762" w:rsidRDefault="00EA4762">
      <w:pPr>
        <w:pStyle w:val="aff0"/>
      </w:pPr>
    </w:p>
    <w:p w:rsidR="00EA4762" w:rsidRDefault="00F002D0">
      <w:pPr>
        <w:pStyle w:val="a2"/>
      </w:pPr>
      <w:r>
        <w:rPr>
          <w:rFonts w:hint="eastAsia"/>
        </w:rPr>
        <w:t>处理过程</w:t>
      </w:r>
    </w:p>
    <w:p w:rsidR="00EA4762" w:rsidRDefault="00F002D0">
      <w:pPr>
        <w:adjustRightInd w:val="0"/>
        <w:ind w:firstLine="482"/>
        <w:rPr>
          <w:szCs w:val="24"/>
        </w:rPr>
      </w:pP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．首先进行用户和设备进行合法性检查：</w:t>
      </w:r>
    </w:p>
    <w:p w:rsidR="00EA4762" w:rsidRDefault="00F002D0">
      <w:pPr>
        <w:adjustRightInd w:val="0"/>
        <w:ind w:left="420" w:firstLine="482"/>
        <w:rPr>
          <w:szCs w:val="24"/>
        </w:rPr>
      </w:pPr>
      <w:proofErr w:type="gramStart"/>
      <w:r>
        <w:rPr>
          <w:rFonts w:hint="eastAsia"/>
          <w:szCs w:val="24"/>
        </w:rPr>
        <w:t>1)</w:t>
      </w:r>
      <w:r>
        <w:rPr>
          <w:rFonts w:hint="eastAsia"/>
          <w:szCs w:val="24"/>
        </w:rPr>
        <w:t>检查用户是否使用动态密码登录</w:t>
      </w:r>
      <w:proofErr w:type="gramEnd"/>
      <w:r>
        <w:rPr>
          <w:rFonts w:hint="eastAsia"/>
          <w:szCs w:val="24"/>
        </w:rPr>
        <w:t>；</w:t>
      </w:r>
    </w:p>
    <w:p w:rsidR="00EA4762" w:rsidRDefault="00F002D0">
      <w:pPr>
        <w:adjustRightInd w:val="0"/>
        <w:ind w:left="420" w:firstLine="482"/>
        <w:rPr>
          <w:szCs w:val="24"/>
        </w:rPr>
      </w:pPr>
      <w:proofErr w:type="gramStart"/>
      <w:r>
        <w:rPr>
          <w:rFonts w:hint="eastAsia"/>
          <w:szCs w:val="24"/>
        </w:rPr>
        <w:t>2)</w:t>
      </w:r>
      <w:r>
        <w:rPr>
          <w:rFonts w:hint="eastAsia"/>
          <w:szCs w:val="24"/>
        </w:rPr>
        <w:t>检查该设备是否存在</w:t>
      </w:r>
      <w:proofErr w:type="gramEnd"/>
      <w:r>
        <w:rPr>
          <w:rFonts w:hint="eastAsia"/>
          <w:szCs w:val="24"/>
        </w:rPr>
        <w:t>；</w:t>
      </w:r>
    </w:p>
    <w:p w:rsidR="00EA4762" w:rsidRDefault="00F002D0">
      <w:pPr>
        <w:pStyle w:val="a2"/>
      </w:pPr>
      <w:r>
        <w:rPr>
          <w:rFonts w:hint="eastAsia"/>
        </w:rPr>
        <w:lastRenderedPageBreak/>
        <w:t>输出</w:t>
      </w:r>
    </w:p>
    <w:p w:rsidR="00EA4762" w:rsidRDefault="00F002D0">
      <w:r>
        <w:t>无</w:t>
      </w:r>
    </w:p>
    <w:p w:rsidR="00EA4762" w:rsidRDefault="00F002D0">
      <w:pPr>
        <w:pStyle w:val="a2"/>
      </w:pPr>
      <w:r>
        <w:rPr>
          <w:rFonts w:hint="eastAsia"/>
        </w:rPr>
        <w:t>关键接口</w:t>
      </w:r>
    </w:p>
    <w:p w:rsidR="00EA4762" w:rsidRDefault="00F002D0">
      <w:pPr>
        <w:pStyle w:val="aff0"/>
      </w:pPr>
      <w:r>
        <w:rPr>
          <w:rFonts w:hint="eastAsia"/>
        </w:rPr>
        <w:t>无</w:t>
      </w:r>
    </w:p>
    <w:p w:rsidR="00EA4762" w:rsidRDefault="00F002D0">
      <w:pPr>
        <w:pStyle w:val="a2"/>
      </w:pPr>
      <w:r>
        <w:rPr>
          <w:rFonts w:hint="eastAsia"/>
        </w:rPr>
        <w:t>补充说明</w:t>
      </w:r>
    </w:p>
    <w:p w:rsidR="00EA4762" w:rsidRDefault="00F002D0">
      <w:pPr>
        <w:pStyle w:val="aff0"/>
      </w:pPr>
      <w:r>
        <w:t>无</w:t>
      </w:r>
    </w:p>
    <w:p w:rsidR="00EA4762" w:rsidRDefault="00EA4762">
      <w:pPr>
        <w:pStyle w:val="aff0"/>
      </w:pPr>
    </w:p>
    <w:p w:rsidR="00EA4762" w:rsidRDefault="00EA4762">
      <w:pPr>
        <w:pStyle w:val="aff0"/>
      </w:pPr>
    </w:p>
    <w:p w:rsidR="00EA4762" w:rsidRDefault="00F002D0">
      <w:pPr>
        <w:pStyle w:val="a1"/>
        <w:spacing w:before="163" w:after="163"/>
      </w:pPr>
      <w:bookmarkStart w:id="22" w:name="_Toc403972458"/>
      <w:r>
        <w:rPr>
          <w:rFonts w:hint="eastAsia"/>
        </w:rPr>
        <w:t>账号管理</w:t>
      </w:r>
      <w:bookmarkEnd w:id="22"/>
    </w:p>
    <w:p w:rsidR="00EA4762" w:rsidRDefault="00F002D0">
      <w:pPr>
        <w:pStyle w:val="aff0"/>
        <w:ind w:left="289" w:firstLineChars="0" w:firstLine="420"/>
      </w:pPr>
      <w:r>
        <w:t>目前主要包括</w:t>
      </w:r>
      <w:r>
        <w:rPr>
          <w:rFonts w:hint="eastAsia"/>
        </w:rPr>
        <w:t>：</w:t>
      </w:r>
    </w:p>
    <w:p w:rsidR="00EA4762" w:rsidRDefault="00F002D0">
      <w:pPr>
        <w:pStyle w:val="aff0"/>
        <w:ind w:left="709" w:firstLineChars="0" w:firstLine="0"/>
      </w:pPr>
      <w:r>
        <w:rPr>
          <w:rFonts w:hint="eastAsia"/>
        </w:rPr>
        <w:t>买家“隐私设置”，买家“收货地址管理”，买家“成长信息”，“通知推送定制”</w:t>
      </w:r>
    </w:p>
    <w:p w:rsidR="00EA4762" w:rsidRDefault="00F002D0">
      <w:pPr>
        <w:pStyle w:val="a2"/>
      </w:pPr>
      <w:r>
        <w:rPr>
          <w:rFonts w:hint="eastAsia"/>
        </w:rPr>
        <w:t>功能概述</w:t>
      </w:r>
    </w:p>
    <w:p w:rsidR="004F65D2" w:rsidRDefault="00F002D0" w:rsidP="00961123">
      <w:pPr>
        <w:pStyle w:val="aff0"/>
        <w:numPr>
          <w:ilvl w:val="0"/>
          <w:numId w:val="18"/>
        </w:numPr>
        <w:ind w:firstLineChars="0"/>
      </w:pPr>
      <w:r>
        <w:t>隐私设置</w:t>
      </w:r>
    </w:p>
    <w:p w:rsidR="00EA4762" w:rsidRDefault="00F002D0" w:rsidP="00961123">
      <w:pPr>
        <w:pStyle w:val="aff0"/>
        <w:numPr>
          <w:ilvl w:val="0"/>
          <w:numId w:val="18"/>
        </w:numPr>
        <w:ind w:firstLineChars="0"/>
      </w:pPr>
      <w:r>
        <w:t>收货地址管理</w:t>
      </w:r>
      <w:r>
        <w:rPr>
          <w:rFonts w:hint="eastAsia"/>
        </w:rPr>
        <w:t xml:space="preserve"> </w:t>
      </w:r>
    </w:p>
    <w:p w:rsidR="00EA4762" w:rsidRDefault="00F002D0" w:rsidP="00961123">
      <w:pPr>
        <w:pStyle w:val="aff0"/>
        <w:numPr>
          <w:ilvl w:val="0"/>
          <w:numId w:val="19"/>
        </w:numPr>
        <w:ind w:firstLineChars="0"/>
      </w:pPr>
      <w:r>
        <w:rPr>
          <w:rFonts w:hint="eastAsia"/>
        </w:rPr>
        <w:t>新增收货地址</w:t>
      </w:r>
    </w:p>
    <w:p w:rsidR="00EA4762" w:rsidRDefault="00F002D0" w:rsidP="004F65D2">
      <w:pPr>
        <w:pStyle w:val="aff0"/>
        <w:numPr>
          <w:ilvl w:val="0"/>
          <w:numId w:val="19"/>
        </w:numPr>
        <w:ind w:firstLineChars="0"/>
      </w:pPr>
      <w:r>
        <w:t>查看已有地址</w:t>
      </w:r>
    </w:p>
    <w:p w:rsidR="00EA4762" w:rsidRDefault="00F002D0" w:rsidP="00961123">
      <w:pPr>
        <w:pStyle w:val="aff0"/>
        <w:numPr>
          <w:ilvl w:val="0"/>
          <w:numId w:val="18"/>
        </w:numPr>
        <w:ind w:firstLineChars="0"/>
      </w:pPr>
      <w:r>
        <w:t>成长信息</w:t>
      </w:r>
      <w:r>
        <w:rPr>
          <w:rFonts w:hint="eastAsia"/>
        </w:rPr>
        <w:t xml:space="preserve"> </w:t>
      </w:r>
      <w:r>
        <w:rPr>
          <w:rFonts w:hint="eastAsia"/>
        </w:rPr>
        <w:t>这是为了查看用户在购物过程中获得的东西，比如“优惠券”，“积分”，“花费总金额”</w:t>
      </w:r>
    </w:p>
    <w:p w:rsidR="00EA4762" w:rsidRDefault="00F002D0" w:rsidP="004F65D2">
      <w:pPr>
        <w:pStyle w:val="aff0"/>
        <w:numPr>
          <w:ilvl w:val="0"/>
          <w:numId w:val="18"/>
        </w:numPr>
        <w:ind w:firstLineChars="0"/>
      </w:pPr>
      <w:r>
        <w:t>通知推送定制</w:t>
      </w:r>
      <w:r>
        <w:rPr>
          <w:rFonts w:hint="eastAsia"/>
        </w:rPr>
        <w:t>发货推送：</w:t>
      </w:r>
    </w:p>
    <w:p w:rsidR="00EA4762" w:rsidRDefault="00F002D0" w:rsidP="004F65D2">
      <w:pPr>
        <w:pStyle w:val="aff0"/>
        <w:numPr>
          <w:ilvl w:val="0"/>
          <w:numId w:val="20"/>
        </w:numPr>
        <w:ind w:firstLineChars="0"/>
      </w:pPr>
      <w:r>
        <w:rPr>
          <w:rFonts w:hint="eastAsia"/>
        </w:rPr>
        <w:t>留言通知：</w:t>
      </w:r>
    </w:p>
    <w:p w:rsidR="00EA4762" w:rsidRDefault="00F002D0" w:rsidP="00961123">
      <w:pPr>
        <w:pStyle w:val="aff0"/>
        <w:numPr>
          <w:ilvl w:val="0"/>
          <w:numId w:val="20"/>
        </w:numPr>
        <w:ind w:firstLineChars="0"/>
      </w:pPr>
      <w:r>
        <w:rPr>
          <w:rFonts w:hint="eastAsia"/>
        </w:rPr>
        <w:t>宝贝变化通知</w:t>
      </w:r>
    </w:p>
    <w:p w:rsidR="00EA4762" w:rsidRDefault="00EA4762">
      <w:pPr>
        <w:pStyle w:val="aff0"/>
        <w:ind w:left="1920" w:firstLineChars="0" w:firstLine="0"/>
      </w:pPr>
    </w:p>
    <w:p w:rsidR="00EA4762" w:rsidRDefault="00F002D0">
      <w:pPr>
        <w:pStyle w:val="a2"/>
      </w:pPr>
      <w:r>
        <w:rPr>
          <w:rFonts w:hint="eastAsia"/>
        </w:rPr>
        <w:t>补充说明</w:t>
      </w:r>
    </w:p>
    <w:p w:rsidR="004F65D2" w:rsidRDefault="004F65D2" w:rsidP="004F65D2">
      <w:pPr>
        <w:pStyle w:val="aff0"/>
        <w:ind w:firstLineChars="0"/>
      </w:pPr>
      <w:r>
        <w:t>隐私设置</w:t>
      </w:r>
      <w:r>
        <w:t xml:space="preserve"> </w:t>
      </w:r>
      <w:r>
        <w:t>主要是为了以后做方便买家之间的交流等</w:t>
      </w:r>
      <w:r>
        <w:rPr>
          <w:rFonts w:hint="eastAsia"/>
        </w:rPr>
        <w:t>，主要设计“谁能关注</w:t>
      </w:r>
      <w:r>
        <w:rPr>
          <w:rFonts w:hint="eastAsia"/>
        </w:rPr>
        <w:lastRenderedPageBreak/>
        <w:t>我”“谁能搜索我”“谁能访问我的动态”“允许谁加我好友”比如我能看我老爸的</w:t>
      </w:r>
      <w:proofErr w:type="gramStart"/>
      <w:r>
        <w:rPr>
          <w:rFonts w:hint="eastAsia"/>
        </w:rPr>
        <w:t>淘宝动态</w:t>
      </w:r>
      <w:proofErr w:type="gramEnd"/>
      <w:r>
        <w:rPr>
          <w:rFonts w:hint="eastAsia"/>
        </w:rPr>
        <w:t>信息，好友之间可以代付款等</w:t>
      </w:r>
      <w:r>
        <w:t>…</w:t>
      </w:r>
    </w:p>
    <w:p w:rsidR="004F65D2" w:rsidRDefault="004F65D2" w:rsidP="004F65D2">
      <w:pPr>
        <w:pStyle w:val="aff0"/>
        <w:ind w:firstLineChars="0"/>
      </w:pPr>
      <w:r w:rsidRPr="004F65D2">
        <w:rPr>
          <w:rFonts w:hint="eastAsia"/>
        </w:rPr>
        <w:t>成长信息</w:t>
      </w:r>
      <w:r w:rsidRPr="004F65D2">
        <w:t xml:space="preserve"> </w:t>
      </w:r>
      <w:r w:rsidRPr="004F65D2">
        <w:rPr>
          <w:rFonts w:hint="eastAsia"/>
        </w:rPr>
        <w:t>这是为了查看用户在购物过程中获得的东西，比如“优惠券”，“积分”，“花费总金额”</w:t>
      </w:r>
    </w:p>
    <w:p w:rsidR="004F65D2" w:rsidRDefault="004F65D2" w:rsidP="004F65D2">
      <w:pPr>
        <w:pStyle w:val="aff0"/>
        <w:ind w:firstLineChars="0"/>
      </w:pPr>
      <w:r w:rsidRPr="004F65D2">
        <w:rPr>
          <w:rFonts w:hint="eastAsia"/>
        </w:rPr>
        <w:t>此功能主要由用户选择可以接受什么推送通知，形成个性化定制方案，主要是邮箱推送提醒，或者</w:t>
      </w:r>
      <w:r w:rsidRPr="004F65D2">
        <w:t>web</w:t>
      </w:r>
      <w:r w:rsidRPr="004F65D2">
        <w:rPr>
          <w:rFonts w:hint="eastAsia"/>
        </w:rPr>
        <w:t>推送。比如有如下常用的：</w:t>
      </w:r>
    </w:p>
    <w:p w:rsidR="00B06335" w:rsidRDefault="00B06335" w:rsidP="00B06335">
      <w:pPr>
        <w:pStyle w:val="a0"/>
        <w:spacing w:before="163" w:after="163"/>
      </w:pPr>
      <w:bookmarkStart w:id="23" w:name="_Toc403972459"/>
      <w:r>
        <w:rPr>
          <w:rFonts w:hint="eastAsia"/>
        </w:rPr>
        <w:t>卖家</w:t>
      </w:r>
      <w:proofErr w:type="gramStart"/>
      <w:r>
        <w:rPr>
          <w:rFonts w:hint="eastAsia"/>
        </w:rPr>
        <w:t>版块</w:t>
      </w:r>
      <w:bookmarkEnd w:id="23"/>
      <w:proofErr w:type="gramEnd"/>
    </w:p>
    <w:p w:rsidR="00B06335" w:rsidRDefault="00B06335" w:rsidP="00391EBE">
      <w:pPr>
        <w:pStyle w:val="a1"/>
        <w:spacing w:before="163" w:after="163"/>
      </w:pPr>
      <w:bookmarkStart w:id="24" w:name="_Toc403972460"/>
      <w:r>
        <w:t>商店基本信息设置</w:t>
      </w:r>
      <w:bookmarkEnd w:id="24"/>
    </w:p>
    <w:p w:rsidR="00391EBE" w:rsidRPr="00391EBE" w:rsidRDefault="00391EBE" w:rsidP="00391EBE">
      <w:pPr>
        <w:pStyle w:val="a2"/>
      </w:pPr>
      <w:r>
        <w:t>功能概述</w:t>
      </w:r>
    </w:p>
    <w:p w:rsidR="00B06335" w:rsidRDefault="00B06335" w:rsidP="00961123">
      <w:pPr>
        <w:pStyle w:val="aff0"/>
        <w:numPr>
          <w:ilvl w:val="0"/>
          <w:numId w:val="44"/>
        </w:numPr>
        <w:ind w:firstLineChars="0"/>
      </w:pPr>
      <w:r>
        <w:rPr>
          <w:rFonts w:hint="eastAsia"/>
        </w:rPr>
        <w:t>个人信息设置</w:t>
      </w:r>
    </w:p>
    <w:p w:rsidR="00B06335" w:rsidRDefault="00B06335" w:rsidP="00961123">
      <w:pPr>
        <w:pStyle w:val="aff0"/>
        <w:numPr>
          <w:ilvl w:val="0"/>
          <w:numId w:val="45"/>
        </w:numPr>
        <w:ind w:firstLineChars="0"/>
      </w:pPr>
      <w:r>
        <w:rPr>
          <w:rFonts w:hint="eastAsia"/>
        </w:rPr>
        <w:t>姓名</w:t>
      </w:r>
    </w:p>
    <w:p w:rsidR="00B06335" w:rsidRDefault="00B06335" w:rsidP="00961123">
      <w:pPr>
        <w:pStyle w:val="aff0"/>
        <w:numPr>
          <w:ilvl w:val="0"/>
          <w:numId w:val="45"/>
        </w:numPr>
        <w:ind w:firstLineChars="0"/>
      </w:pPr>
      <w:r>
        <w:t>性别</w:t>
      </w:r>
      <w:r>
        <w:rPr>
          <w:rFonts w:hint="eastAsia"/>
        </w:rPr>
        <w:t>（可选保密）</w:t>
      </w:r>
    </w:p>
    <w:p w:rsidR="00B06335" w:rsidRDefault="00B06335" w:rsidP="00961123">
      <w:pPr>
        <w:pStyle w:val="aff0"/>
        <w:numPr>
          <w:ilvl w:val="0"/>
          <w:numId w:val="45"/>
        </w:numPr>
        <w:ind w:firstLineChars="0"/>
      </w:pPr>
      <w:r>
        <w:t>联系方式</w:t>
      </w:r>
      <w:r>
        <w:rPr>
          <w:rFonts w:hint="eastAsia"/>
        </w:rPr>
        <w:t>（电话、</w:t>
      </w:r>
      <w:r>
        <w:rPr>
          <w:rFonts w:hint="eastAsia"/>
        </w:rPr>
        <w:t>QQ</w:t>
      </w:r>
      <w:r>
        <w:rPr>
          <w:rFonts w:hint="eastAsia"/>
        </w:rPr>
        <w:t>、邮箱）</w:t>
      </w:r>
    </w:p>
    <w:p w:rsidR="00B06335" w:rsidRDefault="00B06335" w:rsidP="00961123">
      <w:pPr>
        <w:pStyle w:val="aff0"/>
        <w:numPr>
          <w:ilvl w:val="0"/>
          <w:numId w:val="45"/>
        </w:numPr>
        <w:ind w:firstLineChars="0"/>
      </w:pPr>
      <w:r>
        <w:t>银行卡账号</w:t>
      </w:r>
    </w:p>
    <w:p w:rsidR="00B06335" w:rsidRDefault="00B06335" w:rsidP="00961123">
      <w:pPr>
        <w:pStyle w:val="aff0"/>
        <w:numPr>
          <w:ilvl w:val="0"/>
          <w:numId w:val="45"/>
        </w:numPr>
        <w:ind w:firstLineChars="0"/>
      </w:pPr>
      <w:r>
        <w:t>地址</w:t>
      </w:r>
    </w:p>
    <w:p w:rsidR="00B06335" w:rsidRDefault="00B06335" w:rsidP="00961123">
      <w:pPr>
        <w:pStyle w:val="aff0"/>
        <w:numPr>
          <w:ilvl w:val="0"/>
          <w:numId w:val="46"/>
        </w:numPr>
        <w:ind w:firstLineChars="0"/>
      </w:pPr>
      <w:r>
        <w:rPr>
          <w:rFonts w:hint="eastAsia"/>
        </w:rPr>
        <w:t>店铺信息设置（系统默认）</w:t>
      </w:r>
    </w:p>
    <w:p w:rsidR="00B06335" w:rsidRDefault="00B06335" w:rsidP="00961123">
      <w:pPr>
        <w:pStyle w:val="aff0"/>
        <w:numPr>
          <w:ilvl w:val="0"/>
          <w:numId w:val="47"/>
        </w:numPr>
        <w:ind w:firstLineChars="0"/>
      </w:pPr>
      <w:r>
        <w:rPr>
          <w:rFonts w:hint="eastAsia"/>
        </w:rPr>
        <w:t>支付</w:t>
      </w:r>
      <w:r>
        <w:t>方式设置</w:t>
      </w:r>
    </w:p>
    <w:p w:rsidR="00B06335" w:rsidRDefault="00B06335" w:rsidP="00961123">
      <w:pPr>
        <w:pStyle w:val="aff0"/>
        <w:numPr>
          <w:ilvl w:val="0"/>
          <w:numId w:val="48"/>
        </w:numPr>
        <w:ind w:firstLineChars="0"/>
      </w:pPr>
      <w:r>
        <w:rPr>
          <w:rFonts w:hint="eastAsia"/>
        </w:rPr>
        <w:t>支付宝</w:t>
      </w:r>
    </w:p>
    <w:p w:rsidR="00B06335" w:rsidRDefault="00B06335" w:rsidP="00961123">
      <w:pPr>
        <w:pStyle w:val="aff0"/>
        <w:numPr>
          <w:ilvl w:val="0"/>
          <w:numId w:val="48"/>
        </w:numPr>
        <w:ind w:firstLineChars="0"/>
      </w:pPr>
      <w:r>
        <w:t>银行卡</w:t>
      </w:r>
    </w:p>
    <w:p w:rsidR="00B06335" w:rsidRDefault="00B06335" w:rsidP="00961123">
      <w:pPr>
        <w:pStyle w:val="aff0"/>
        <w:numPr>
          <w:ilvl w:val="0"/>
          <w:numId w:val="48"/>
        </w:numPr>
        <w:ind w:firstLineChars="0"/>
      </w:pPr>
      <w:r>
        <w:t>货到付款</w:t>
      </w:r>
    </w:p>
    <w:p w:rsidR="00B06335" w:rsidRDefault="00B06335" w:rsidP="00961123">
      <w:pPr>
        <w:pStyle w:val="aff0"/>
        <w:numPr>
          <w:ilvl w:val="0"/>
          <w:numId w:val="49"/>
        </w:numPr>
        <w:ind w:firstLineChars="0"/>
      </w:pPr>
      <w:r>
        <w:rPr>
          <w:rFonts w:hint="eastAsia"/>
        </w:rPr>
        <w:t>物流</w:t>
      </w:r>
      <w:r>
        <w:t>方式设置</w:t>
      </w:r>
    </w:p>
    <w:p w:rsidR="00B06335" w:rsidRDefault="00B06335" w:rsidP="00961123">
      <w:pPr>
        <w:pStyle w:val="aff0"/>
        <w:numPr>
          <w:ilvl w:val="0"/>
          <w:numId w:val="50"/>
        </w:numPr>
        <w:ind w:firstLineChars="0"/>
      </w:pPr>
      <w:r>
        <w:rPr>
          <w:rFonts w:hint="eastAsia"/>
        </w:rPr>
        <w:t>申通快递</w:t>
      </w:r>
    </w:p>
    <w:p w:rsidR="00B06335" w:rsidRDefault="00B06335" w:rsidP="00961123">
      <w:pPr>
        <w:pStyle w:val="aff0"/>
        <w:numPr>
          <w:ilvl w:val="0"/>
          <w:numId w:val="50"/>
        </w:numPr>
        <w:ind w:firstLineChars="0"/>
      </w:pPr>
      <w:r>
        <w:t>圆通快递</w:t>
      </w:r>
    </w:p>
    <w:p w:rsidR="00B06335" w:rsidRDefault="00B06335" w:rsidP="00961123">
      <w:pPr>
        <w:pStyle w:val="aff0"/>
        <w:numPr>
          <w:ilvl w:val="0"/>
          <w:numId w:val="50"/>
        </w:numPr>
        <w:ind w:firstLineChars="0"/>
      </w:pPr>
      <w:proofErr w:type="gramStart"/>
      <w:r>
        <w:t>韵达快递</w:t>
      </w:r>
      <w:proofErr w:type="gramEnd"/>
    </w:p>
    <w:p w:rsidR="00AB3A49" w:rsidRDefault="00AB3A49" w:rsidP="00AB3A49">
      <w:pPr>
        <w:pStyle w:val="a2"/>
      </w:pPr>
      <w:r>
        <w:rPr>
          <w:rFonts w:hint="eastAsia"/>
        </w:rPr>
        <w:t>补充说明</w:t>
      </w:r>
    </w:p>
    <w:p w:rsidR="00AB3A49" w:rsidRDefault="00AB3A49" w:rsidP="00AB3A49">
      <w:pPr>
        <w:pStyle w:val="aff0"/>
        <w:ind w:left="1260" w:firstLineChars="0" w:firstLine="0"/>
      </w:pPr>
    </w:p>
    <w:p w:rsidR="00B06335" w:rsidRDefault="00B06335" w:rsidP="00391EBE">
      <w:pPr>
        <w:pStyle w:val="a1"/>
        <w:spacing w:before="163" w:after="163"/>
      </w:pPr>
      <w:bookmarkStart w:id="25" w:name="_Toc403972461"/>
      <w:r>
        <w:lastRenderedPageBreak/>
        <w:t>商品管理</w:t>
      </w:r>
      <w:bookmarkEnd w:id="25"/>
    </w:p>
    <w:p w:rsidR="00391EBE" w:rsidRPr="00391EBE" w:rsidRDefault="00391EBE" w:rsidP="00391EBE">
      <w:pPr>
        <w:pStyle w:val="a2"/>
      </w:pPr>
      <w:r>
        <w:t>功能概述</w:t>
      </w:r>
    </w:p>
    <w:p w:rsidR="00B06335" w:rsidRDefault="00B06335" w:rsidP="00961123">
      <w:pPr>
        <w:pStyle w:val="aff0"/>
        <w:numPr>
          <w:ilvl w:val="0"/>
          <w:numId w:val="51"/>
        </w:numPr>
        <w:ind w:firstLineChars="0"/>
      </w:pPr>
      <w:r>
        <w:t>商品分类</w:t>
      </w:r>
      <w:r>
        <w:rPr>
          <w:rFonts w:hint="eastAsia"/>
        </w:rPr>
        <w:t>（需管理员审核）</w:t>
      </w:r>
    </w:p>
    <w:p w:rsidR="00B06335" w:rsidRDefault="00B06335" w:rsidP="00961123">
      <w:pPr>
        <w:pStyle w:val="aff0"/>
        <w:numPr>
          <w:ilvl w:val="0"/>
          <w:numId w:val="54"/>
        </w:numPr>
        <w:ind w:firstLineChars="0"/>
      </w:pPr>
      <w:r>
        <w:rPr>
          <w:rFonts w:hint="eastAsia"/>
        </w:rPr>
        <w:t>增加商品分类</w:t>
      </w:r>
    </w:p>
    <w:p w:rsidR="00B06335" w:rsidRDefault="00B06335" w:rsidP="00961123">
      <w:pPr>
        <w:pStyle w:val="aff0"/>
        <w:numPr>
          <w:ilvl w:val="0"/>
          <w:numId w:val="54"/>
        </w:numPr>
        <w:ind w:firstLineChars="0"/>
      </w:pPr>
      <w:r>
        <w:t>删除商品分类</w:t>
      </w:r>
    </w:p>
    <w:p w:rsidR="00B06335" w:rsidRDefault="00B06335" w:rsidP="00961123">
      <w:pPr>
        <w:pStyle w:val="aff0"/>
        <w:numPr>
          <w:ilvl w:val="0"/>
          <w:numId w:val="52"/>
        </w:numPr>
        <w:ind w:firstLineChars="0"/>
      </w:pPr>
      <w:r>
        <w:t>关联商品</w:t>
      </w:r>
    </w:p>
    <w:p w:rsidR="00B06335" w:rsidRDefault="00B06335" w:rsidP="00961123">
      <w:pPr>
        <w:pStyle w:val="aff0"/>
        <w:numPr>
          <w:ilvl w:val="0"/>
          <w:numId w:val="55"/>
        </w:numPr>
        <w:ind w:firstLineChars="0"/>
      </w:pPr>
      <w:r>
        <w:t>增加商品关联组</w:t>
      </w:r>
    </w:p>
    <w:p w:rsidR="00B06335" w:rsidRDefault="00B06335" w:rsidP="00961123">
      <w:pPr>
        <w:pStyle w:val="aff0"/>
        <w:numPr>
          <w:ilvl w:val="0"/>
          <w:numId w:val="55"/>
        </w:numPr>
        <w:ind w:firstLineChars="0"/>
      </w:pPr>
      <w:r>
        <w:rPr>
          <w:rFonts w:hint="eastAsia"/>
        </w:rPr>
        <w:t>编辑关联商品组</w:t>
      </w:r>
    </w:p>
    <w:p w:rsidR="00B06335" w:rsidRDefault="00B06335" w:rsidP="00961123">
      <w:pPr>
        <w:pStyle w:val="aff0"/>
        <w:numPr>
          <w:ilvl w:val="0"/>
          <w:numId w:val="55"/>
        </w:numPr>
        <w:ind w:firstLineChars="0"/>
      </w:pPr>
      <w:r>
        <w:t>删除商品关联组</w:t>
      </w:r>
    </w:p>
    <w:p w:rsidR="00B06335" w:rsidRDefault="00B06335" w:rsidP="00961123">
      <w:pPr>
        <w:pStyle w:val="aff0"/>
        <w:numPr>
          <w:ilvl w:val="0"/>
          <w:numId w:val="53"/>
        </w:numPr>
        <w:ind w:firstLineChars="0"/>
      </w:pPr>
      <w:r>
        <w:rPr>
          <w:rFonts w:hint="eastAsia"/>
        </w:rPr>
        <w:t>添加商品</w:t>
      </w:r>
    </w:p>
    <w:p w:rsidR="00B06335" w:rsidRDefault="00B06335" w:rsidP="00961123">
      <w:pPr>
        <w:pStyle w:val="aff0"/>
        <w:numPr>
          <w:ilvl w:val="0"/>
          <w:numId w:val="56"/>
        </w:numPr>
        <w:ind w:firstLineChars="0"/>
      </w:pPr>
      <w:r>
        <w:rPr>
          <w:rFonts w:hint="eastAsia"/>
        </w:rPr>
        <w:t>设置商品基本信息</w:t>
      </w:r>
    </w:p>
    <w:p w:rsidR="00B06335" w:rsidRDefault="00B06335" w:rsidP="00961123">
      <w:pPr>
        <w:pStyle w:val="aff0"/>
        <w:numPr>
          <w:ilvl w:val="0"/>
          <w:numId w:val="57"/>
        </w:numPr>
        <w:ind w:firstLineChars="0"/>
      </w:pPr>
      <w:r>
        <w:t>删除商品</w:t>
      </w:r>
    </w:p>
    <w:p w:rsidR="00B06335" w:rsidRDefault="00B06335" w:rsidP="00961123">
      <w:pPr>
        <w:pStyle w:val="aff0"/>
        <w:numPr>
          <w:ilvl w:val="0"/>
          <w:numId w:val="58"/>
        </w:numPr>
        <w:ind w:firstLineChars="0"/>
      </w:pPr>
      <w:r>
        <w:t>编辑商品</w:t>
      </w:r>
    </w:p>
    <w:p w:rsidR="00B06335" w:rsidRDefault="00B06335" w:rsidP="00961123">
      <w:pPr>
        <w:pStyle w:val="aff0"/>
        <w:numPr>
          <w:ilvl w:val="0"/>
          <w:numId w:val="59"/>
        </w:numPr>
        <w:ind w:firstLineChars="0"/>
      </w:pPr>
      <w:r>
        <w:rPr>
          <w:rFonts w:hint="eastAsia"/>
        </w:rPr>
        <w:t>修改商品信息（如价格、图片）</w:t>
      </w:r>
    </w:p>
    <w:p w:rsidR="00AB3A49" w:rsidRDefault="00AB3A49" w:rsidP="00AB3A49">
      <w:pPr>
        <w:pStyle w:val="a2"/>
      </w:pPr>
      <w:r>
        <w:rPr>
          <w:rFonts w:hint="eastAsia"/>
        </w:rPr>
        <w:t>补充说明</w:t>
      </w:r>
    </w:p>
    <w:p w:rsidR="00AB3A49" w:rsidRDefault="00AB3A49" w:rsidP="00AB3A49">
      <w:pPr>
        <w:pStyle w:val="aff0"/>
        <w:ind w:left="1560" w:firstLineChars="0" w:firstLine="0"/>
      </w:pPr>
    </w:p>
    <w:p w:rsidR="00B06335" w:rsidRDefault="00B06335" w:rsidP="00391EBE">
      <w:pPr>
        <w:pStyle w:val="a1"/>
        <w:spacing w:before="163" w:after="163"/>
      </w:pPr>
      <w:bookmarkStart w:id="26" w:name="_Toc403972462"/>
      <w:r>
        <w:t>订单管理</w:t>
      </w:r>
      <w:bookmarkEnd w:id="26"/>
    </w:p>
    <w:p w:rsidR="00391EBE" w:rsidRPr="00391EBE" w:rsidRDefault="00391EBE" w:rsidP="00391EBE">
      <w:pPr>
        <w:pStyle w:val="a2"/>
      </w:pPr>
      <w:r>
        <w:t>功能概述</w:t>
      </w:r>
    </w:p>
    <w:p w:rsidR="00B06335" w:rsidRDefault="00B06335" w:rsidP="00961123">
      <w:pPr>
        <w:pStyle w:val="aff0"/>
        <w:numPr>
          <w:ilvl w:val="0"/>
          <w:numId w:val="29"/>
        </w:numPr>
        <w:ind w:firstLineChars="0"/>
      </w:pPr>
      <w:r>
        <w:t>待确认订单</w:t>
      </w:r>
    </w:p>
    <w:p w:rsidR="00B06335" w:rsidRDefault="00B06335" w:rsidP="00961123">
      <w:pPr>
        <w:pStyle w:val="aff0"/>
        <w:numPr>
          <w:ilvl w:val="0"/>
          <w:numId w:val="60"/>
        </w:numPr>
        <w:ind w:firstLineChars="0"/>
      </w:pPr>
      <w:r>
        <w:rPr>
          <w:rFonts w:hint="eastAsia"/>
        </w:rPr>
        <w:t>取消订单</w:t>
      </w:r>
    </w:p>
    <w:p w:rsidR="00B06335" w:rsidRDefault="00B06335" w:rsidP="00961123">
      <w:pPr>
        <w:pStyle w:val="aff0"/>
        <w:numPr>
          <w:ilvl w:val="0"/>
          <w:numId w:val="60"/>
        </w:numPr>
        <w:ind w:firstLineChars="0"/>
      </w:pPr>
      <w:r>
        <w:t>确认订单</w:t>
      </w:r>
    </w:p>
    <w:p w:rsidR="00B06335" w:rsidRDefault="00B06335" w:rsidP="00961123">
      <w:pPr>
        <w:pStyle w:val="aff0"/>
        <w:numPr>
          <w:ilvl w:val="0"/>
          <w:numId w:val="29"/>
        </w:numPr>
        <w:ind w:firstLineChars="0"/>
      </w:pPr>
      <w:r>
        <w:rPr>
          <w:rFonts w:hint="eastAsia"/>
        </w:rPr>
        <w:t>待付款订单</w:t>
      </w:r>
    </w:p>
    <w:p w:rsidR="00B06335" w:rsidRDefault="00B06335" w:rsidP="00961123">
      <w:pPr>
        <w:pStyle w:val="aff0"/>
        <w:numPr>
          <w:ilvl w:val="0"/>
          <w:numId w:val="61"/>
        </w:numPr>
        <w:ind w:firstLineChars="0"/>
      </w:pPr>
      <w:r>
        <w:rPr>
          <w:rFonts w:hint="eastAsia"/>
        </w:rPr>
        <w:t>提醒买家付款</w:t>
      </w:r>
    </w:p>
    <w:p w:rsidR="00B06335" w:rsidRDefault="00B06335" w:rsidP="00961123">
      <w:pPr>
        <w:pStyle w:val="aff0"/>
        <w:numPr>
          <w:ilvl w:val="0"/>
          <w:numId w:val="29"/>
        </w:numPr>
        <w:ind w:firstLineChars="0"/>
      </w:pPr>
      <w:r>
        <w:t>待发货订单</w:t>
      </w:r>
    </w:p>
    <w:p w:rsidR="00B06335" w:rsidRDefault="00B06335" w:rsidP="00961123">
      <w:pPr>
        <w:pStyle w:val="aff0"/>
        <w:numPr>
          <w:ilvl w:val="0"/>
          <w:numId w:val="61"/>
        </w:numPr>
        <w:ind w:firstLineChars="0"/>
      </w:pPr>
      <w:r>
        <w:rPr>
          <w:rFonts w:hint="eastAsia"/>
        </w:rPr>
        <w:t>发货</w:t>
      </w:r>
    </w:p>
    <w:p w:rsidR="00B06335" w:rsidRDefault="00B06335" w:rsidP="00B06335">
      <w:pPr>
        <w:pStyle w:val="aff0"/>
        <w:ind w:firstLineChars="600" w:firstLine="1440"/>
      </w:pPr>
      <w:r>
        <w:lastRenderedPageBreak/>
        <w:t>输入发货单号</w:t>
      </w:r>
    </w:p>
    <w:p w:rsidR="00B06335" w:rsidRDefault="00B06335" w:rsidP="00B06335">
      <w:pPr>
        <w:pStyle w:val="aff0"/>
        <w:ind w:firstLineChars="600" w:firstLine="1440"/>
      </w:pPr>
      <w:r>
        <w:t>输入快递单号</w:t>
      </w:r>
    </w:p>
    <w:p w:rsidR="00B06335" w:rsidRDefault="00B06335" w:rsidP="00961123">
      <w:pPr>
        <w:pStyle w:val="aff0"/>
        <w:numPr>
          <w:ilvl w:val="0"/>
          <w:numId w:val="29"/>
        </w:numPr>
        <w:ind w:firstLineChars="0"/>
      </w:pPr>
      <w:r>
        <w:t>待收货订单</w:t>
      </w:r>
    </w:p>
    <w:p w:rsidR="00B06335" w:rsidRDefault="00B06335" w:rsidP="00961123">
      <w:pPr>
        <w:pStyle w:val="aff0"/>
        <w:numPr>
          <w:ilvl w:val="0"/>
          <w:numId w:val="62"/>
        </w:numPr>
        <w:ind w:firstLineChars="0"/>
      </w:pPr>
      <w:r>
        <w:rPr>
          <w:rFonts w:hint="eastAsia"/>
        </w:rPr>
        <w:t>查看物流</w:t>
      </w:r>
    </w:p>
    <w:p w:rsidR="00AB3A49" w:rsidRDefault="00AB3A49" w:rsidP="00AB3A49">
      <w:pPr>
        <w:pStyle w:val="a2"/>
      </w:pPr>
      <w:r>
        <w:rPr>
          <w:rFonts w:hint="eastAsia"/>
        </w:rPr>
        <w:t>补充说明</w:t>
      </w:r>
    </w:p>
    <w:p w:rsidR="00AB3A49" w:rsidRDefault="00AB3A49" w:rsidP="00AB3A49">
      <w:pPr>
        <w:pStyle w:val="aff0"/>
        <w:ind w:firstLineChars="0" w:firstLine="0"/>
      </w:pPr>
    </w:p>
    <w:p w:rsidR="00B06335" w:rsidRDefault="00B06335" w:rsidP="00391EBE">
      <w:pPr>
        <w:pStyle w:val="a1"/>
        <w:spacing w:before="163" w:after="163"/>
      </w:pPr>
      <w:bookmarkStart w:id="27" w:name="_Toc403972463"/>
      <w:r>
        <w:t>商品评论</w:t>
      </w:r>
      <w:bookmarkEnd w:id="27"/>
    </w:p>
    <w:p w:rsidR="00391EBE" w:rsidRPr="00391EBE" w:rsidRDefault="00391EBE" w:rsidP="00391EBE">
      <w:pPr>
        <w:pStyle w:val="a2"/>
      </w:pPr>
      <w:r>
        <w:t>功能概述</w:t>
      </w:r>
    </w:p>
    <w:p w:rsidR="00B06335" w:rsidRDefault="00B06335" w:rsidP="00961123">
      <w:pPr>
        <w:pStyle w:val="aff0"/>
        <w:numPr>
          <w:ilvl w:val="0"/>
          <w:numId w:val="29"/>
        </w:numPr>
        <w:ind w:firstLineChars="0"/>
      </w:pPr>
      <w:r>
        <w:rPr>
          <w:rFonts w:hint="eastAsia"/>
        </w:rPr>
        <w:t>查看商品评论</w:t>
      </w:r>
    </w:p>
    <w:p w:rsidR="00B06335" w:rsidRDefault="00B06335" w:rsidP="00961123">
      <w:pPr>
        <w:pStyle w:val="aff0"/>
        <w:numPr>
          <w:ilvl w:val="0"/>
          <w:numId w:val="63"/>
        </w:numPr>
        <w:ind w:firstLineChars="0"/>
      </w:pPr>
      <w:r>
        <w:rPr>
          <w:rFonts w:hint="eastAsia"/>
        </w:rPr>
        <w:t>回复评论</w:t>
      </w:r>
    </w:p>
    <w:p w:rsidR="00391EBE" w:rsidRDefault="00391EBE" w:rsidP="00391EBE">
      <w:pPr>
        <w:pStyle w:val="a2"/>
      </w:pPr>
      <w:r>
        <w:rPr>
          <w:rFonts w:hint="eastAsia"/>
        </w:rPr>
        <w:t>补充说明</w:t>
      </w:r>
    </w:p>
    <w:p w:rsidR="00391EBE" w:rsidRDefault="00391EBE" w:rsidP="00391EBE">
      <w:pPr>
        <w:pStyle w:val="aff0"/>
        <w:ind w:left="1260" w:firstLineChars="0" w:firstLine="0"/>
      </w:pPr>
    </w:p>
    <w:p w:rsidR="00B06335" w:rsidRDefault="00B06335" w:rsidP="00391EBE">
      <w:pPr>
        <w:pStyle w:val="a1"/>
        <w:spacing w:before="163" w:after="163"/>
      </w:pPr>
      <w:bookmarkStart w:id="28" w:name="_Toc403972464"/>
      <w:r>
        <w:t>库存管理</w:t>
      </w:r>
      <w:bookmarkEnd w:id="28"/>
    </w:p>
    <w:p w:rsidR="00391EBE" w:rsidRPr="00391EBE" w:rsidRDefault="00391EBE" w:rsidP="00391EBE">
      <w:pPr>
        <w:pStyle w:val="a2"/>
      </w:pPr>
      <w:r>
        <w:t>功能概述</w:t>
      </w:r>
    </w:p>
    <w:p w:rsidR="00B06335" w:rsidRDefault="00B06335" w:rsidP="00961123">
      <w:pPr>
        <w:pStyle w:val="aff0"/>
        <w:numPr>
          <w:ilvl w:val="0"/>
          <w:numId w:val="29"/>
        </w:numPr>
        <w:ind w:firstLineChars="0"/>
      </w:pPr>
      <w:r>
        <w:rPr>
          <w:rFonts w:hint="eastAsia"/>
        </w:rPr>
        <w:t>查看积压商品（库存量</w:t>
      </w:r>
      <w:r>
        <w:t>&gt;</w:t>
      </w:r>
      <w:r>
        <w:rPr>
          <w:rFonts w:hint="eastAsia"/>
        </w:rPr>
        <w:t>设定的最高值）</w:t>
      </w:r>
    </w:p>
    <w:p w:rsidR="00B06335" w:rsidRDefault="00B06335" w:rsidP="00961123">
      <w:pPr>
        <w:pStyle w:val="aff0"/>
        <w:numPr>
          <w:ilvl w:val="0"/>
          <w:numId w:val="29"/>
        </w:numPr>
        <w:ind w:firstLineChars="0"/>
      </w:pPr>
      <w:r>
        <w:t>查看需进货商品</w:t>
      </w:r>
      <w:r>
        <w:rPr>
          <w:rFonts w:hint="eastAsia"/>
        </w:rPr>
        <w:t>（库存量</w:t>
      </w:r>
      <w:r>
        <w:t>&lt;</w:t>
      </w:r>
      <w:r>
        <w:rPr>
          <w:rFonts w:hint="eastAsia"/>
        </w:rPr>
        <w:t>设定的最低值）</w:t>
      </w:r>
    </w:p>
    <w:p w:rsidR="00391EBE" w:rsidRDefault="00391EBE" w:rsidP="00391EBE">
      <w:pPr>
        <w:pStyle w:val="a2"/>
      </w:pPr>
      <w:r>
        <w:rPr>
          <w:rFonts w:hint="eastAsia"/>
        </w:rPr>
        <w:t>补充说明</w:t>
      </w:r>
    </w:p>
    <w:p w:rsidR="00B06335" w:rsidRDefault="00B06335" w:rsidP="00391EBE">
      <w:pPr>
        <w:pStyle w:val="a1"/>
        <w:spacing w:before="163" w:after="163"/>
      </w:pPr>
      <w:bookmarkStart w:id="29" w:name="_Toc403972465"/>
      <w:r>
        <w:t>会员管理</w:t>
      </w:r>
      <w:r>
        <w:rPr>
          <w:rFonts w:hint="eastAsia"/>
        </w:rPr>
        <w:t>（暂时不做）</w:t>
      </w:r>
      <w:bookmarkEnd w:id="29"/>
    </w:p>
    <w:p w:rsidR="00391EBE" w:rsidRPr="00391EBE" w:rsidRDefault="00391EBE" w:rsidP="00391EBE">
      <w:pPr>
        <w:pStyle w:val="a2"/>
      </w:pPr>
      <w:r>
        <w:t>功能概述</w:t>
      </w:r>
    </w:p>
    <w:p w:rsidR="00B06335" w:rsidRDefault="00B06335" w:rsidP="00961123">
      <w:pPr>
        <w:pStyle w:val="aff0"/>
        <w:numPr>
          <w:ilvl w:val="0"/>
          <w:numId w:val="30"/>
        </w:numPr>
        <w:ind w:firstLineChars="0"/>
      </w:pPr>
      <w:r>
        <w:rPr>
          <w:rFonts w:hint="eastAsia"/>
        </w:rPr>
        <w:t>添加会员</w:t>
      </w:r>
    </w:p>
    <w:p w:rsidR="00B06335" w:rsidRDefault="00B06335" w:rsidP="00961123">
      <w:pPr>
        <w:pStyle w:val="aff0"/>
        <w:numPr>
          <w:ilvl w:val="0"/>
          <w:numId w:val="30"/>
        </w:numPr>
        <w:ind w:firstLineChars="0"/>
      </w:pPr>
      <w:r>
        <w:t>编辑会员</w:t>
      </w:r>
    </w:p>
    <w:p w:rsidR="00B06335" w:rsidRDefault="00B06335" w:rsidP="00961123">
      <w:pPr>
        <w:pStyle w:val="aff0"/>
        <w:numPr>
          <w:ilvl w:val="0"/>
          <w:numId w:val="30"/>
        </w:numPr>
        <w:ind w:firstLineChars="0"/>
      </w:pPr>
      <w:r>
        <w:t>删除会员</w:t>
      </w:r>
    </w:p>
    <w:p w:rsidR="00391EBE" w:rsidRDefault="00391EBE" w:rsidP="00391EBE">
      <w:pPr>
        <w:pStyle w:val="a2"/>
      </w:pPr>
      <w:r>
        <w:rPr>
          <w:rFonts w:hint="eastAsia"/>
        </w:rPr>
        <w:lastRenderedPageBreak/>
        <w:t>补充说明</w:t>
      </w:r>
    </w:p>
    <w:p w:rsidR="00EA4762" w:rsidRDefault="00F002D0">
      <w:pPr>
        <w:pStyle w:val="a0"/>
        <w:spacing w:before="163" w:after="163"/>
      </w:pPr>
      <w:bookmarkStart w:id="30" w:name="_Toc403972466"/>
      <w:r>
        <w:t>支付系统</w:t>
      </w:r>
      <w:bookmarkEnd w:id="30"/>
    </w:p>
    <w:p w:rsidR="00EA4762" w:rsidRDefault="00F002D0">
      <w:pPr>
        <w:pStyle w:val="a2"/>
      </w:pPr>
      <w:r>
        <w:rPr>
          <w:rFonts w:hint="eastAsia"/>
        </w:rPr>
        <w:t>功能概述</w:t>
      </w:r>
    </w:p>
    <w:p w:rsidR="00EA4762" w:rsidRDefault="00F002D0">
      <w:pPr>
        <w:pStyle w:val="aff0"/>
        <w:rPr>
          <w:color w:val="FF0000"/>
        </w:rPr>
      </w:pPr>
      <w:r>
        <w:rPr>
          <w:rFonts w:hint="eastAsia"/>
        </w:rPr>
        <w:t>无</w:t>
      </w:r>
    </w:p>
    <w:p w:rsidR="00EA4762" w:rsidRDefault="00F002D0">
      <w:pPr>
        <w:pStyle w:val="a2"/>
      </w:pPr>
      <w:r>
        <w:rPr>
          <w:rFonts w:hint="eastAsia"/>
        </w:rPr>
        <w:t>补充说明</w:t>
      </w:r>
    </w:p>
    <w:p w:rsidR="00EA4762" w:rsidRDefault="00EA4762">
      <w:pPr>
        <w:pStyle w:val="aff0"/>
      </w:pPr>
    </w:p>
    <w:p w:rsidR="00EA4762" w:rsidRDefault="00F002D0">
      <w:pPr>
        <w:pStyle w:val="a0"/>
        <w:spacing w:before="163" w:after="163"/>
      </w:pPr>
      <w:bookmarkStart w:id="31" w:name="_Toc403972467"/>
      <w:r>
        <w:t>管理员</w:t>
      </w:r>
      <w:proofErr w:type="gramStart"/>
      <w:r>
        <w:t>版块</w:t>
      </w:r>
      <w:bookmarkEnd w:id="31"/>
      <w:proofErr w:type="gramEnd"/>
    </w:p>
    <w:p w:rsidR="00EA4762" w:rsidRDefault="00F002D0">
      <w:pPr>
        <w:pStyle w:val="a1"/>
        <w:spacing w:before="163" w:after="163"/>
      </w:pPr>
      <w:bookmarkStart w:id="32" w:name="_Toc403972468"/>
      <w:r>
        <w:rPr>
          <w:rFonts w:hint="eastAsia"/>
        </w:rPr>
        <w:t>会员管理</w:t>
      </w:r>
      <w:bookmarkEnd w:id="32"/>
    </w:p>
    <w:p w:rsidR="00EA4762" w:rsidRDefault="00F002D0">
      <w:pPr>
        <w:pStyle w:val="a2"/>
      </w:pPr>
      <w:r>
        <w:rPr>
          <w:rFonts w:hint="eastAsia"/>
        </w:rPr>
        <w:t>功能概述</w:t>
      </w:r>
    </w:p>
    <w:p w:rsidR="003A0A57" w:rsidRDefault="003A0A57" w:rsidP="00961123">
      <w:pPr>
        <w:numPr>
          <w:ilvl w:val="0"/>
          <w:numId w:val="28"/>
        </w:numPr>
      </w:pPr>
      <w:r>
        <w:t>查看会员</w:t>
      </w:r>
    </w:p>
    <w:p w:rsidR="003A0A57" w:rsidRDefault="003A0A57" w:rsidP="00961123">
      <w:pPr>
        <w:numPr>
          <w:ilvl w:val="0"/>
          <w:numId w:val="28"/>
        </w:numPr>
      </w:pPr>
      <w:r>
        <w:t>注销会员</w:t>
      </w:r>
    </w:p>
    <w:p w:rsidR="003A0A57" w:rsidRDefault="003A0A57" w:rsidP="00961123">
      <w:pPr>
        <w:numPr>
          <w:ilvl w:val="0"/>
          <w:numId w:val="28"/>
        </w:numPr>
      </w:pPr>
      <w:r>
        <w:t>停用</w:t>
      </w:r>
      <w:r>
        <w:rPr>
          <w:rFonts w:hint="eastAsia"/>
        </w:rPr>
        <w:t>/</w:t>
      </w:r>
      <w:r>
        <w:rPr>
          <w:rFonts w:hint="eastAsia"/>
        </w:rPr>
        <w:t>启用</w:t>
      </w:r>
    </w:p>
    <w:p w:rsidR="003A0A57" w:rsidRPr="003A0A57" w:rsidRDefault="003A0A57" w:rsidP="003A0A57">
      <w:pPr>
        <w:ind w:left="420"/>
      </w:pPr>
    </w:p>
    <w:p w:rsidR="00EA4762" w:rsidRDefault="00F002D0">
      <w:pPr>
        <w:pStyle w:val="a2"/>
      </w:pPr>
      <w:r>
        <w:rPr>
          <w:rFonts w:hint="eastAsia"/>
        </w:rPr>
        <w:t>补充说明</w:t>
      </w:r>
    </w:p>
    <w:p w:rsidR="00EA4762" w:rsidRDefault="00F002D0">
      <w:pPr>
        <w:ind w:firstLineChars="200" w:firstLine="480"/>
      </w:pPr>
      <w:r>
        <w:rPr>
          <w:rFonts w:hint="eastAsia"/>
        </w:rPr>
        <w:t>无</w:t>
      </w:r>
    </w:p>
    <w:p w:rsidR="00EA4762" w:rsidRDefault="00F002D0">
      <w:pPr>
        <w:pStyle w:val="a1"/>
        <w:spacing w:before="163" w:after="163"/>
      </w:pPr>
      <w:bookmarkStart w:id="33" w:name="_Toc403972469"/>
      <w:r>
        <w:rPr>
          <w:rFonts w:hint="eastAsia"/>
        </w:rPr>
        <w:t>日志管理</w:t>
      </w:r>
      <w:bookmarkEnd w:id="33"/>
    </w:p>
    <w:p w:rsidR="00EA4762" w:rsidRDefault="00F002D0">
      <w:pPr>
        <w:pStyle w:val="a2"/>
      </w:pPr>
      <w:r>
        <w:rPr>
          <w:rFonts w:hint="eastAsia"/>
        </w:rPr>
        <w:t>功能概述</w:t>
      </w:r>
    </w:p>
    <w:p w:rsidR="003A0A57" w:rsidRDefault="003A0A57" w:rsidP="00961123">
      <w:pPr>
        <w:numPr>
          <w:ilvl w:val="0"/>
          <w:numId w:val="31"/>
        </w:numPr>
      </w:pPr>
      <w:r>
        <w:t>查看日志</w:t>
      </w:r>
    </w:p>
    <w:p w:rsidR="003A0A57" w:rsidRDefault="003A0A57" w:rsidP="00961123">
      <w:pPr>
        <w:numPr>
          <w:ilvl w:val="0"/>
          <w:numId w:val="32"/>
        </w:numPr>
      </w:pPr>
      <w:r>
        <w:rPr>
          <w:rFonts w:hint="eastAsia"/>
        </w:rPr>
        <w:t>分类查看</w:t>
      </w:r>
    </w:p>
    <w:p w:rsidR="003A0A57" w:rsidRDefault="003A0A57" w:rsidP="00961123">
      <w:pPr>
        <w:numPr>
          <w:ilvl w:val="0"/>
          <w:numId w:val="32"/>
        </w:numPr>
      </w:pPr>
      <w:r>
        <w:t>搜索查看</w:t>
      </w:r>
    </w:p>
    <w:p w:rsidR="003A0A57" w:rsidRDefault="003A0A57" w:rsidP="00961123">
      <w:pPr>
        <w:numPr>
          <w:ilvl w:val="0"/>
          <w:numId w:val="32"/>
        </w:numPr>
      </w:pPr>
      <w:r>
        <w:t>按时间查看</w:t>
      </w:r>
    </w:p>
    <w:p w:rsidR="003A0A57" w:rsidRDefault="003A0A57" w:rsidP="00961123">
      <w:pPr>
        <w:numPr>
          <w:ilvl w:val="0"/>
          <w:numId w:val="31"/>
        </w:numPr>
      </w:pPr>
      <w:r>
        <w:rPr>
          <w:rFonts w:hint="eastAsia"/>
        </w:rPr>
        <w:t>删除日志</w:t>
      </w:r>
    </w:p>
    <w:p w:rsidR="003A0A57" w:rsidRDefault="003A0A57" w:rsidP="00961123">
      <w:pPr>
        <w:numPr>
          <w:ilvl w:val="0"/>
          <w:numId w:val="31"/>
        </w:numPr>
      </w:pPr>
      <w:r>
        <w:lastRenderedPageBreak/>
        <w:t>分类</w:t>
      </w:r>
      <w:r>
        <w:rPr>
          <w:rFonts w:hint="eastAsia"/>
        </w:rPr>
        <w:t>/</w:t>
      </w:r>
      <w:r>
        <w:rPr>
          <w:rFonts w:hint="eastAsia"/>
        </w:rPr>
        <w:t>归档</w:t>
      </w:r>
      <w:r>
        <w:t>日志</w:t>
      </w:r>
    </w:p>
    <w:p w:rsidR="003B6C24" w:rsidRPr="003A0A57" w:rsidRDefault="003B6C24" w:rsidP="00961123">
      <w:pPr>
        <w:numPr>
          <w:ilvl w:val="0"/>
          <w:numId w:val="31"/>
        </w:numPr>
      </w:pPr>
      <w:r>
        <w:t>日志配置</w:t>
      </w:r>
    </w:p>
    <w:p w:rsidR="00EA4762" w:rsidRDefault="00F002D0">
      <w:pPr>
        <w:pStyle w:val="a2"/>
      </w:pPr>
      <w:r>
        <w:rPr>
          <w:rFonts w:hint="eastAsia"/>
        </w:rPr>
        <w:t>补充说明</w:t>
      </w:r>
    </w:p>
    <w:p w:rsidR="00EA4762" w:rsidRDefault="00F002D0">
      <w:pPr>
        <w:ind w:firstLineChars="200" w:firstLine="480"/>
      </w:pPr>
      <w:r>
        <w:rPr>
          <w:rFonts w:hint="eastAsia"/>
        </w:rPr>
        <w:t>无</w:t>
      </w:r>
    </w:p>
    <w:p w:rsidR="00EA4762" w:rsidRDefault="00F002D0">
      <w:pPr>
        <w:pStyle w:val="a1"/>
        <w:spacing w:before="163" w:after="163"/>
      </w:pPr>
      <w:bookmarkStart w:id="34" w:name="_Toc403972470"/>
      <w:r>
        <w:rPr>
          <w:rFonts w:hint="eastAsia"/>
        </w:rPr>
        <w:t>评论管理</w:t>
      </w:r>
      <w:bookmarkEnd w:id="34"/>
    </w:p>
    <w:p w:rsidR="00EA4762" w:rsidRDefault="00F002D0">
      <w:pPr>
        <w:pStyle w:val="a2"/>
      </w:pPr>
      <w:r>
        <w:rPr>
          <w:rFonts w:hint="eastAsia"/>
        </w:rPr>
        <w:t>功能概述</w:t>
      </w:r>
    </w:p>
    <w:p w:rsidR="003A0A57" w:rsidRDefault="003A0A57" w:rsidP="00961123">
      <w:pPr>
        <w:numPr>
          <w:ilvl w:val="0"/>
          <w:numId w:val="33"/>
        </w:numPr>
      </w:pPr>
      <w:r>
        <w:rPr>
          <w:rFonts w:hint="eastAsia"/>
        </w:rPr>
        <w:t>审核</w:t>
      </w:r>
      <w:r>
        <w:t>评论</w:t>
      </w:r>
    </w:p>
    <w:p w:rsidR="003A0A57" w:rsidRDefault="003A0A57" w:rsidP="00961123">
      <w:pPr>
        <w:numPr>
          <w:ilvl w:val="0"/>
          <w:numId w:val="34"/>
        </w:numPr>
      </w:pPr>
      <w:r>
        <w:rPr>
          <w:rFonts w:hint="eastAsia"/>
        </w:rPr>
        <w:t>人工审核</w:t>
      </w:r>
    </w:p>
    <w:p w:rsidR="003A0A57" w:rsidRDefault="003A0A57" w:rsidP="00961123">
      <w:pPr>
        <w:numPr>
          <w:ilvl w:val="0"/>
          <w:numId w:val="35"/>
        </w:numPr>
      </w:pPr>
      <w:r>
        <w:rPr>
          <w:rFonts w:hint="eastAsia"/>
        </w:rPr>
        <w:t>查看</w:t>
      </w:r>
    </w:p>
    <w:p w:rsidR="003A0A57" w:rsidRDefault="003A0A57" w:rsidP="00961123">
      <w:pPr>
        <w:numPr>
          <w:ilvl w:val="0"/>
          <w:numId w:val="35"/>
        </w:numPr>
      </w:pPr>
      <w:r>
        <w:t>通过</w:t>
      </w:r>
    </w:p>
    <w:p w:rsidR="003A0A57" w:rsidRDefault="003A0A57" w:rsidP="00961123">
      <w:pPr>
        <w:numPr>
          <w:ilvl w:val="0"/>
          <w:numId w:val="35"/>
        </w:numPr>
      </w:pPr>
      <w:r>
        <w:t>未通过</w:t>
      </w:r>
    </w:p>
    <w:p w:rsidR="003A0A57" w:rsidRDefault="003A0A57" w:rsidP="00961123">
      <w:pPr>
        <w:numPr>
          <w:ilvl w:val="0"/>
          <w:numId w:val="35"/>
        </w:numPr>
      </w:pPr>
      <w:r>
        <w:t>归档</w:t>
      </w:r>
    </w:p>
    <w:p w:rsidR="003A0A57" w:rsidRDefault="003A0A57" w:rsidP="00961123">
      <w:pPr>
        <w:numPr>
          <w:ilvl w:val="0"/>
          <w:numId w:val="34"/>
        </w:numPr>
      </w:pPr>
      <w:r>
        <w:t>自动审核</w:t>
      </w:r>
    </w:p>
    <w:p w:rsidR="003A0A57" w:rsidRDefault="003A0A57" w:rsidP="00961123">
      <w:pPr>
        <w:numPr>
          <w:ilvl w:val="0"/>
          <w:numId w:val="35"/>
        </w:numPr>
      </w:pPr>
      <w:r>
        <w:rPr>
          <w:rFonts w:hint="eastAsia"/>
        </w:rPr>
        <w:t>查看</w:t>
      </w:r>
    </w:p>
    <w:p w:rsidR="003A0A57" w:rsidRDefault="003A0A57" w:rsidP="00961123">
      <w:pPr>
        <w:numPr>
          <w:ilvl w:val="0"/>
          <w:numId w:val="35"/>
        </w:numPr>
      </w:pPr>
      <w:r>
        <w:t>通过</w:t>
      </w:r>
    </w:p>
    <w:p w:rsidR="003A0A57" w:rsidRDefault="003A0A57" w:rsidP="00961123">
      <w:pPr>
        <w:numPr>
          <w:ilvl w:val="0"/>
          <w:numId w:val="35"/>
        </w:numPr>
      </w:pPr>
      <w:r>
        <w:t>未通过</w:t>
      </w:r>
    </w:p>
    <w:p w:rsidR="003A0A57" w:rsidRDefault="003A0A57" w:rsidP="00961123">
      <w:pPr>
        <w:numPr>
          <w:ilvl w:val="0"/>
          <w:numId w:val="35"/>
        </w:numPr>
      </w:pPr>
      <w:r>
        <w:t>归档</w:t>
      </w:r>
    </w:p>
    <w:p w:rsidR="003A0A57" w:rsidRDefault="003A0A57" w:rsidP="003A0A57">
      <w:pPr>
        <w:ind w:left="1440"/>
      </w:pPr>
    </w:p>
    <w:p w:rsidR="003A0A57" w:rsidRDefault="003A0A57" w:rsidP="003A0A57">
      <w:pPr>
        <w:ind w:left="720"/>
      </w:pPr>
    </w:p>
    <w:p w:rsidR="003A0A57" w:rsidRPr="003A0A57" w:rsidRDefault="003A0A57" w:rsidP="00961123">
      <w:pPr>
        <w:numPr>
          <w:ilvl w:val="0"/>
          <w:numId w:val="33"/>
        </w:numPr>
      </w:pPr>
    </w:p>
    <w:p w:rsidR="00EA4762" w:rsidRDefault="00F002D0">
      <w:pPr>
        <w:pStyle w:val="a2"/>
      </w:pPr>
      <w:r>
        <w:rPr>
          <w:rFonts w:hint="eastAsia"/>
        </w:rPr>
        <w:t>补充说明</w:t>
      </w:r>
    </w:p>
    <w:p w:rsidR="00EA4762" w:rsidRDefault="00F002D0">
      <w:pPr>
        <w:ind w:firstLineChars="200" w:firstLine="480"/>
      </w:pPr>
      <w:r>
        <w:rPr>
          <w:rFonts w:hint="eastAsia"/>
        </w:rPr>
        <w:t>无</w:t>
      </w:r>
    </w:p>
    <w:p w:rsidR="00EA4762" w:rsidRDefault="00F002D0">
      <w:pPr>
        <w:pStyle w:val="a1"/>
        <w:spacing w:before="163" w:after="163"/>
      </w:pPr>
      <w:bookmarkStart w:id="35" w:name="_Toc403972471"/>
      <w:r>
        <w:rPr>
          <w:rFonts w:hint="eastAsia"/>
        </w:rPr>
        <w:t>商品管理</w:t>
      </w:r>
      <w:bookmarkEnd w:id="35"/>
    </w:p>
    <w:p w:rsidR="00EA4762" w:rsidRDefault="00F002D0">
      <w:pPr>
        <w:pStyle w:val="a2"/>
      </w:pPr>
      <w:r>
        <w:rPr>
          <w:rFonts w:hint="eastAsia"/>
        </w:rPr>
        <w:t>功能概述</w:t>
      </w:r>
    </w:p>
    <w:p w:rsidR="003A0A57" w:rsidRDefault="003A0A57" w:rsidP="00961123">
      <w:pPr>
        <w:numPr>
          <w:ilvl w:val="0"/>
          <w:numId w:val="33"/>
        </w:numPr>
      </w:pPr>
      <w:r>
        <w:t>增加分类审核</w:t>
      </w:r>
    </w:p>
    <w:p w:rsidR="003A0A57" w:rsidRDefault="003A0A57" w:rsidP="00961123">
      <w:pPr>
        <w:numPr>
          <w:ilvl w:val="0"/>
          <w:numId w:val="34"/>
        </w:numPr>
      </w:pPr>
      <w:r>
        <w:rPr>
          <w:rFonts w:hint="eastAsia"/>
        </w:rPr>
        <w:lastRenderedPageBreak/>
        <w:t>通过</w:t>
      </w:r>
    </w:p>
    <w:p w:rsidR="003A0A57" w:rsidRDefault="003A0A57" w:rsidP="00961123">
      <w:pPr>
        <w:numPr>
          <w:ilvl w:val="0"/>
          <w:numId w:val="34"/>
        </w:numPr>
      </w:pPr>
      <w:r>
        <w:t>未通过</w:t>
      </w:r>
    </w:p>
    <w:p w:rsidR="003A0A57" w:rsidRDefault="003A0A57" w:rsidP="00961123">
      <w:pPr>
        <w:numPr>
          <w:ilvl w:val="0"/>
          <w:numId w:val="33"/>
        </w:numPr>
      </w:pPr>
      <w:r>
        <w:t>删除分类审核</w:t>
      </w:r>
    </w:p>
    <w:p w:rsidR="003A0A57" w:rsidRDefault="003A0A57" w:rsidP="00961123">
      <w:pPr>
        <w:numPr>
          <w:ilvl w:val="0"/>
          <w:numId w:val="34"/>
        </w:numPr>
      </w:pPr>
      <w:r>
        <w:rPr>
          <w:rFonts w:hint="eastAsia"/>
        </w:rPr>
        <w:t>通过</w:t>
      </w:r>
    </w:p>
    <w:p w:rsidR="003A0A57" w:rsidRDefault="003A0A57" w:rsidP="00961123">
      <w:pPr>
        <w:numPr>
          <w:ilvl w:val="0"/>
          <w:numId w:val="34"/>
        </w:numPr>
      </w:pPr>
      <w:r>
        <w:t>未通过</w:t>
      </w:r>
    </w:p>
    <w:p w:rsidR="003A0A57" w:rsidRDefault="003A0A57" w:rsidP="00961123">
      <w:pPr>
        <w:numPr>
          <w:ilvl w:val="0"/>
          <w:numId w:val="33"/>
        </w:numPr>
      </w:pPr>
      <w:r>
        <w:rPr>
          <w:rFonts w:hint="eastAsia"/>
        </w:rPr>
        <w:t>增加商品审核</w:t>
      </w:r>
    </w:p>
    <w:p w:rsidR="003A0A57" w:rsidRDefault="003A0A57" w:rsidP="00961123">
      <w:pPr>
        <w:numPr>
          <w:ilvl w:val="0"/>
          <w:numId w:val="36"/>
        </w:numPr>
      </w:pPr>
      <w:r>
        <w:rPr>
          <w:rFonts w:hint="eastAsia"/>
        </w:rPr>
        <w:t>自动审核</w:t>
      </w:r>
    </w:p>
    <w:p w:rsidR="003A0A57" w:rsidRPr="003A0A57" w:rsidRDefault="003A0A57" w:rsidP="00961123">
      <w:pPr>
        <w:numPr>
          <w:ilvl w:val="0"/>
          <w:numId w:val="36"/>
        </w:numPr>
      </w:pPr>
      <w:r>
        <w:t>人工审核</w:t>
      </w:r>
    </w:p>
    <w:p w:rsidR="00EA4762" w:rsidRDefault="00F002D0">
      <w:pPr>
        <w:pStyle w:val="a2"/>
      </w:pPr>
      <w:r>
        <w:rPr>
          <w:rFonts w:hint="eastAsia"/>
        </w:rPr>
        <w:t>补充说明</w:t>
      </w:r>
    </w:p>
    <w:p w:rsidR="00EA4762" w:rsidRDefault="00F002D0">
      <w:pPr>
        <w:ind w:firstLineChars="200" w:firstLine="480"/>
      </w:pPr>
      <w:r>
        <w:rPr>
          <w:rFonts w:hint="eastAsia"/>
        </w:rPr>
        <w:t>无</w:t>
      </w:r>
    </w:p>
    <w:p w:rsidR="00EA4762" w:rsidRDefault="00F002D0">
      <w:pPr>
        <w:pStyle w:val="a1"/>
        <w:spacing w:before="163" w:after="163"/>
      </w:pPr>
      <w:bookmarkStart w:id="36" w:name="_Toc403972472"/>
      <w:r>
        <w:rPr>
          <w:rFonts w:hint="eastAsia"/>
        </w:rPr>
        <w:t>系统设置管理</w:t>
      </w:r>
      <w:bookmarkEnd w:id="36"/>
    </w:p>
    <w:p w:rsidR="00EA4762" w:rsidRDefault="00F002D0">
      <w:pPr>
        <w:pStyle w:val="a2"/>
      </w:pPr>
      <w:r>
        <w:rPr>
          <w:rFonts w:hint="eastAsia"/>
        </w:rPr>
        <w:t>功能概述</w:t>
      </w:r>
    </w:p>
    <w:p w:rsidR="00EA4762" w:rsidRDefault="00F002D0">
      <w:pPr>
        <w:pStyle w:val="a2"/>
      </w:pPr>
      <w:r>
        <w:rPr>
          <w:rFonts w:hint="eastAsia"/>
        </w:rPr>
        <w:t>补充说明</w:t>
      </w:r>
    </w:p>
    <w:p w:rsidR="00EA4762" w:rsidRDefault="00F002D0">
      <w:pPr>
        <w:ind w:firstLineChars="200" w:firstLine="480"/>
      </w:pPr>
      <w:r>
        <w:rPr>
          <w:rFonts w:hint="eastAsia"/>
        </w:rPr>
        <w:t>无</w:t>
      </w:r>
    </w:p>
    <w:p w:rsidR="00EA4762" w:rsidRDefault="00F002D0">
      <w:pPr>
        <w:pStyle w:val="a1"/>
        <w:spacing w:before="163" w:after="163"/>
      </w:pPr>
      <w:bookmarkStart w:id="37" w:name="_Toc403972473"/>
      <w:r>
        <w:rPr>
          <w:rFonts w:hint="eastAsia"/>
        </w:rPr>
        <w:t>订单管理</w:t>
      </w:r>
      <w:bookmarkEnd w:id="37"/>
    </w:p>
    <w:p w:rsidR="00EA4762" w:rsidRDefault="00F002D0">
      <w:pPr>
        <w:pStyle w:val="a2"/>
      </w:pPr>
      <w:r>
        <w:rPr>
          <w:rFonts w:hint="eastAsia"/>
        </w:rPr>
        <w:t>功能概述</w:t>
      </w:r>
    </w:p>
    <w:p w:rsidR="00EA4762" w:rsidRDefault="00F002D0">
      <w:pPr>
        <w:pStyle w:val="aff0"/>
      </w:pPr>
      <w:r>
        <w:rPr>
          <w:rFonts w:hint="eastAsia"/>
        </w:rPr>
        <w:t>无</w:t>
      </w:r>
    </w:p>
    <w:p w:rsidR="00EA4762" w:rsidRDefault="00F002D0">
      <w:pPr>
        <w:pStyle w:val="a2"/>
      </w:pPr>
      <w:r>
        <w:rPr>
          <w:rFonts w:hint="eastAsia"/>
        </w:rPr>
        <w:t>补充说明</w:t>
      </w:r>
    </w:p>
    <w:p w:rsidR="00EA4762" w:rsidRDefault="00F002D0">
      <w:pPr>
        <w:pStyle w:val="a1"/>
        <w:spacing w:before="163" w:after="163"/>
      </w:pPr>
      <w:bookmarkStart w:id="38" w:name="_Toc403972474"/>
      <w:r>
        <w:t>反馈建议</w:t>
      </w:r>
      <w:bookmarkEnd w:id="38"/>
    </w:p>
    <w:p w:rsidR="00EA4762" w:rsidRDefault="00F002D0">
      <w:pPr>
        <w:pStyle w:val="aff0"/>
      </w:pPr>
      <w:r>
        <w:t>卖家和买家给予的反馈建议</w:t>
      </w:r>
      <w:r>
        <w:rPr>
          <w:rFonts w:hint="eastAsia"/>
        </w:rPr>
        <w:t>，</w:t>
      </w:r>
      <w:r>
        <w:t>方便管理查看</w:t>
      </w:r>
    </w:p>
    <w:p w:rsidR="00EA4762" w:rsidRDefault="00F002D0">
      <w:pPr>
        <w:pStyle w:val="a2"/>
      </w:pPr>
      <w:r>
        <w:rPr>
          <w:rFonts w:hint="eastAsia"/>
        </w:rPr>
        <w:t>功能概述</w:t>
      </w:r>
    </w:p>
    <w:p w:rsidR="00EA4762" w:rsidRDefault="00F002D0" w:rsidP="00961123">
      <w:pPr>
        <w:pStyle w:val="15"/>
        <w:numPr>
          <w:ilvl w:val="0"/>
          <w:numId w:val="22"/>
        </w:numPr>
        <w:ind w:firstLineChars="0"/>
      </w:pPr>
      <w:r>
        <w:t>邮件消息</w:t>
      </w:r>
      <w:r>
        <w:rPr>
          <w:rFonts w:hint="eastAsia"/>
        </w:rPr>
        <w:t>：</w:t>
      </w:r>
      <w:r>
        <w:t>卖家或者买家发送的邮件内容</w:t>
      </w:r>
      <w:r>
        <w:rPr>
          <w:rFonts w:hint="eastAsia"/>
        </w:rPr>
        <w:t>。</w:t>
      </w:r>
    </w:p>
    <w:p w:rsidR="00EA4762" w:rsidRDefault="00F002D0" w:rsidP="00961123">
      <w:pPr>
        <w:pStyle w:val="15"/>
        <w:numPr>
          <w:ilvl w:val="0"/>
          <w:numId w:val="37"/>
        </w:numPr>
        <w:ind w:firstLineChars="0"/>
      </w:pPr>
      <w:r>
        <w:t>回复</w:t>
      </w:r>
      <w:r>
        <w:rPr>
          <w:rFonts w:hint="eastAsia"/>
        </w:rPr>
        <w:t>/</w:t>
      </w:r>
      <w:r>
        <w:rPr>
          <w:rFonts w:hint="eastAsia"/>
        </w:rPr>
        <w:t>忽略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移动归档</w:t>
      </w:r>
      <w:r>
        <w:t>…</w:t>
      </w:r>
    </w:p>
    <w:p w:rsidR="00EA4762" w:rsidRDefault="00F002D0" w:rsidP="00961123">
      <w:pPr>
        <w:pStyle w:val="15"/>
        <w:numPr>
          <w:ilvl w:val="0"/>
          <w:numId w:val="22"/>
        </w:numPr>
        <w:ind w:firstLineChars="0"/>
      </w:pPr>
      <w:r>
        <w:lastRenderedPageBreak/>
        <w:t>留言消息</w:t>
      </w:r>
      <w:r>
        <w:rPr>
          <w:rFonts w:hint="eastAsia"/>
        </w:rPr>
        <w:t>：</w:t>
      </w:r>
      <w:r>
        <w:t>卖家和买家给管理员的留言</w:t>
      </w:r>
      <w:proofErr w:type="gramStart"/>
      <w:r>
        <w:t>版块</w:t>
      </w:r>
      <w:proofErr w:type="gramEnd"/>
      <w:r>
        <w:rPr>
          <w:rFonts w:hint="eastAsia"/>
        </w:rPr>
        <w:t>。</w:t>
      </w:r>
    </w:p>
    <w:p w:rsidR="00EA4762" w:rsidRDefault="003B6C24" w:rsidP="00961123">
      <w:pPr>
        <w:pStyle w:val="15"/>
        <w:numPr>
          <w:ilvl w:val="0"/>
          <w:numId w:val="37"/>
        </w:numPr>
        <w:ind w:firstLineChars="0"/>
      </w:pPr>
      <w:r>
        <w:t>回复</w:t>
      </w:r>
      <w:r>
        <w:rPr>
          <w:rFonts w:hint="eastAsia"/>
        </w:rPr>
        <w:t>/</w:t>
      </w:r>
      <w:r>
        <w:rPr>
          <w:rFonts w:hint="eastAsia"/>
        </w:rPr>
        <w:t>忽略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移动归档</w:t>
      </w:r>
      <w:r>
        <w:t>…</w:t>
      </w:r>
    </w:p>
    <w:p w:rsidR="00EA4762" w:rsidRDefault="00F002D0">
      <w:pPr>
        <w:pStyle w:val="a2"/>
      </w:pPr>
      <w:r>
        <w:rPr>
          <w:rFonts w:hint="eastAsia"/>
        </w:rPr>
        <w:t>补充说明</w:t>
      </w:r>
    </w:p>
    <w:p w:rsidR="00EA4762" w:rsidRDefault="00F002D0">
      <w:pPr>
        <w:pStyle w:val="aff0"/>
      </w:pPr>
      <w:r>
        <w:t>在回复之后分别按照邮件发送或者留言推送</w:t>
      </w:r>
    </w:p>
    <w:p w:rsidR="00EA4762" w:rsidRDefault="00F002D0">
      <w:pPr>
        <w:pStyle w:val="aff0"/>
      </w:pPr>
      <w:r>
        <w:t>移动归档</w:t>
      </w:r>
      <w:r>
        <w:rPr>
          <w:rFonts w:hint="eastAsia"/>
        </w:rPr>
        <w:t>，</w:t>
      </w:r>
      <w:r>
        <w:t>管理员将常见文件归档在一起</w:t>
      </w:r>
      <w:r>
        <w:rPr>
          <w:rFonts w:hint="eastAsia"/>
        </w:rPr>
        <w:t>，</w:t>
      </w:r>
      <w:r>
        <w:t>便于分析</w:t>
      </w:r>
    </w:p>
    <w:p w:rsidR="00EA4762" w:rsidRDefault="00F002D0">
      <w:pPr>
        <w:pStyle w:val="a1"/>
        <w:spacing w:before="163" w:after="163"/>
      </w:pPr>
      <w:bookmarkStart w:id="39" w:name="_Toc403972475"/>
      <w:r>
        <w:rPr>
          <w:rFonts w:hint="eastAsia"/>
        </w:rPr>
        <w:t>文章管理</w:t>
      </w:r>
      <w:bookmarkEnd w:id="39"/>
    </w:p>
    <w:p w:rsidR="003B6C24" w:rsidRPr="003B6C24" w:rsidRDefault="003B6C24" w:rsidP="003B6C24">
      <w:pPr>
        <w:pStyle w:val="aff0"/>
      </w:pPr>
      <w:r>
        <w:t>管理员对系统一些文章管理</w:t>
      </w:r>
      <w:r>
        <w:rPr>
          <w:rFonts w:hint="eastAsia"/>
        </w:rPr>
        <w:t>，</w:t>
      </w:r>
      <w:r>
        <w:t>如常见问题</w:t>
      </w:r>
      <w:r>
        <w:rPr>
          <w:rFonts w:hint="eastAsia"/>
        </w:rPr>
        <w:t>，</w:t>
      </w:r>
      <w:r>
        <w:t>以及一些版面上放置的文字</w:t>
      </w:r>
    </w:p>
    <w:p w:rsidR="00EA4762" w:rsidRDefault="00F002D0">
      <w:pPr>
        <w:pStyle w:val="a2"/>
      </w:pPr>
      <w:r>
        <w:rPr>
          <w:rFonts w:hint="eastAsia"/>
        </w:rPr>
        <w:t>功能概述</w:t>
      </w:r>
    </w:p>
    <w:p w:rsidR="00EA4762" w:rsidRDefault="003B6C24" w:rsidP="00961123">
      <w:pPr>
        <w:pStyle w:val="aff0"/>
        <w:numPr>
          <w:ilvl w:val="0"/>
          <w:numId w:val="33"/>
        </w:numPr>
        <w:ind w:firstLineChars="0"/>
      </w:pPr>
      <w:r>
        <w:t>增加文章</w:t>
      </w:r>
    </w:p>
    <w:p w:rsidR="003B6C24" w:rsidRDefault="003B6C24" w:rsidP="00961123">
      <w:pPr>
        <w:pStyle w:val="aff0"/>
        <w:numPr>
          <w:ilvl w:val="0"/>
          <w:numId w:val="33"/>
        </w:numPr>
        <w:ind w:firstLineChars="0"/>
      </w:pPr>
      <w:r>
        <w:t>删除文章</w:t>
      </w:r>
    </w:p>
    <w:p w:rsidR="003B6C24" w:rsidRDefault="003B6C24" w:rsidP="00961123">
      <w:pPr>
        <w:pStyle w:val="aff0"/>
        <w:numPr>
          <w:ilvl w:val="0"/>
          <w:numId w:val="33"/>
        </w:numPr>
        <w:ind w:firstLineChars="0"/>
      </w:pPr>
      <w:r>
        <w:t>更新文章</w:t>
      </w:r>
    </w:p>
    <w:p w:rsidR="003B6C24" w:rsidRDefault="003B6C24" w:rsidP="003B6C24">
      <w:pPr>
        <w:pStyle w:val="aff0"/>
        <w:ind w:left="720" w:firstLineChars="0" w:firstLine="0"/>
      </w:pPr>
    </w:p>
    <w:p w:rsidR="00EA4762" w:rsidRDefault="00F002D0">
      <w:pPr>
        <w:pStyle w:val="a2"/>
      </w:pPr>
      <w:r>
        <w:rPr>
          <w:rFonts w:hint="eastAsia"/>
        </w:rPr>
        <w:t>补充说明</w:t>
      </w:r>
    </w:p>
    <w:p w:rsidR="00EA4762" w:rsidRDefault="00F002D0">
      <w:pPr>
        <w:ind w:firstLineChars="200" w:firstLine="480"/>
      </w:pPr>
      <w:r>
        <w:rPr>
          <w:rFonts w:hint="eastAsia"/>
        </w:rPr>
        <w:t>无</w:t>
      </w:r>
    </w:p>
    <w:p w:rsidR="00EA4762" w:rsidRDefault="00EA4762">
      <w:pPr>
        <w:pStyle w:val="aff0"/>
      </w:pPr>
    </w:p>
    <w:p w:rsidR="00EA4762" w:rsidRDefault="00EA4762">
      <w:pPr>
        <w:pStyle w:val="aff0"/>
      </w:pPr>
    </w:p>
    <w:p w:rsidR="00EA4762" w:rsidRDefault="00F002D0">
      <w:pPr>
        <w:pStyle w:val="a1"/>
        <w:spacing w:before="163" w:after="163"/>
      </w:pPr>
      <w:bookmarkStart w:id="40" w:name="_Toc403972476"/>
      <w:r>
        <w:t>支付管理</w:t>
      </w:r>
      <w:bookmarkEnd w:id="40"/>
    </w:p>
    <w:p w:rsidR="003B6C24" w:rsidRPr="003B6C24" w:rsidRDefault="003B6C24" w:rsidP="003B6C24">
      <w:pPr>
        <w:pStyle w:val="aff0"/>
      </w:pPr>
      <w:r>
        <w:t>提供系统目前支持的支付管理的一些管理</w:t>
      </w:r>
    </w:p>
    <w:p w:rsidR="00EA4762" w:rsidRDefault="00F002D0">
      <w:pPr>
        <w:pStyle w:val="a2"/>
      </w:pPr>
      <w:r>
        <w:rPr>
          <w:rFonts w:hint="eastAsia"/>
        </w:rPr>
        <w:t>功能概述</w:t>
      </w:r>
    </w:p>
    <w:p w:rsidR="003B6C24" w:rsidRDefault="003B6C24" w:rsidP="00961123">
      <w:pPr>
        <w:numPr>
          <w:ilvl w:val="0"/>
          <w:numId w:val="38"/>
        </w:numPr>
      </w:pPr>
      <w:r>
        <w:t>新增支付方式</w:t>
      </w:r>
    </w:p>
    <w:p w:rsidR="003B6C24" w:rsidRDefault="003B6C24" w:rsidP="00961123">
      <w:pPr>
        <w:numPr>
          <w:ilvl w:val="0"/>
          <w:numId w:val="38"/>
        </w:numPr>
      </w:pPr>
      <w:r>
        <w:t>删除支付方式</w:t>
      </w:r>
    </w:p>
    <w:p w:rsidR="003B6C24" w:rsidRPr="003B6C24" w:rsidRDefault="003B6C24" w:rsidP="00961123">
      <w:pPr>
        <w:numPr>
          <w:ilvl w:val="0"/>
          <w:numId w:val="38"/>
        </w:numPr>
      </w:pPr>
      <w:r>
        <w:t>配置支付方式</w:t>
      </w:r>
    </w:p>
    <w:p w:rsidR="00EA4762" w:rsidRDefault="00F002D0">
      <w:pPr>
        <w:pStyle w:val="a2"/>
      </w:pPr>
      <w:r>
        <w:rPr>
          <w:rFonts w:hint="eastAsia"/>
        </w:rPr>
        <w:t>补充说明</w:t>
      </w:r>
    </w:p>
    <w:p w:rsidR="00EA4762" w:rsidRDefault="003B6C24">
      <w:pPr>
        <w:ind w:firstLineChars="200" w:firstLine="480"/>
      </w:pPr>
      <w:r>
        <w:rPr>
          <w:rFonts w:hint="eastAsia"/>
        </w:rPr>
        <w:t>每次完成一种支付接口的话就可配置的</w:t>
      </w:r>
      <w:proofErr w:type="gramStart"/>
      <w:r>
        <w:rPr>
          <w:rFonts w:hint="eastAsia"/>
        </w:rPr>
        <w:t>再系统</w:t>
      </w:r>
      <w:proofErr w:type="gramEnd"/>
      <w:r>
        <w:rPr>
          <w:rFonts w:hint="eastAsia"/>
        </w:rPr>
        <w:t>上提供支付方式</w:t>
      </w:r>
    </w:p>
    <w:p w:rsidR="00EA4762" w:rsidRDefault="00EA4762">
      <w:pPr>
        <w:pStyle w:val="aff0"/>
      </w:pPr>
    </w:p>
    <w:p w:rsidR="00EA4762" w:rsidRDefault="00F002D0">
      <w:pPr>
        <w:pStyle w:val="a1"/>
        <w:spacing w:before="163" w:after="163"/>
      </w:pPr>
      <w:bookmarkStart w:id="41" w:name="_Toc403972477"/>
      <w:r>
        <w:rPr>
          <w:rFonts w:hint="eastAsia"/>
        </w:rPr>
        <w:t>系统配置</w:t>
      </w:r>
      <w:bookmarkEnd w:id="41"/>
    </w:p>
    <w:p w:rsidR="00EA4762" w:rsidRDefault="00F002D0">
      <w:pPr>
        <w:pStyle w:val="a2"/>
      </w:pPr>
      <w:r>
        <w:rPr>
          <w:rFonts w:hint="eastAsia"/>
        </w:rPr>
        <w:t>功能概述</w:t>
      </w:r>
    </w:p>
    <w:p w:rsidR="000343C5" w:rsidRDefault="000343C5" w:rsidP="00961123">
      <w:pPr>
        <w:numPr>
          <w:ilvl w:val="0"/>
          <w:numId w:val="40"/>
        </w:numPr>
      </w:pPr>
      <w:r>
        <w:t>会员注册</w:t>
      </w:r>
    </w:p>
    <w:p w:rsidR="000343C5" w:rsidRDefault="000343C5" w:rsidP="00961123">
      <w:pPr>
        <w:numPr>
          <w:ilvl w:val="0"/>
          <w:numId w:val="37"/>
        </w:numPr>
      </w:pPr>
      <w:r>
        <w:rPr>
          <w:rFonts w:hint="eastAsia"/>
        </w:rPr>
        <w:t>短信接口配置</w:t>
      </w:r>
    </w:p>
    <w:p w:rsidR="000343C5" w:rsidRDefault="000343C5" w:rsidP="00961123">
      <w:pPr>
        <w:numPr>
          <w:ilvl w:val="0"/>
          <w:numId w:val="37"/>
        </w:numPr>
      </w:pPr>
      <w:r>
        <w:t>邮件接口配置</w:t>
      </w:r>
    </w:p>
    <w:p w:rsidR="000343C5" w:rsidRDefault="000343C5" w:rsidP="00961123">
      <w:pPr>
        <w:numPr>
          <w:ilvl w:val="0"/>
          <w:numId w:val="40"/>
        </w:numPr>
      </w:pPr>
      <w:r>
        <w:t>图片配置</w:t>
      </w:r>
    </w:p>
    <w:p w:rsidR="000343C5" w:rsidRDefault="000343C5" w:rsidP="00961123">
      <w:pPr>
        <w:numPr>
          <w:ilvl w:val="0"/>
          <w:numId w:val="41"/>
        </w:numPr>
      </w:pPr>
      <w:r>
        <w:rPr>
          <w:rFonts w:hint="eastAsia"/>
        </w:rPr>
        <w:t>默认图片高度</w:t>
      </w:r>
    </w:p>
    <w:p w:rsidR="000343C5" w:rsidRDefault="000343C5" w:rsidP="00961123">
      <w:pPr>
        <w:numPr>
          <w:ilvl w:val="0"/>
          <w:numId w:val="41"/>
        </w:numPr>
      </w:pPr>
      <w:r>
        <w:t>默认图片宽度</w:t>
      </w:r>
    </w:p>
    <w:p w:rsidR="000343C5" w:rsidRDefault="000343C5" w:rsidP="00961123">
      <w:pPr>
        <w:numPr>
          <w:ilvl w:val="0"/>
          <w:numId w:val="41"/>
        </w:numPr>
      </w:pPr>
      <w:proofErr w:type="gramStart"/>
      <w:r>
        <w:t>缩略图</w:t>
      </w:r>
      <w:proofErr w:type="gramEnd"/>
      <w:r>
        <w:t>高度</w:t>
      </w:r>
    </w:p>
    <w:p w:rsidR="000343C5" w:rsidRDefault="000343C5" w:rsidP="00961123">
      <w:pPr>
        <w:numPr>
          <w:ilvl w:val="0"/>
          <w:numId w:val="41"/>
        </w:numPr>
      </w:pPr>
      <w:proofErr w:type="gramStart"/>
      <w:r>
        <w:t>缩略图</w:t>
      </w:r>
      <w:proofErr w:type="gramEnd"/>
      <w:r>
        <w:t>宽度</w:t>
      </w:r>
    </w:p>
    <w:p w:rsidR="000343C5" w:rsidRDefault="000343C5" w:rsidP="00961123">
      <w:pPr>
        <w:numPr>
          <w:ilvl w:val="0"/>
          <w:numId w:val="40"/>
        </w:numPr>
      </w:pPr>
      <w:r>
        <w:t>文件系统路径配置</w:t>
      </w:r>
    </w:p>
    <w:p w:rsidR="000343C5" w:rsidRDefault="000343C5" w:rsidP="00961123">
      <w:pPr>
        <w:numPr>
          <w:ilvl w:val="0"/>
          <w:numId w:val="42"/>
        </w:numPr>
      </w:pPr>
      <w:r>
        <w:rPr>
          <w:rFonts w:hint="eastAsia"/>
        </w:rPr>
        <w:t>图片存放</w:t>
      </w:r>
    </w:p>
    <w:p w:rsidR="000343C5" w:rsidRDefault="000343C5" w:rsidP="00961123">
      <w:pPr>
        <w:numPr>
          <w:ilvl w:val="0"/>
          <w:numId w:val="42"/>
        </w:numPr>
      </w:pPr>
      <w:r>
        <w:t>日志存放</w:t>
      </w:r>
    </w:p>
    <w:p w:rsidR="000343C5" w:rsidRDefault="000343C5" w:rsidP="00961123">
      <w:pPr>
        <w:numPr>
          <w:ilvl w:val="0"/>
          <w:numId w:val="42"/>
        </w:numPr>
      </w:pPr>
      <w:r>
        <w:t>…</w:t>
      </w:r>
    </w:p>
    <w:p w:rsidR="00CE78D7" w:rsidRDefault="00CE78D7" w:rsidP="00961123">
      <w:pPr>
        <w:numPr>
          <w:ilvl w:val="0"/>
          <w:numId w:val="43"/>
        </w:numPr>
      </w:pPr>
      <w:r>
        <w:rPr>
          <w:rFonts w:hint="eastAsia"/>
        </w:rPr>
        <w:t>推送设置</w:t>
      </w:r>
    </w:p>
    <w:p w:rsidR="00CE78D7" w:rsidRPr="000343C5" w:rsidRDefault="00CE78D7" w:rsidP="00961123">
      <w:pPr>
        <w:numPr>
          <w:ilvl w:val="0"/>
          <w:numId w:val="43"/>
        </w:numPr>
      </w:pPr>
      <w:r>
        <w:t>其他配置</w:t>
      </w:r>
    </w:p>
    <w:p w:rsidR="00EA4762" w:rsidRDefault="00F002D0">
      <w:pPr>
        <w:pStyle w:val="a2"/>
      </w:pPr>
      <w:r>
        <w:rPr>
          <w:rFonts w:hint="eastAsia"/>
        </w:rPr>
        <w:t>补充说明</w:t>
      </w:r>
    </w:p>
    <w:p w:rsidR="00EA4762" w:rsidRDefault="00F002D0">
      <w:pPr>
        <w:ind w:firstLineChars="200" w:firstLine="480"/>
      </w:pPr>
      <w:r>
        <w:rPr>
          <w:rFonts w:hint="eastAsia"/>
        </w:rPr>
        <w:t>无</w:t>
      </w:r>
    </w:p>
    <w:p w:rsidR="00EA4762" w:rsidRDefault="00F002D0">
      <w:pPr>
        <w:pStyle w:val="a1"/>
        <w:spacing w:before="163" w:after="163"/>
      </w:pPr>
      <w:bookmarkStart w:id="42" w:name="_Toc403972478"/>
      <w:r>
        <w:t>网站统计分析</w:t>
      </w:r>
      <w:bookmarkEnd w:id="42"/>
    </w:p>
    <w:p w:rsidR="00EA4762" w:rsidRDefault="00F002D0">
      <w:pPr>
        <w:pStyle w:val="aff0"/>
      </w:pPr>
      <w:r>
        <w:t>本部分直接接入百度统计或者</w:t>
      </w:r>
      <w:r>
        <w:t>google</w:t>
      </w:r>
      <w:r>
        <w:t>统计即可</w:t>
      </w:r>
      <w:r>
        <w:rPr>
          <w:rFonts w:hint="eastAsia"/>
        </w:rPr>
        <w:t>。</w:t>
      </w:r>
    </w:p>
    <w:p w:rsidR="000343C5" w:rsidRDefault="000343C5" w:rsidP="000343C5">
      <w:pPr>
        <w:pStyle w:val="a2"/>
      </w:pPr>
      <w:r>
        <w:t>功能概述</w:t>
      </w:r>
    </w:p>
    <w:p w:rsidR="000343C5" w:rsidRPr="000343C5" w:rsidRDefault="000343C5" w:rsidP="00961123">
      <w:pPr>
        <w:numPr>
          <w:ilvl w:val="0"/>
          <w:numId w:val="39"/>
        </w:numPr>
      </w:pPr>
      <w:r>
        <w:t>直接接入相关的网站统计平台就可以了</w:t>
      </w:r>
    </w:p>
    <w:p w:rsidR="00EA4762" w:rsidRDefault="00F002D0">
      <w:pPr>
        <w:pStyle w:val="a2"/>
      </w:pPr>
      <w:r>
        <w:rPr>
          <w:rFonts w:hint="eastAsia"/>
        </w:rPr>
        <w:t>补充说明</w:t>
      </w:r>
    </w:p>
    <w:p w:rsidR="00EA4762" w:rsidRDefault="00F002D0">
      <w:pPr>
        <w:ind w:firstLineChars="200" w:firstLine="480"/>
      </w:pPr>
      <w:r>
        <w:rPr>
          <w:rFonts w:hint="eastAsia"/>
        </w:rPr>
        <w:t>无</w:t>
      </w:r>
    </w:p>
    <w:p w:rsidR="00EA4762" w:rsidRDefault="00EA4762">
      <w:pPr>
        <w:pStyle w:val="aff0"/>
      </w:pPr>
    </w:p>
    <w:p w:rsidR="00EA4762" w:rsidRDefault="00F002D0">
      <w:pPr>
        <w:pStyle w:val="a0"/>
        <w:spacing w:before="163" w:after="163"/>
      </w:pPr>
      <w:bookmarkStart w:id="43" w:name="_Toc403972479"/>
      <w:r>
        <w:rPr>
          <w:rFonts w:hint="eastAsia"/>
        </w:rPr>
        <w:t>消息</w:t>
      </w:r>
      <w:bookmarkEnd w:id="43"/>
    </w:p>
    <w:p w:rsidR="00EA4762" w:rsidRDefault="00F002D0">
      <w:pPr>
        <w:pStyle w:val="aff0"/>
      </w:pPr>
      <w:r>
        <w:rPr>
          <w:rFonts w:ascii="宋体" w:hAnsi="宋体" w:hint="eastAsia"/>
        </w:rPr>
        <w:t>消息模块为系统推送消息的通道（消息下发&amp;强制推送）。包含消息的列表展示、单条消息的浏览及评论等功能。</w:t>
      </w:r>
    </w:p>
    <w:p w:rsidR="00EA4762" w:rsidRDefault="00F002D0">
      <w:pPr>
        <w:pStyle w:val="a2"/>
      </w:pPr>
      <w:r>
        <w:rPr>
          <w:rFonts w:hint="eastAsia"/>
        </w:rPr>
        <w:t>功能概述</w:t>
      </w:r>
    </w:p>
    <w:p w:rsidR="00CE78D7" w:rsidRPr="00CE78D7" w:rsidRDefault="00CE78D7" w:rsidP="00961123">
      <w:pPr>
        <w:numPr>
          <w:ilvl w:val="0"/>
          <w:numId w:val="39"/>
        </w:numPr>
      </w:pPr>
      <w:r>
        <w:t>编辑推送消息</w:t>
      </w:r>
    </w:p>
    <w:p w:rsidR="00EA4762" w:rsidRDefault="00F002D0">
      <w:pPr>
        <w:pStyle w:val="a2"/>
      </w:pPr>
      <w:r>
        <w:rPr>
          <w:rFonts w:hint="eastAsia"/>
        </w:rPr>
        <w:t>补充说明</w:t>
      </w:r>
    </w:p>
    <w:p w:rsidR="00EA4762" w:rsidRDefault="00EA4762">
      <w:pPr>
        <w:pStyle w:val="aff0"/>
        <w:ind w:firstLineChars="0" w:firstLine="0"/>
      </w:pPr>
    </w:p>
    <w:p w:rsidR="00EA4762" w:rsidRDefault="00F002D0">
      <w:pPr>
        <w:pStyle w:val="a0"/>
        <w:spacing w:before="163" w:after="163"/>
      </w:pPr>
      <w:bookmarkStart w:id="44" w:name="_Toc403972480"/>
      <w:r>
        <w:rPr>
          <w:rFonts w:hint="eastAsia"/>
        </w:rPr>
        <w:t>运营管理</w:t>
      </w:r>
      <w:bookmarkEnd w:id="44"/>
    </w:p>
    <w:p w:rsidR="00EA4762" w:rsidRDefault="00F002D0">
      <w:pPr>
        <w:pStyle w:val="aff0"/>
        <w:rPr>
          <w:rFonts w:ascii="宋体" w:hAnsi="宋体"/>
        </w:rPr>
      </w:pPr>
      <w:r>
        <w:rPr>
          <w:rFonts w:ascii="宋体" w:hAnsi="宋体" w:hint="eastAsia"/>
        </w:rPr>
        <w:t>该模块应集成于运营管理系统。鉴于目前还未开发运营管理系统，可考虑在</w:t>
      </w:r>
      <w:proofErr w:type="spellStart"/>
      <w:r>
        <w:rPr>
          <w:rFonts w:ascii="宋体" w:hAnsi="宋体" w:hint="eastAsia"/>
        </w:rPr>
        <w:t>ecloud</w:t>
      </w:r>
      <w:proofErr w:type="spellEnd"/>
      <w:r>
        <w:rPr>
          <w:rFonts w:ascii="宋体" w:hAnsi="宋体" w:hint="eastAsia"/>
        </w:rPr>
        <w:t>的web客户端，使用管理员</w:t>
      </w:r>
      <w:proofErr w:type="gramStart"/>
      <w:r>
        <w:rPr>
          <w:rFonts w:ascii="宋体" w:hAnsi="宋体" w:hint="eastAsia"/>
        </w:rPr>
        <w:t>帐号</w:t>
      </w:r>
      <w:proofErr w:type="gramEnd"/>
      <w:r>
        <w:rPr>
          <w:rFonts w:ascii="宋体" w:hAnsi="宋体" w:hint="eastAsia"/>
        </w:rPr>
        <w:t>登录成功后，在首页加入单独的操作入口（对普通用户不可见）。管理员</w:t>
      </w:r>
      <w:proofErr w:type="gramStart"/>
      <w:r>
        <w:rPr>
          <w:rFonts w:ascii="宋体" w:hAnsi="宋体" w:hint="eastAsia"/>
        </w:rPr>
        <w:t>帐号</w:t>
      </w:r>
      <w:proofErr w:type="gramEnd"/>
      <w:r>
        <w:rPr>
          <w:rFonts w:ascii="宋体" w:hAnsi="宋体" w:hint="eastAsia"/>
        </w:rPr>
        <w:t>登入后，则可在平台下进行消息的发布、评论的审核、运营数据统计分析等后续功能。</w:t>
      </w:r>
    </w:p>
    <w:p w:rsidR="00EA4762" w:rsidRDefault="00F002D0">
      <w:pPr>
        <w:pStyle w:val="aff0"/>
        <w:rPr>
          <w:rFonts w:ascii="宋体" w:hAnsi="宋体"/>
        </w:rPr>
      </w:pPr>
      <w:r>
        <w:rPr>
          <w:rFonts w:ascii="宋体" w:hAnsi="宋体" w:hint="eastAsia"/>
        </w:rPr>
        <w:t>为安全起见，加之后续还要增加更多的运营管理模块，也可以开发独立的</w:t>
      </w:r>
      <w:proofErr w:type="spellStart"/>
      <w:r>
        <w:rPr>
          <w:rFonts w:ascii="宋体" w:hAnsi="宋体" w:hint="eastAsia"/>
        </w:rPr>
        <w:t>ecloud</w:t>
      </w:r>
      <w:proofErr w:type="spellEnd"/>
      <w:r>
        <w:rPr>
          <w:rFonts w:ascii="宋体" w:hAnsi="宋体" w:hint="eastAsia"/>
        </w:rPr>
        <w:t>运营管理系统，使用独立的管理入口（对用户不可见不可知），管理员</w:t>
      </w:r>
      <w:proofErr w:type="gramStart"/>
      <w:r>
        <w:rPr>
          <w:rFonts w:ascii="宋体" w:hAnsi="宋体" w:hint="eastAsia"/>
        </w:rPr>
        <w:t>帐号</w:t>
      </w:r>
      <w:proofErr w:type="gramEnd"/>
      <w:r>
        <w:rPr>
          <w:rFonts w:ascii="宋体" w:hAnsi="宋体" w:hint="eastAsia"/>
        </w:rPr>
        <w:t>登录后，即可进行日常的消息发布、评论审核。运营系统对UI没有特别要求，只要满足使用即可。</w:t>
      </w:r>
    </w:p>
    <w:p w:rsidR="00EA4762" w:rsidRDefault="00F002D0">
      <w:pPr>
        <w:pStyle w:val="aff0"/>
      </w:pPr>
      <w:r>
        <w:rPr>
          <w:rFonts w:hint="eastAsia"/>
        </w:rPr>
        <w:t>管理员（特定身份）登入系统后，在某位置显示“运营管理”入口，如运营管理系统集成与</w:t>
      </w:r>
      <w:proofErr w:type="spellStart"/>
      <w:r>
        <w:rPr>
          <w:rFonts w:hint="eastAsia"/>
        </w:rPr>
        <w:t>ecloud</w:t>
      </w:r>
      <w:proofErr w:type="spellEnd"/>
      <w:r>
        <w:rPr>
          <w:rFonts w:hint="eastAsia"/>
        </w:rPr>
        <w:t>客户端（</w:t>
      </w:r>
      <w:r>
        <w:rPr>
          <w:rFonts w:hint="eastAsia"/>
        </w:rPr>
        <w:t>web</w:t>
      </w:r>
      <w:r>
        <w:rPr>
          <w:rFonts w:hint="eastAsia"/>
        </w:rPr>
        <w:t>），则</w:t>
      </w:r>
      <w:r>
        <w:rPr>
          <w:rFonts w:hint="eastAsia"/>
        </w:rPr>
        <w:t>UI</w:t>
      </w:r>
      <w:r>
        <w:rPr>
          <w:rFonts w:hint="eastAsia"/>
        </w:rPr>
        <w:t>设计套用</w:t>
      </w:r>
      <w:r>
        <w:rPr>
          <w:rFonts w:hint="eastAsia"/>
        </w:rPr>
        <w:t>web</w:t>
      </w:r>
      <w:r>
        <w:rPr>
          <w:rFonts w:hint="eastAsia"/>
        </w:rPr>
        <w:t>客户端的模版即可。</w:t>
      </w:r>
    </w:p>
    <w:p w:rsidR="00EA4762" w:rsidRDefault="00F002D0">
      <w:pPr>
        <w:pStyle w:val="aff0"/>
      </w:pPr>
      <w:r>
        <w:rPr>
          <w:rFonts w:hint="eastAsia"/>
        </w:rPr>
        <w:t>该入口的一级栏目为“运营管理”，目前包括三个功能点：</w:t>
      </w:r>
    </w:p>
    <w:p w:rsidR="00EA4762" w:rsidRDefault="00F002D0" w:rsidP="00961123">
      <w:pPr>
        <w:pStyle w:val="aff0"/>
        <w:numPr>
          <w:ilvl w:val="0"/>
          <w:numId w:val="24"/>
        </w:numPr>
        <w:ind w:firstLineChars="0"/>
      </w:pPr>
      <w:r>
        <w:rPr>
          <w:rFonts w:hint="eastAsia"/>
        </w:rPr>
        <w:t>消息管理</w:t>
      </w:r>
    </w:p>
    <w:p w:rsidR="00EA4762" w:rsidRDefault="00F002D0" w:rsidP="00961123">
      <w:pPr>
        <w:pStyle w:val="aff0"/>
        <w:numPr>
          <w:ilvl w:val="0"/>
          <w:numId w:val="24"/>
        </w:numPr>
        <w:ind w:firstLineChars="0"/>
      </w:pPr>
      <w:r>
        <w:rPr>
          <w:rFonts w:hint="eastAsia"/>
        </w:rPr>
        <w:t>评论管理</w:t>
      </w:r>
    </w:p>
    <w:p w:rsidR="00EA4762" w:rsidRDefault="00F002D0" w:rsidP="00961123">
      <w:pPr>
        <w:pStyle w:val="aff0"/>
        <w:numPr>
          <w:ilvl w:val="0"/>
          <w:numId w:val="24"/>
        </w:numPr>
        <w:ind w:firstLineChars="0"/>
      </w:pPr>
      <w:r>
        <w:rPr>
          <w:rFonts w:hint="eastAsia"/>
        </w:rPr>
        <w:t>导向链接管理</w:t>
      </w:r>
    </w:p>
    <w:p w:rsidR="00EA4762" w:rsidRDefault="00EA4762">
      <w:pPr>
        <w:pStyle w:val="aff0"/>
        <w:rPr>
          <w:rFonts w:ascii="宋体" w:hAnsi="宋体"/>
        </w:rPr>
      </w:pPr>
    </w:p>
    <w:p w:rsidR="00107158" w:rsidRDefault="00107158">
      <w:pPr>
        <w:pStyle w:val="a1"/>
        <w:spacing w:before="163" w:after="163"/>
      </w:pPr>
      <w:bookmarkStart w:id="45" w:name="_Toc403972481"/>
      <w:r>
        <w:rPr>
          <w:rFonts w:hint="eastAsia"/>
        </w:rPr>
        <w:lastRenderedPageBreak/>
        <w:t>分析</w:t>
      </w:r>
      <w:bookmarkEnd w:id="45"/>
    </w:p>
    <w:p w:rsidR="00107158" w:rsidRPr="00107158" w:rsidRDefault="00107158" w:rsidP="00107158">
      <w:pPr>
        <w:pStyle w:val="aff0"/>
      </w:pPr>
    </w:p>
    <w:p w:rsidR="00EA4762" w:rsidRDefault="00F002D0">
      <w:pPr>
        <w:pStyle w:val="a1"/>
        <w:spacing w:before="163" w:after="163"/>
      </w:pPr>
      <w:bookmarkStart w:id="46" w:name="_Toc403972482"/>
      <w:r>
        <w:rPr>
          <w:rFonts w:hint="eastAsia"/>
        </w:rPr>
        <w:t>导向链接管理</w:t>
      </w:r>
      <w:bookmarkEnd w:id="46"/>
    </w:p>
    <w:p w:rsidR="00EA4762" w:rsidRDefault="00F002D0">
      <w:pPr>
        <w:pStyle w:val="a2"/>
      </w:pPr>
      <w:r>
        <w:rPr>
          <w:rFonts w:hint="eastAsia"/>
        </w:rPr>
        <w:t>功能概述</w:t>
      </w:r>
    </w:p>
    <w:p w:rsidR="00EA4762" w:rsidRDefault="00EA4762">
      <w:pPr>
        <w:pStyle w:val="aff0"/>
      </w:pPr>
    </w:p>
    <w:p w:rsidR="00EA4762" w:rsidRDefault="00F002D0">
      <w:pPr>
        <w:pStyle w:val="aff0"/>
      </w:pPr>
      <w:r>
        <w:rPr>
          <w:rFonts w:hint="eastAsia"/>
        </w:rPr>
        <w:t>该功能实现将目的网址（杂乱无章）与系统生成简短网址（规范简约）的配对，短网址可发布与消息模块、用户社区、全网</w:t>
      </w:r>
      <w:r>
        <w:rPr>
          <w:rFonts w:hint="eastAsia"/>
        </w:rPr>
        <w:t>SEO</w:t>
      </w:r>
      <w:r>
        <w:rPr>
          <w:rFonts w:hint="eastAsia"/>
        </w:rPr>
        <w:t>等等。对导向地址的添加、修改、停用，并实现导向地址的点击情况日志存储，为后续运营分析提供数据支持。</w:t>
      </w:r>
    </w:p>
    <w:p w:rsidR="00EA4762" w:rsidRDefault="00F002D0">
      <w:pPr>
        <w:pStyle w:val="aff0"/>
      </w:pPr>
      <w:r>
        <w:rPr>
          <w:rFonts w:hint="eastAsia"/>
        </w:rPr>
        <w:t>在官方通过“消息”模块推送消息时，文案中经常需要插入网址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，有目的将用户导向一些官方希望用户访问的地址。这里有几个问题：</w:t>
      </w:r>
    </w:p>
    <w:p w:rsidR="00EA4762" w:rsidRDefault="00F002D0" w:rsidP="00961123">
      <w:pPr>
        <w:pStyle w:val="aff0"/>
        <w:numPr>
          <w:ilvl w:val="0"/>
          <w:numId w:val="26"/>
        </w:numPr>
        <w:ind w:firstLineChars="0"/>
      </w:pPr>
      <w:r>
        <w:rPr>
          <w:rFonts w:hint="eastAsia"/>
        </w:rPr>
        <w:t>网址风格不统一、长短各异</w:t>
      </w:r>
    </w:p>
    <w:p w:rsidR="00EA4762" w:rsidRDefault="00F002D0" w:rsidP="00961123">
      <w:pPr>
        <w:pStyle w:val="aff0"/>
        <w:numPr>
          <w:ilvl w:val="0"/>
          <w:numId w:val="26"/>
        </w:numPr>
        <w:ind w:firstLineChars="0"/>
      </w:pPr>
      <w:r>
        <w:rPr>
          <w:rFonts w:hint="eastAsia"/>
        </w:rPr>
        <w:t>消息的浏览量是可统计的（用户为了消灭消息提醒的数字，会打开阅读每条消息），但到底有多少人真正点击了消息文案中的这个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，并不清楚</w:t>
      </w:r>
    </w:p>
    <w:p w:rsidR="00EA4762" w:rsidRDefault="00F002D0">
      <w:pPr>
        <w:pStyle w:val="aff0"/>
      </w:pPr>
      <w:r>
        <w:rPr>
          <w:rFonts w:hint="eastAsia"/>
        </w:rPr>
        <w:t>以上两点对产品上线后的运营都提出了要求。为了要实现文案插入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的点击打开率统计，基于运营的目的，提出“导向链接管理”的需求。</w:t>
      </w:r>
    </w:p>
    <w:p w:rsidR="00EA4762" w:rsidRDefault="00EA4762">
      <w:pPr>
        <w:pStyle w:val="aff0"/>
      </w:pPr>
    </w:p>
    <w:p w:rsidR="00EA4762" w:rsidRDefault="00F002D0">
      <w:pPr>
        <w:pStyle w:val="a2"/>
      </w:pPr>
      <w:r>
        <w:rPr>
          <w:rFonts w:hint="eastAsia"/>
        </w:rPr>
        <w:t>补充说明</w:t>
      </w:r>
    </w:p>
    <w:p w:rsidR="00EA4762" w:rsidRDefault="00F002D0">
      <w:pPr>
        <w:adjustRightInd w:val="0"/>
        <w:ind w:firstLine="482"/>
        <w:rPr>
          <w:szCs w:val="24"/>
        </w:rPr>
      </w:pPr>
      <w:proofErr w:type="spellStart"/>
      <w:r>
        <w:rPr>
          <w:rFonts w:hint="eastAsia"/>
          <w:szCs w:val="24"/>
        </w:rPr>
        <w:t>go.jsp</w:t>
      </w:r>
      <w:proofErr w:type="spellEnd"/>
      <w:r>
        <w:rPr>
          <w:rFonts w:hint="eastAsia"/>
          <w:szCs w:val="24"/>
        </w:rPr>
        <w:t>应该放置在服务器</w:t>
      </w:r>
      <w:r>
        <w:rPr>
          <w:rFonts w:hint="eastAsia"/>
          <w:szCs w:val="24"/>
        </w:rPr>
        <w:t>http</w:t>
      </w:r>
      <w:r>
        <w:rPr>
          <w:rFonts w:hint="eastAsia"/>
          <w:szCs w:val="24"/>
        </w:rPr>
        <w:t>服务的根目录下，保持网址尽量剪短。</w:t>
      </w:r>
    </w:p>
    <w:p w:rsidR="00EA4762" w:rsidRDefault="00F002D0">
      <w:pPr>
        <w:pStyle w:val="aff0"/>
        <w:ind w:left="480" w:firstLineChars="0" w:firstLine="0"/>
        <w:rPr>
          <w:szCs w:val="24"/>
        </w:rPr>
      </w:pPr>
      <w:proofErr w:type="spellStart"/>
      <w:r>
        <w:rPr>
          <w:rFonts w:hint="eastAsia"/>
          <w:szCs w:val="24"/>
        </w:rPr>
        <w:t>go.jsp</w:t>
      </w:r>
      <w:proofErr w:type="spellEnd"/>
      <w:r>
        <w:rPr>
          <w:rFonts w:hint="eastAsia"/>
          <w:szCs w:val="24"/>
        </w:rPr>
        <w:t>页面中，分两步实现交互：</w:t>
      </w:r>
    </w:p>
    <w:p w:rsidR="00EA4762" w:rsidRDefault="00F002D0">
      <w:pPr>
        <w:pStyle w:val="aff0"/>
      </w:pPr>
      <w:r>
        <w:rPr>
          <w:rFonts w:hint="eastAsia"/>
        </w:rPr>
        <w:t>1</w:t>
      </w:r>
      <w:r>
        <w:rPr>
          <w:rFonts w:hint="eastAsia"/>
        </w:rPr>
        <w:t>）点开</w:t>
      </w:r>
      <w:proofErr w:type="spellStart"/>
      <w:r>
        <w:rPr>
          <w:rFonts w:hint="eastAsia"/>
        </w:rPr>
        <w:t>go.jsp</w:t>
      </w:r>
      <w:proofErr w:type="spellEnd"/>
      <w:r>
        <w:rPr>
          <w:rFonts w:hint="eastAsia"/>
        </w:rPr>
        <w:t>时，空白网页中，直接显示“跳转中，请稍后</w:t>
      </w:r>
      <w:r>
        <w:t>…</w:t>
      </w:r>
      <w:r>
        <w:rPr>
          <w:rFonts w:hint="eastAsia"/>
        </w:rPr>
        <w:t>”</w:t>
      </w:r>
    </w:p>
    <w:p w:rsidR="00EA4762" w:rsidRDefault="00F002D0">
      <w:pPr>
        <w:pStyle w:val="aff0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go.jsp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参数在导向连接表中匹配要跳转的地址；此时，先存储用户的点击记录到链接点击日志；然后在通过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sendrRedirect</w:t>
      </w:r>
      <w:proofErr w:type="spellEnd"/>
      <w:r>
        <w:rPr>
          <w:rFonts w:hint="eastAsia"/>
        </w:rPr>
        <w:t>功能跳转地址到导向地址。</w:t>
      </w:r>
    </w:p>
    <w:p w:rsidR="00EA4762" w:rsidRDefault="00F002D0">
      <w:pPr>
        <w:pStyle w:val="aff0"/>
      </w:pPr>
      <w:r>
        <w:rPr>
          <w:rFonts w:hint="eastAsia"/>
        </w:rPr>
        <w:t>为加快相应，建议链接导向表在系统随机启动时，直接</w:t>
      </w:r>
      <w:bookmarkStart w:id="47" w:name="_GoBack"/>
      <w:bookmarkEnd w:id="47"/>
      <w:r>
        <w:rPr>
          <w:rFonts w:hint="eastAsia"/>
        </w:rPr>
        <w:t>加载在缓存中；在链</w:t>
      </w:r>
      <w:r>
        <w:rPr>
          <w:rFonts w:hint="eastAsia"/>
        </w:rPr>
        <w:lastRenderedPageBreak/>
        <w:t>接导向新建和编辑及停用时，重新更新缓存表。</w:t>
      </w:r>
    </w:p>
    <w:p w:rsidR="00EA4762" w:rsidRDefault="00F002D0">
      <w:pPr>
        <w:pStyle w:val="aff0"/>
      </w:pPr>
      <w:proofErr w:type="spellStart"/>
      <w:r>
        <w:t>go.jsp</w:t>
      </w:r>
      <w:proofErr w:type="spellEnd"/>
      <w:r>
        <w:rPr>
          <w:rFonts w:hint="eastAsia"/>
        </w:rPr>
        <w:t>的容错：用户恶意修改浏览器的</w:t>
      </w:r>
      <w:r>
        <w:rPr>
          <w:rFonts w:hint="eastAsia"/>
        </w:rPr>
        <w:t>URL</w:t>
      </w:r>
      <w:r>
        <w:rPr>
          <w:rFonts w:hint="eastAsia"/>
        </w:rPr>
        <w:t>，改变</w:t>
      </w:r>
      <w:r>
        <w:rPr>
          <w:rFonts w:hint="eastAsia"/>
        </w:rPr>
        <w:t>ID</w:t>
      </w:r>
      <w:r>
        <w:rPr>
          <w:rFonts w:hint="eastAsia"/>
        </w:rPr>
        <w:t>参数时，合理的显示错误信息。</w:t>
      </w:r>
    </w:p>
    <w:p w:rsidR="00EA4762" w:rsidRDefault="00EA4762">
      <w:pPr>
        <w:pStyle w:val="aff0"/>
        <w:ind w:firstLineChars="0" w:firstLine="0"/>
      </w:pPr>
    </w:p>
    <w:p w:rsidR="00EA4762" w:rsidRDefault="00EA4762">
      <w:pPr>
        <w:pStyle w:val="aff0"/>
        <w:ind w:firstLineChars="0" w:firstLine="0"/>
        <w:rPr>
          <w:b/>
        </w:rPr>
      </w:pPr>
    </w:p>
    <w:p w:rsidR="00EA4762" w:rsidRDefault="00EA4762">
      <w:pPr>
        <w:pStyle w:val="aff0"/>
        <w:ind w:firstLineChars="0" w:firstLine="0"/>
      </w:pPr>
    </w:p>
    <w:p w:rsidR="00EA4762" w:rsidRDefault="00EA4762">
      <w:pPr>
        <w:pStyle w:val="aff0"/>
        <w:ind w:firstLineChars="0" w:firstLine="0"/>
      </w:pPr>
    </w:p>
    <w:p w:rsidR="00EA4762" w:rsidRDefault="00EA4762">
      <w:pPr>
        <w:pStyle w:val="aff0"/>
        <w:ind w:firstLineChars="0" w:firstLine="0"/>
        <w:rPr>
          <w:b/>
        </w:rPr>
      </w:pPr>
    </w:p>
    <w:p w:rsidR="00EA4762" w:rsidRDefault="00EA4762">
      <w:pPr>
        <w:pStyle w:val="aff0"/>
        <w:ind w:firstLineChars="0" w:firstLine="0"/>
      </w:pPr>
    </w:p>
    <w:p w:rsidR="00EA4762" w:rsidRDefault="00EA4762">
      <w:pPr>
        <w:pStyle w:val="aff0"/>
        <w:ind w:firstLineChars="0" w:firstLine="0"/>
      </w:pPr>
    </w:p>
    <w:p w:rsidR="00EA4762" w:rsidRDefault="00F002D0">
      <w:pPr>
        <w:tabs>
          <w:tab w:val="left" w:pos="4619"/>
        </w:tabs>
      </w:pPr>
      <w:r>
        <w:tab/>
      </w:r>
      <w:bookmarkEnd w:id="0"/>
      <w:bookmarkEnd w:id="1"/>
    </w:p>
    <w:sectPr w:rsidR="00EA4762">
      <w:headerReference w:type="default" r:id="rId15"/>
      <w:footerReference w:type="default" r:id="rId16"/>
      <w:pgSz w:w="11906" w:h="16838"/>
      <w:pgMar w:top="1474" w:right="1797" w:bottom="1474" w:left="1797" w:header="851" w:footer="896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3CA" w:rsidRDefault="007333CA">
      <w:pPr>
        <w:spacing w:line="240" w:lineRule="auto"/>
      </w:pPr>
      <w:r>
        <w:separator/>
      </w:r>
    </w:p>
  </w:endnote>
  <w:endnote w:type="continuationSeparator" w:id="0">
    <w:p w:rsidR="007333CA" w:rsidRDefault="007333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BE4" w:rsidRDefault="00516BE4">
    <w:pPr>
      <w:pBdr>
        <w:top w:val="single" w:sz="4" w:space="1" w:color="auto"/>
      </w:pBdr>
      <w:jc w:val="center"/>
    </w:pPr>
    <w:r>
      <w:rPr>
        <w:szCs w:val="24"/>
        <w:lang w:val="zh-CN"/>
      </w:rPr>
      <w:t xml:space="preserve"> </w:t>
    </w:r>
    <w:r>
      <w:rPr>
        <w:rFonts w:hint="eastAsia"/>
        <w:szCs w:val="24"/>
        <w:lang w:val="zh-CN"/>
      </w:rPr>
      <w:t>--</w:t>
    </w:r>
    <w:r>
      <w:rPr>
        <w:szCs w:val="24"/>
      </w:rPr>
      <w:fldChar w:fldCharType="begin"/>
    </w:r>
    <w:r>
      <w:rPr>
        <w:szCs w:val="24"/>
      </w:rPr>
      <w:instrText xml:space="preserve"> PAGE </w:instrText>
    </w:r>
    <w:r>
      <w:rPr>
        <w:szCs w:val="24"/>
      </w:rPr>
      <w:fldChar w:fldCharType="separate"/>
    </w:r>
    <w:r w:rsidR="00A939E8">
      <w:rPr>
        <w:noProof/>
        <w:szCs w:val="24"/>
      </w:rPr>
      <w:t>II</w:t>
    </w:r>
    <w:r>
      <w:rPr>
        <w:szCs w:val="24"/>
      </w:rPr>
      <w:fldChar w:fldCharType="end"/>
    </w:r>
    <w:r>
      <w:rPr>
        <w:rFonts w:hint="eastAsia"/>
        <w:szCs w:val="24"/>
      </w:rPr>
      <w:t>--</w:t>
    </w:r>
    <w:r>
      <w:rPr>
        <w:lang w:val="zh-CN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BE4" w:rsidRDefault="00516BE4">
    <w:pPr>
      <w:pStyle w:val="af4"/>
      <w:pBdr>
        <w:top w:val="single" w:sz="4" w:space="0" w:color="auto"/>
      </w:pBdr>
      <w:jc w:val="center"/>
      <w:rPr>
        <w:sz w:val="21"/>
        <w:szCs w:val="21"/>
      </w:rPr>
    </w:pPr>
    <w:r>
      <w:rPr>
        <w:rFonts w:ascii="Cambria" w:hAnsi="Cambria" w:hint="eastAsia"/>
        <w:sz w:val="21"/>
        <w:szCs w:val="21"/>
        <w:lang w:val="zh-CN"/>
      </w:rPr>
      <w:t>~</w:t>
    </w:r>
    <w:r>
      <w:rPr>
        <w:rFonts w:ascii="Cambria" w:hAnsi="Cambria"/>
        <w:sz w:val="21"/>
        <w:szCs w:val="21"/>
        <w:lang w:val="zh-CN"/>
      </w:rPr>
      <w:t xml:space="preserve">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   \* MERGEFORMAT </w:instrText>
    </w:r>
    <w:r>
      <w:rPr>
        <w:sz w:val="21"/>
        <w:szCs w:val="21"/>
      </w:rPr>
      <w:fldChar w:fldCharType="separate"/>
    </w:r>
    <w:r w:rsidR="00A939E8" w:rsidRPr="00A939E8">
      <w:rPr>
        <w:rFonts w:ascii="Cambria" w:hAnsi="Cambria"/>
        <w:noProof/>
        <w:sz w:val="21"/>
        <w:szCs w:val="21"/>
        <w:lang w:val="zh-CN"/>
      </w:rPr>
      <w:t>I</w:t>
    </w:r>
    <w:r>
      <w:rPr>
        <w:sz w:val="21"/>
        <w:szCs w:val="21"/>
      </w:rPr>
      <w:fldChar w:fldCharType="end"/>
    </w:r>
    <w:r>
      <w:rPr>
        <w:rFonts w:ascii="Cambria" w:hAnsi="Cambria"/>
        <w:sz w:val="21"/>
        <w:szCs w:val="21"/>
        <w:lang w:val="zh-CN"/>
      </w:rPr>
      <w:t xml:space="preserve"> </w:t>
    </w:r>
    <w:r>
      <w:rPr>
        <w:rFonts w:ascii="Cambria" w:hAnsi="Cambria" w:hint="eastAsia"/>
        <w:sz w:val="21"/>
        <w:szCs w:val="21"/>
        <w:lang w:val="zh-CN"/>
      </w:rPr>
      <w:t>~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BE4" w:rsidRDefault="00516BE4">
    <w:pPr>
      <w:pBdr>
        <w:top w:val="single" w:sz="4" w:space="1" w:color="auto"/>
      </w:pBdr>
      <w:spacing w:line="240" w:lineRule="auto"/>
      <w:jc w:val="center"/>
      <w:textAlignment w:val="top"/>
      <w:rPr>
        <w:rFonts w:ascii="宋体" w:hAnsi="宋体"/>
        <w:sz w:val="18"/>
        <w:szCs w:val="18"/>
      </w:rPr>
    </w:pPr>
    <w:r>
      <w:rPr>
        <w:rFonts w:ascii="华文中宋" w:eastAsia="华文中宋" w:hAnsi="华文中宋" w:hint="eastAsia"/>
        <w:b/>
        <w:kern w:val="0"/>
        <w:sz w:val="18"/>
        <w:szCs w:val="18"/>
      </w:rPr>
      <w:t xml:space="preserve">第 </w:t>
    </w:r>
    <w:r>
      <w:rPr>
        <w:rFonts w:ascii="华文中宋" w:eastAsia="华文中宋" w:hAnsi="华文中宋"/>
        <w:b/>
        <w:kern w:val="0"/>
        <w:sz w:val="18"/>
        <w:szCs w:val="18"/>
      </w:rPr>
      <w:fldChar w:fldCharType="begin"/>
    </w:r>
    <w:r>
      <w:rPr>
        <w:rFonts w:ascii="华文中宋" w:eastAsia="华文中宋" w:hAnsi="华文中宋"/>
        <w:b/>
        <w:kern w:val="0"/>
        <w:sz w:val="18"/>
        <w:szCs w:val="18"/>
      </w:rPr>
      <w:instrText>PAGE   \* MERGEFORMAT</w:instrText>
    </w:r>
    <w:r>
      <w:rPr>
        <w:rFonts w:ascii="华文中宋" w:eastAsia="华文中宋" w:hAnsi="华文中宋"/>
        <w:b/>
        <w:kern w:val="0"/>
        <w:sz w:val="18"/>
        <w:szCs w:val="18"/>
      </w:rPr>
      <w:fldChar w:fldCharType="separate"/>
    </w:r>
    <w:r w:rsidR="00A939E8" w:rsidRPr="00A939E8">
      <w:rPr>
        <w:rFonts w:ascii="华文中宋" w:eastAsia="华文中宋" w:hAnsi="华文中宋"/>
        <w:b/>
        <w:noProof/>
        <w:kern w:val="0"/>
        <w:sz w:val="18"/>
        <w:szCs w:val="18"/>
        <w:lang w:val="zh-CN"/>
      </w:rPr>
      <w:t>21</w:t>
    </w:r>
    <w:r>
      <w:rPr>
        <w:rFonts w:ascii="华文中宋" w:eastAsia="华文中宋" w:hAnsi="华文中宋"/>
        <w:b/>
        <w:kern w:val="0"/>
        <w:sz w:val="18"/>
        <w:szCs w:val="18"/>
      </w:rPr>
      <w:fldChar w:fldCharType="end"/>
    </w:r>
    <w:r>
      <w:rPr>
        <w:rFonts w:ascii="华文中宋" w:eastAsia="华文中宋" w:hAnsi="华文中宋" w:hint="eastAsia"/>
        <w:b/>
        <w:kern w:val="0"/>
        <w:sz w:val="18"/>
        <w:szCs w:val="18"/>
      </w:rPr>
      <w:t xml:space="preserve"> 页 共 </w:t>
    </w:r>
    <w:r>
      <w:rPr>
        <w:rFonts w:ascii="华文中宋" w:eastAsia="华文中宋" w:hAnsi="华文中宋"/>
        <w:b/>
        <w:kern w:val="0"/>
        <w:sz w:val="18"/>
        <w:szCs w:val="18"/>
      </w:rPr>
      <w:t>77</w:t>
    </w:r>
    <w:r>
      <w:rPr>
        <w:rFonts w:ascii="华文中宋" w:eastAsia="华文中宋" w:hAnsi="华文中宋" w:hint="eastAsia"/>
        <w:b/>
        <w:kern w:val="0"/>
        <w:sz w:val="18"/>
        <w:szCs w:val="18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3CA" w:rsidRDefault="007333CA">
      <w:pPr>
        <w:spacing w:line="240" w:lineRule="auto"/>
      </w:pPr>
      <w:r>
        <w:separator/>
      </w:r>
    </w:p>
  </w:footnote>
  <w:footnote w:type="continuationSeparator" w:id="0">
    <w:p w:rsidR="007333CA" w:rsidRDefault="007333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BE4" w:rsidRDefault="00516BE4">
    <w:pPr>
      <w:pStyle w:val="af5"/>
      <w:rPr>
        <w:b/>
      </w:rPr>
    </w:pPr>
    <w:r>
      <w:rPr>
        <w:b/>
      </w:rPr>
      <w:t>S</w:t>
    </w:r>
    <w:r>
      <w:rPr>
        <w:rFonts w:hint="eastAsia"/>
        <w:b/>
      </w:rPr>
      <w:t>hop</w:t>
    </w:r>
    <w:r>
      <w:rPr>
        <w:rFonts w:hint="eastAsia"/>
        <w:b/>
      </w:rPr>
      <w:t>购物平台用户服务系统需求规格说明书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BE4" w:rsidRDefault="00516BE4">
    <w:pPr>
      <w:pStyle w:val="af5"/>
      <w:spacing w:line="240" w:lineRule="auto"/>
      <w:rPr>
        <w:b/>
      </w:rPr>
    </w:pPr>
    <w:r>
      <w:rPr>
        <w:b/>
      </w:rPr>
      <w:t>S</w:t>
    </w:r>
    <w:r>
      <w:rPr>
        <w:rFonts w:hint="eastAsia"/>
        <w:b/>
      </w:rPr>
      <w:t>hop</w:t>
    </w:r>
    <w:r>
      <w:rPr>
        <w:rFonts w:hint="eastAsia"/>
        <w:b/>
      </w:rPr>
      <w:t>购物平台用户服务系统需求规格说明书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BE4" w:rsidRDefault="00516BE4">
    <w:pPr>
      <w:pStyle w:val="af5"/>
    </w:pPr>
    <w:r>
      <w:rPr>
        <w:rFonts w:hint="eastAsia"/>
        <w:b/>
      </w:rPr>
      <w:t>Shop</w:t>
    </w:r>
    <w:r>
      <w:rPr>
        <w:rFonts w:hint="eastAsia"/>
        <w:b/>
      </w:rPr>
      <w:t>购物平台用户服务系统需求规格说明书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FFFFFF83"/>
    <w:lvl w:ilvl="0" w:tentative="1">
      <w:start w:val="1"/>
      <w:numFmt w:val="bullet"/>
      <w:pStyle w:val="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00531FD5"/>
    <w:multiLevelType w:val="multilevel"/>
    <w:tmpl w:val="00531FD5"/>
    <w:lvl w:ilvl="0">
      <w:start w:val="1"/>
      <w:numFmt w:val="chineseCountingThousand"/>
      <w:pStyle w:val="a"/>
      <w:lvlText w:val="第%1章"/>
      <w:lvlJc w:val="left"/>
      <w:pPr>
        <w:tabs>
          <w:tab w:val="left" w:pos="1440"/>
        </w:tabs>
        <w:ind w:left="425" w:hanging="425"/>
      </w:pPr>
      <w:rPr>
        <w:rFonts w:hint="eastAsia"/>
      </w:rPr>
    </w:lvl>
    <w:lvl w:ilvl="1">
      <w:start w:val="1"/>
      <w:numFmt w:val="decimal"/>
      <w:pStyle w:val="a0"/>
      <w:isLgl/>
      <w:lvlText w:val="%1.%2"/>
      <w:lvlJc w:val="left"/>
      <w:pPr>
        <w:tabs>
          <w:tab w:val="left" w:pos="567"/>
        </w:tabs>
        <w:ind w:left="567" w:hanging="567"/>
      </w:pPr>
      <w:rPr>
        <w:rFonts w:ascii="Arial" w:hAnsi="Arial" w:cs="Arial" w:hint="default"/>
      </w:rPr>
    </w:lvl>
    <w:lvl w:ilvl="2">
      <w:start w:val="1"/>
      <w:numFmt w:val="decimal"/>
      <w:pStyle w:val="a1"/>
      <w:isLgl/>
      <w:lvlText w:val="%1.%2.%3"/>
      <w:lvlJc w:val="left"/>
      <w:pPr>
        <w:tabs>
          <w:tab w:val="left" w:pos="851"/>
        </w:tabs>
        <w:ind w:left="709" w:hanging="709"/>
      </w:pPr>
      <w:rPr>
        <w:rFonts w:hint="eastAsia"/>
        <w:b/>
        <w:i w:val="0"/>
      </w:rPr>
    </w:lvl>
    <w:lvl w:ilvl="3">
      <w:start w:val="1"/>
      <w:numFmt w:val="decimal"/>
      <w:pStyle w:val="a2"/>
      <w:isLgl/>
      <w:lvlText w:val="%1.%2.%3.%4"/>
      <w:lvlJc w:val="left"/>
      <w:pPr>
        <w:tabs>
          <w:tab w:val="left" w:pos="1134"/>
        </w:tabs>
        <w:ind w:left="738" w:hanging="738"/>
      </w:pPr>
      <w:rPr>
        <w:rFonts w:hint="eastAsia"/>
        <w:b/>
        <w:i w:val="0"/>
      </w:rPr>
    </w:lvl>
    <w:lvl w:ilvl="4" w:tentative="1">
      <w:start w:val="1"/>
      <w:numFmt w:val="decimal"/>
      <w:pStyle w:val="a3"/>
      <w:isLgl/>
      <w:lvlText w:val="%1.%2.%3.%4.%5."/>
      <w:lvlJc w:val="left"/>
      <w:pPr>
        <w:tabs>
          <w:tab w:val="left" w:pos="2432"/>
        </w:tabs>
        <w:ind w:left="243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016000B9"/>
    <w:multiLevelType w:val="hybridMultilevel"/>
    <w:tmpl w:val="E208F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6D7544"/>
    <w:multiLevelType w:val="multilevel"/>
    <w:tmpl w:val="046D754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04FD0BA6"/>
    <w:multiLevelType w:val="hybridMultilevel"/>
    <w:tmpl w:val="0B00446E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07CF373C"/>
    <w:multiLevelType w:val="multilevel"/>
    <w:tmpl w:val="07CF373C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08960142"/>
    <w:multiLevelType w:val="hybridMultilevel"/>
    <w:tmpl w:val="F93AB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8DB7D2A"/>
    <w:multiLevelType w:val="hybridMultilevel"/>
    <w:tmpl w:val="EDB84F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E62293"/>
    <w:multiLevelType w:val="hybridMultilevel"/>
    <w:tmpl w:val="1F1A714E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09E95EFF"/>
    <w:multiLevelType w:val="multilevel"/>
    <w:tmpl w:val="09E95EFF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0BD63666"/>
    <w:multiLevelType w:val="multilevel"/>
    <w:tmpl w:val="0BD63666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0C8153B9"/>
    <w:multiLevelType w:val="multilevel"/>
    <w:tmpl w:val="0C8153B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0C8B5339"/>
    <w:multiLevelType w:val="hybridMultilevel"/>
    <w:tmpl w:val="F5CE68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FBB21F8"/>
    <w:multiLevelType w:val="multilevel"/>
    <w:tmpl w:val="0FBB21F8"/>
    <w:lvl w:ilvl="0" w:tentative="1">
      <w:start w:val="1"/>
      <w:numFmt w:val="bullet"/>
      <w:pStyle w:val="-"/>
      <w:lvlText w:val=""/>
      <w:lvlJc w:val="left"/>
      <w:pPr>
        <w:tabs>
          <w:tab w:val="left" w:pos="1282"/>
        </w:tabs>
        <w:ind w:left="1282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11E06C3F"/>
    <w:multiLevelType w:val="hybridMultilevel"/>
    <w:tmpl w:val="16A4E3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D94E4A"/>
    <w:multiLevelType w:val="multilevel"/>
    <w:tmpl w:val="12D94E4A"/>
    <w:lvl w:ilvl="0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>
    <w:nsid w:val="14774FD4"/>
    <w:multiLevelType w:val="hybridMultilevel"/>
    <w:tmpl w:val="814CE754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151B5B67"/>
    <w:multiLevelType w:val="hybridMultilevel"/>
    <w:tmpl w:val="1A14FA6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16C118E1"/>
    <w:multiLevelType w:val="hybridMultilevel"/>
    <w:tmpl w:val="32788AD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16F44E2A"/>
    <w:multiLevelType w:val="hybridMultilevel"/>
    <w:tmpl w:val="B944FEC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0">
    <w:nsid w:val="18BD4971"/>
    <w:multiLevelType w:val="hybridMultilevel"/>
    <w:tmpl w:val="FF0C16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18E675BA"/>
    <w:multiLevelType w:val="hybridMultilevel"/>
    <w:tmpl w:val="60DC58C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1CA647A8"/>
    <w:multiLevelType w:val="hybridMultilevel"/>
    <w:tmpl w:val="64F47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E6A1275"/>
    <w:multiLevelType w:val="hybridMultilevel"/>
    <w:tmpl w:val="00A627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0910D1E"/>
    <w:multiLevelType w:val="hybridMultilevel"/>
    <w:tmpl w:val="DE248B0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226D6FE6"/>
    <w:multiLevelType w:val="hybridMultilevel"/>
    <w:tmpl w:val="1E56315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22BD5797"/>
    <w:multiLevelType w:val="hybridMultilevel"/>
    <w:tmpl w:val="65A62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68C0557"/>
    <w:multiLevelType w:val="hybridMultilevel"/>
    <w:tmpl w:val="27FC4F3A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>
    <w:nsid w:val="28D82A45"/>
    <w:multiLevelType w:val="hybridMultilevel"/>
    <w:tmpl w:val="CD0E1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2A6941C5"/>
    <w:multiLevelType w:val="hybridMultilevel"/>
    <w:tmpl w:val="CACEFF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B564B47"/>
    <w:multiLevelType w:val="hybridMultilevel"/>
    <w:tmpl w:val="54966082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>
    <w:nsid w:val="2C711941"/>
    <w:multiLevelType w:val="multilevel"/>
    <w:tmpl w:val="2C711941"/>
    <w:lvl w:ilvl="0" w:tentative="1">
      <w:start w:val="1"/>
      <w:numFmt w:val="none"/>
      <w:pStyle w:val="HT"/>
      <w:lvlText w:val="%1●"/>
      <w:lvlJc w:val="left"/>
      <w:pPr>
        <w:tabs>
          <w:tab w:val="left" w:pos="907"/>
        </w:tabs>
        <w:ind w:left="907" w:hanging="340"/>
      </w:pPr>
      <w:rPr>
        <w:rFonts w:ascii="Times New Roman" w:eastAsia="宋体" w:hAnsi="Times New Roman" w:hint="default"/>
      </w:rPr>
    </w:lvl>
    <w:lvl w:ilvl="1" w:tentative="1">
      <w:start w:val="1"/>
      <w:numFmt w:val="none"/>
      <w:lvlRestart w:val="0"/>
      <w:pStyle w:val="HT2"/>
      <w:lvlText w:val="%1▪"/>
      <w:lvlJc w:val="left"/>
      <w:pPr>
        <w:tabs>
          <w:tab w:val="left" w:pos="1361"/>
        </w:tabs>
        <w:ind w:left="1361" w:hanging="454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931"/>
        </w:tabs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2716"/>
        </w:tabs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3501"/>
        </w:tabs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4286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5071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5856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6642"/>
        </w:tabs>
        <w:ind w:left="5102" w:hanging="1700"/>
      </w:pPr>
      <w:rPr>
        <w:rFonts w:hint="eastAsia"/>
      </w:rPr>
    </w:lvl>
  </w:abstractNum>
  <w:abstractNum w:abstractNumId="32">
    <w:nsid w:val="2D236492"/>
    <w:multiLevelType w:val="hybridMultilevel"/>
    <w:tmpl w:val="13E6D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2E5371D9"/>
    <w:multiLevelType w:val="hybridMultilevel"/>
    <w:tmpl w:val="E7622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E7F68D3"/>
    <w:multiLevelType w:val="multilevel"/>
    <w:tmpl w:val="2E7F68D3"/>
    <w:lvl w:ilvl="0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5">
    <w:nsid w:val="305B3E34"/>
    <w:multiLevelType w:val="hybridMultilevel"/>
    <w:tmpl w:val="18B898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33237FAF"/>
    <w:multiLevelType w:val="hybridMultilevel"/>
    <w:tmpl w:val="6586316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36A767CE"/>
    <w:multiLevelType w:val="multilevel"/>
    <w:tmpl w:val="36A767CE"/>
    <w:lvl w:ilvl="0" w:tentative="1">
      <w:start w:val="1"/>
      <w:numFmt w:val="bullet"/>
      <w:pStyle w:val="a4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3B24255D"/>
    <w:multiLevelType w:val="multilevel"/>
    <w:tmpl w:val="3B24255D"/>
    <w:lvl w:ilvl="0" w:tentative="1">
      <w:start w:val="1"/>
      <w:numFmt w:val="decimal"/>
      <w:lvlText w:val="%1"/>
      <w:lvlJc w:val="left"/>
      <w:pPr>
        <w:tabs>
          <w:tab w:val="left" w:pos="360"/>
        </w:tabs>
        <w:ind w:left="-426" w:firstLine="426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tabs>
          <w:tab w:val="left" w:pos="720"/>
        </w:tabs>
        <w:ind w:left="141" w:hanging="141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185"/>
        </w:tabs>
        <w:ind w:left="672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1965"/>
        </w:tabs>
        <w:ind w:left="1233" w:hanging="708"/>
      </w:pPr>
      <w:rPr>
        <w:rFonts w:hint="eastAsia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700"/>
        </w:tabs>
        <w:ind w:left="1700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2409"/>
        </w:tabs>
        <w:ind w:left="2409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2976"/>
        </w:tabs>
        <w:ind w:left="2976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3543"/>
        </w:tabs>
        <w:ind w:left="3543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4251"/>
        </w:tabs>
        <w:ind w:left="4251" w:hanging="1700"/>
      </w:pPr>
      <w:rPr>
        <w:rFonts w:hint="eastAsia"/>
      </w:rPr>
    </w:lvl>
  </w:abstractNum>
  <w:abstractNum w:abstractNumId="39">
    <w:nsid w:val="3C4B4AFF"/>
    <w:multiLevelType w:val="hybridMultilevel"/>
    <w:tmpl w:val="405421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E5B72AD"/>
    <w:multiLevelType w:val="multilevel"/>
    <w:tmpl w:val="3E5B72AD"/>
    <w:lvl w:ilvl="0" w:tentative="1">
      <w:start w:val="1"/>
      <w:numFmt w:val="decimal"/>
      <w:pStyle w:val="1"/>
      <w:suff w:val="space"/>
      <w:lvlText w:val="第%1章."/>
      <w:lvlJc w:val="left"/>
      <w:pPr>
        <w:ind w:left="0" w:firstLine="0"/>
      </w:pPr>
      <w:rPr>
        <w:rFonts w:ascii="Arial" w:hAnsi="Arial" w:cs="Times New Roman" w:hint="default"/>
        <w:b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sz w:val="36"/>
        <w:u w:val="none"/>
      </w:rPr>
    </w:lvl>
    <w:lvl w:ilvl="1" w:tentative="1">
      <w:start w:val="1"/>
      <w:numFmt w:val="decimal"/>
      <w:pStyle w:val="20"/>
      <w:isLgl/>
      <w:suff w:val="space"/>
      <w:lvlText w:val="%1.%2."/>
      <w:lvlJc w:val="left"/>
      <w:pPr>
        <w:ind w:left="315" w:firstLine="0"/>
      </w:pPr>
      <w:rPr>
        <w:rFonts w:ascii="Arial" w:hAnsi="Arial" w:hint="default"/>
        <w:b/>
        <w:i w:val="0"/>
        <w:sz w:val="32"/>
      </w:rPr>
    </w:lvl>
    <w:lvl w:ilvl="2" w:tentative="1">
      <w:start w:val="1"/>
      <w:numFmt w:val="decimal"/>
      <w:pStyle w:val="3"/>
      <w:isLgl/>
      <w:suff w:val="space"/>
      <w:lvlText w:val="%1.%2.%3."/>
      <w:lvlJc w:val="left"/>
      <w:pPr>
        <w:ind w:left="0" w:firstLine="0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sz w:val="30"/>
        <w:u w:val="none"/>
      </w:rPr>
    </w:lvl>
    <w:lvl w:ilvl="3" w:tentative="1">
      <w:start w:val="1"/>
      <w:numFmt w:val="decimal"/>
      <w:isLgl/>
      <w:suff w:val="space"/>
      <w:lvlText w:val="%1.%2.%3.%4."/>
      <w:lvlJc w:val="left"/>
      <w:pPr>
        <w:ind w:left="735" w:firstLine="0"/>
      </w:pPr>
      <w:rPr>
        <w:rFonts w:ascii="Arial" w:hAnsi="Arial" w:hint="default"/>
        <w:b/>
        <w:i w:val="0"/>
        <w:sz w:val="28"/>
      </w:rPr>
    </w:lvl>
    <w:lvl w:ilvl="4" w:tentative="1">
      <w:start w:val="1"/>
      <w:numFmt w:val="decimal"/>
      <w:suff w:val="nothing"/>
      <w:lvlText w:val="%1.%2.%3.%4.%5.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5" w:tentative="1">
      <w:start w:val="1"/>
      <w:numFmt w:val="decimal"/>
      <w:suff w:val="nothing"/>
      <w:lvlText w:val="%1.%2.%3.%4.%5.%6."/>
      <w:lvlJc w:val="left"/>
      <w:pPr>
        <w:ind w:left="6080" w:hanging="4820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cs="Times New Roman" w:hint="eastAsia"/>
        <w:b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1">
    <w:nsid w:val="418E1FC8"/>
    <w:multiLevelType w:val="hybridMultilevel"/>
    <w:tmpl w:val="C22A5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41D84795"/>
    <w:multiLevelType w:val="hybridMultilevel"/>
    <w:tmpl w:val="02CEFBF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>
    <w:nsid w:val="45FC1B1A"/>
    <w:multiLevelType w:val="hybridMultilevel"/>
    <w:tmpl w:val="DFE6FC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8C900E2"/>
    <w:multiLevelType w:val="multilevel"/>
    <w:tmpl w:val="48C900E2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5">
    <w:nsid w:val="499054BB"/>
    <w:multiLevelType w:val="multilevel"/>
    <w:tmpl w:val="499054BB"/>
    <w:lvl w:ilvl="0" w:tentative="1">
      <w:start w:val="1"/>
      <w:numFmt w:val="decimal"/>
      <w:lvlText w:val="%1、"/>
      <w:lvlJc w:val="left"/>
      <w:pPr>
        <w:tabs>
          <w:tab w:val="left" w:pos="624"/>
        </w:tabs>
        <w:ind w:left="624" w:hanging="624"/>
      </w:pPr>
      <w:rPr>
        <w:rFonts w:hint="eastAsia"/>
      </w:rPr>
    </w:lvl>
    <w:lvl w:ilvl="1" w:tentative="1">
      <w:start w:val="1"/>
      <w:numFmt w:val="decimal"/>
      <w:pStyle w:val="2sect12Heading2HiddenHeading2CCBSheading2"/>
      <w:isLgl/>
      <w:lvlText w:val="2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1">
      <w:start w:val="1"/>
      <w:numFmt w:val="decimal"/>
      <w:isLgl/>
      <w:lvlText w:val="4.1.%3"/>
      <w:lvlJc w:val="left"/>
      <w:pPr>
        <w:tabs>
          <w:tab w:val="left" w:pos="720"/>
        </w:tabs>
        <w:ind w:left="794" w:hanging="794"/>
      </w:pPr>
      <w:rPr>
        <w:rFonts w:hint="eastAsia"/>
      </w:rPr>
    </w:lvl>
    <w:lvl w:ilvl="3" w:tentative="1">
      <w:start w:val="1"/>
      <w:numFmt w:val="decimal"/>
      <w:lvlText w:val="4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6">
    <w:nsid w:val="499A6F57"/>
    <w:multiLevelType w:val="hybridMultilevel"/>
    <w:tmpl w:val="58588F7C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7">
    <w:nsid w:val="49C96DB7"/>
    <w:multiLevelType w:val="multilevel"/>
    <w:tmpl w:val="49C96DB7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8">
    <w:nsid w:val="4B6E74DF"/>
    <w:multiLevelType w:val="hybridMultilevel"/>
    <w:tmpl w:val="E1980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B803C35"/>
    <w:multiLevelType w:val="hybridMultilevel"/>
    <w:tmpl w:val="E20A514A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0">
    <w:nsid w:val="4B9567A9"/>
    <w:multiLevelType w:val="hybridMultilevel"/>
    <w:tmpl w:val="34527B4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1">
    <w:nsid w:val="4D3F3CE6"/>
    <w:multiLevelType w:val="multilevel"/>
    <w:tmpl w:val="4D3F3CE6"/>
    <w:lvl w:ilvl="0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2">
    <w:nsid w:val="4F041E9F"/>
    <w:multiLevelType w:val="hybridMultilevel"/>
    <w:tmpl w:val="C58644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4F651716"/>
    <w:multiLevelType w:val="hybridMultilevel"/>
    <w:tmpl w:val="D9ECC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>
    <w:nsid w:val="51CC3849"/>
    <w:multiLevelType w:val="hybridMultilevel"/>
    <w:tmpl w:val="0DD4C8F6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5">
    <w:nsid w:val="51D35834"/>
    <w:multiLevelType w:val="hybridMultilevel"/>
    <w:tmpl w:val="6C1CE9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>
    <w:nsid w:val="59EB5AFE"/>
    <w:multiLevelType w:val="hybridMultilevel"/>
    <w:tmpl w:val="F2C28018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7">
    <w:nsid w:val="5B2315AC"/>
    <w:multiLevelType w:val="multilevel"/>
    <w:tmpl w:val="5B2315AC"/>
    <w:lvl w:ilvl="0" w:tentative="1">
      <w:start w:val="1"/>
      <w:numFmt w:val="decimal"/>
      <w:lvlText w:val="第%1章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 w:tentative="1">
      <w:start w:val="1"/>
      <w:numFmt w:val="decimal"/>
      <w:pStyle w:val="2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1559"/>
        </w:tabs>
        <w:ind w:left="1559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2126"/>
        </w:tabs>
        <w:ind w:left="2126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2835"/>
        </w:tabs>
        <w:ind w:left="2835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402"/>
        </w:tabs>
        <w:ind w:left="3402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3969"/>
        </w:tabs>
        <w:ind w:left="3969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4677"/>
        </w:tabs>
        <w:ind w:left="4677" w:hanging="1700"/>
      </w:pPr>
      <w:rPr>
        <w:rFonts w:hint="eastAsia"/>
      </w:rPr>
    </w:lvl>
  </w:abstractNum>
  <w:abstractNum w:abstractNumId="58">
    <w:nsid w:val="5D0714FA"/>
    <w:multiLevelType w:val="multilevel"/>
    <w:tmpl w:val="5D0714FA"/>
    <w:lvl w:ilvl="0" w:tentative="1">
      <w:start w:val="1"/>
      <w:numFmt w:val="bullet"/>
      <w:pStyle w:val="a5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59">
    <w:nsid w:val="5D9C644E"/>
    <w:multiLevelType w:val="hybridMultilevel"/>
    <w:tmpl w:val="8228B594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0">
    <w:nsid w:val="5F9773D2"/>
    <w:multiLevelType w:val="hybridMultilevel"/>
    <w:tmpl w:val="03DEB8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1">
    <w:nsid w:val="603D6258"/>
    <w:multiLevelType w:val="multilevel"/>
    <w:tmpl w:val="603D625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619A2F77"/>
    <w:multiLevelType w:val="multilevel"/>
    <w:tmpl w:val="619A2F77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3">
    <w:nsid w:val="664F32C2"/>
    <w:multiLevelType w:val="hybridMultilevel"/>
    <w:tmpl w:val="F558B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>
    <w:nsid w:val="67394BCE"/>
    <w:multiLevelType w:val="hybridMultilevel"/>
    <w:tmpl w:val="9FEE113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5">
    <w:nsid w:val="69122950"/>
    <w:multiLevelType w:val="multilevel"/>
    <w:tmpl w:val="69122950"/>
    <w:lvl w:ilvl="0" w:tentative="1">
      <w:start w:val="1"/>
      <w:numFmt w:val="decimal"/>
      <w:pStyle w:val="10"/>
      <w:lvlText w:val="%1."/>
      <w:lvlJc w:val="left"/>
      <w:pPr>
        <w:ind w:left="84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6">
    <w:nsid w:val="6C8A262D"/>
    <w:multiLevelType w:val="multilevel"/>
    <w:tmpl w:val="6C8A262D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74500478"/>
    <w:multiLevelType w:val="multilevel"/>
    <w:tmpl w:val="7450047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>
    <w:nsid w:val="761F63B9"/>
    <w:multiLevelType w:val="hybridMultilevel"/>
    <w:tmpl w:val="0CC65A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7739260E"/>
    <w:multiLevelType w:val="hybridMultilevel"/>
    <w:tmpl w:val="229637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78C7FD7"/>
    <w:multiLevelType w:val="hybridMultilevel"/>
    <w:tmpl w:val="6CB25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>
    <w:nsid w:val="7D5F0034"/>
    <w:multiLevelType w:val="multilevel"/>
    <w:tmpl w:val="7D5F003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EBF4B7D"/>
    <w:multiLevelType w:val="multilevel"/>
    <w:tmpl w:val="7EBF4B7D"/>
    <w:lvl w:ilvl="0" w:tentative="1">
      <w:start w:val="1"/>
      <w:numFmt w:val="decimal"/>
      <w:pStyle w:val="StyleRight042cmBefore6ptAfter6pt1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decimalEnclosedCircle"/>
      <w:lvlText w:val="%3"/>
      <w:lvlJc w:val="left"/>
      <w:pPr>
        <w:ind w:left="1200" w:hanging="360"/>
      </w:pPr>
      <w:rPr>
        <w:rFonts w:ascii="宋体" w:hAnsi="宋体"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7"/>
  </w:num>
  <w:num w:numId="4">
    <w:abstractNumId w:val="37"/>
  </w:num>
  <w:num w:numId="5">
    <w:abstractNumId w:val="40"/>
  </w:num>
  <w:num w:numId="6">
    <w:abstractNumId w:val="65"/>
  </w:num>
  <w:num w:numId="7">
    <w:abstractNumId w:val="58"/>
  </w:num>
  <w:num w:numId="8">
    <w:abstractNumId w:val="45"/>
  </w:num>
  <w:num w:numId="9">
    <w:abstractNumId w:val="31"/>
  </w:num>
  <w:num w:numId="10">
    <w:abstractNumId w:val="38"/>
  </w:num>
  <w:num w:numId="11">
    <w:abstractNumId w:val="13"/>
  </w:num>
  <w:num w:numId="12">
    <w:abstractNumId w:val="72"/>
  </w:num>
  <w:num w:numId="13">
    <w:abstractNumId w:val="3"/>
  </w:num>
  <w:num w:numId="14">
    <w:abstractNumId w:val="5"/>
  </w:num>
  <w:num w:numId="15">
    <w:abstractNumId w:val="62"/>
  </w:num>
  <w:num w:numId="16">
    <w:abstractNumId w:val="71"/>
  </w:num>
  <w:num w:numId="17">
    <w:abstractNumId w:val="9"/>
  </w:num>
  <w:num w:numId="18">
    <w:abstractNumId w:val="51"/>
  </w:num>
  <w:num w:numId="19">
    <w:abstractNumId w:val="34"/>
  </w:num>
  <w:num w:numId="20">
    <w:abstractNumId w:val="15"/>
  </w:num>
  <w:num w:numId="21">
    <w:abstractNumId w:val="61"/>
  </w:num>
  <w:num w:numId="22">
    <w:abstractNumId w:val="66"/>
  </w:num>
  <w:num w:numId="23">
    <w:abstractNumId w:val="67"/>
  </w:num>
  <w:num w:numId="24">
    <w:abstractNumId w:val="10"/>
  </w:num>
  <w:num w:numId="25">
    <w:abstractNumId w:val="11"/>
  </w:num>
  <w:num w:numId="26">
    <w:abstractNumId w:val="44"/>
  </w:num>
  <w:num w:numId="27">
    <w:abstractNumId w:val="47"/>
  </w:num>
  <w:num w:numId="28">
    <w:abstractNumId w:val="20"/>
  </w:num>
  <w:num w:numId="29">
    <w:abstractNumId w:val="17"/>
  </w:num>
  <w:num w:numId="30">
    <w:abstractNumId w:val="42"/>
  </w:num>
  <w:num w:numId="31">
    <w:abstractNumId w:val="39"/>
  </w:num>
  <w:num w:numId="32">
    <w:abstractNumId w:val="52"/>
  </w:num>
  <w:num w:numId="33">
    <w:abstractNumId w:val="69"/>
  </w:num>
  <w:num w:numId="34">
    <w:abstractNumId w:val="55"/>
  </w:num>
  <w:num w:numId="35">
    <w:abstractNumId w:val="25"/>
  </w:num>
  <w:num w:numId="36">
    <w:abstractNumId w:val="28"/>
  </w:num>
  <w:num w:numId="37">
    <w:abstractNumId w:val="6"/>
  </w:num>
  <w:num w:numId="38">
    <w:abstractNumId w:val="12"/>
  </w:num>
  <w:num w:numId="39">
    <w:abstractNumId w:val="23"/>
  </w:num>
  <w:num w:numId="40">
    <w:abstractNumId w:val="14"/>
  </w:num>
  <w:num w:numId="41">
    <w:abstractNumId w:val="63"/>
  </w:num>
  <w:num w:numId="42">
    <w:abstractNumId w:val="70"/>
  </w:num>
  <w:num w:numId="43">
    <w:abstractNumId w:val="68"/>
  </w:num>
  <w:num w:numId="44">
    <w:abstractNumId w:val="29"/>
  </w:num>
  <w:num w:numId="45">
    <w:abstractNumId w:val="59"/>
  </w:num>
  <w:num w:numId="46">
    <w:abstractNumId w:val="36"/>
  </w:num>
  <w:num w:numId="47">
    <w:abstractNumId w:val="21"/>
  </w:num>
  <w:num w:numId="48">
    <w:abstractNumId w:val="8"/>
  </w:num>
  <w:num w:numId="49">
    <w:abstractNumId w:val="50"/>
  </w:num>
  <w:num w:numId="50">
    <w:abstractNumId w:val="4"/>
  </w:num>
  <w:num w:numId="51">
    <w:abstractNumId w:val="18"/>
  </w:num>
  <w:num w:numId="52">
    <w:abstractNumId w:val="35"/>
  </w:num>
  <w:num w:numId="53">
    <w:abstractNumId w:val="64"/>
  </w:num>
  <w:num w:numId="54">
    <w:abstractNumId w:val="49"/>
  </w:num>
  <w:num w:numId="55">
    <w:abstractNumId w:val="54"/>
  </w:num>
  <w:num w:numId="56">
    <w:abstractNumId w:val="46"/>
  </w:num>
  <w:num w:numId="57">
    <w:abstractNumId w:val="24"/>
  </w:num>
  <w:num w:numId="58">
    <w:abstractNumId w:val="60"/>
  </w:num>
  <w:num w:numId="59">
    <w:abstractNumId w:val="19"/>
  </w:num>
  <w:num w:numId="60">
    <w:abstractNumId w:val="16"/>
  </w:num>
  <w:num w:numId="61">
    <w:abstractNumId w:val="30"/>
  </w:num>
  <w:num w:numId="62">
    <w:abstractNumId w:val="56"/>
  </w:num>
  <w:num w:numId="63">
    <w:abstractNumId w:val="27"/>
  </w:num>
  <w:num w:numId="64">
    <w:abstractNumId w:val="43"/>
  </w:num>
  <w:num w:numId="65">
    <w:abstractNumId w:val="48"/>
  </w:num>
  <w:num w:numId="66">
    <w:abstractNumId w:val="22"/>
  </w:num>
  <w:num w:numId="67">
    <w:abstractNumId w:val="7"/>
  </w:num>
  <w:num w:numId="68">
    <w:abstractNumId w:val="26"/>
  </w:num>
  <w:num w:numId="69">
    <w:abstractNumId w:val="33"/>
  </w:num>
  <w:num w:numId="70">
    <w:abstractNumId w:val="2"/>
  </w:num>
  <w:num w:numId="71">
    <w:abstractNumId w:val="53"/>
  </w:num>
  <w:num w:numId="72">
    <w:abstractNumId w:val="41"/>
  </w:num>
  <w:num w:numId="73">
    <w:abstractNumId w:val="32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oNotTrackMove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1CE1"/>
    <w:rsid w:val="00000D6F"/>
    <w:rsid w:val="00000EEA"/>
    <w:rsid w:val="00000F81"/>
    <w:rsid w:val="00000FD6"/>
    <w:rsid w:val="000010AD"/>
    <w:rsid w:val="0000149B"/>
    <w:rsid w:val="00001BD0"/>
    <w:rsid w:val="00001C78"/>
    <w:rsid w:val="000022BC"/>
    <w:rsid w:val="000026F8"/>
    <w:rsid w:val="00002FF3"/>
    <w:rsid w:val="00003081"/>
    <w:rsid w:val="0000328E"/>
    <w:rsid w:val="00003325"/>
    <w:rsid w:val="00003337"/>
    <w:rsid w:val="0000359D"/>
    <w:rsid w:val="00003813"/>
    <w:rsid w:val="00003BE6"/>
    <w:rsid w:val="00003D6A"/>
    <w:rsid w:val="00003DF3"/>
    <w:rsid w:val="000041F5"/>
    <w:rsid w:val="00004272"/>
    <w:rsid w:val="00004511"/>
    <w:rsid w:val="00004524"/>
    <w:rsid w:val="0000490D"/>
    <w:rsid w:val="00004BD7"/>
    <w:rsid w:val="00004E28"/>
    <w:rsid w:val="0000519C"/>
    <w:rsid w:val="000052A8"/>
    <w:rsid w:val="00005447"/>
    <w:rsid w:val="00005599"/>
    <w:rsid w:val="0000566A"/>
    <w:rsid w:val="0000569C"/>
    <w:rsid w:val="000057A4"/>
    <w:rsid w:val="00005907"/>
    <w:rsid w:val="00005C5D"/>
    <w:rsid w:val="00005C77"/>
    <w:rsid w:val="00005D50"/>
    <w:rsid w:val="00005EA2"/>
    <w:rsid w:val="00005FCC"/>
    <w:rsid w:val="00006C84"/>
    <w:rsid w:val="00006D5E"/>
    <w:rsid w:val="000075A6"/>
    <w:rsid w:val="00007AB1"/>
    <w:rsid w:val="00007B1E"/>
    <w:rsid w:val="00007CAA"/>
    <w:rsid w:val="00007FB2"/>
    <w:rsid w:val="000100A2"/>
    <w:rsid w:val="000106B2"/>
    <w:rsid w:val="000107E4"/>
    <w:rsid w:val="00010D2A"/>
    <w:rsid w:val="00011152"/>
    <w:rsid w:val="00011528"/>
    <w:rsid w:val="000118A8"/>
    <w:rsid w:val="00011AE5"/>
    <w:rsid w:val="00011E58"/>
    <w:rsid w:val="00011F73"/>
    <w:rsid w:val="0001311E"/>
    <w:rsid w:val="000137D9"/>
    <w:rsid w:val="000138DD"/>
    <w:rsid w:val="00013C3C"/>
    <w:rsid w:val="00014062"/>
    <w:rsid w:val="000140E2"/>
    <w:rsid w:val="0001413F"/>
    <w:rsid w:val="0001447C"/>
    <w:rsid w:val="00014DB4"/>
    <w:rsid w:val="00014ED8"/>
    <w:rsid w:val="0001503A"/>
    <w:rsid w:val="00015817"/>
    <w:rsid w:val="00015A3D"/>
    <w:rsid w:val="00015E01"/>
    <w:rsid w:val="00015E69"/>
    <w:rsid w:val="000160BB"/>
    <w:rsid w:val="00016192"/>
    <w:rsid w:val="0001625A"/>
    <w:rsid w:val="0001687B"/>
    <w:rsid w:val="00016A76"/>
    <w:rsid w:val="00016AAD"/>
    <w:rsid w:val="00017959"/>
    <w:rsid w:val="00017CB0"/>
    <w:rsid w:val="00017CC2"/>
    <w:rsid w:val="00020516"/>
    <w:rsid w:val="00020635"/>
    <w:rsid w:val="00020A86"/>
    <w:rsid w:val="00020C68"/>
    <w:rsid w:val="0002138F"/>
    <w:rsid w:val="00021528"/>
    <w:rsid w:val="00021C45"/>
    <w:rsid w:val="00022043"/>
    <w:rsid w:val="000223AD"/>
    <w:rsid w:val="00022852"/>
    <w:rsid w:val="00022962"/>
    <w:rsid w:val="00022A5C"/>
    <w:rsid w:val="00022BE9"/>
    <w:rsid w:val="00022C96"/>
    <w:rsid w:val="0002413B"/>
    <w:rsid w:val="000243E8"/>
    <w:rsid w:val="0002465B"/>
    <w:rsid w:val="0002485D"/>
    <w:rsid w:val="00024D99"/>
    <w:rsid w:val="0002507A"/>
    <w:rsid w:val="00025643"/>
    <w:rsid w:val="00025BC6"/>
    <w:rsid w:val="00025CFA"/>
    <w:rsid w:val="0002608E"/>
    <w:rsid w:val="0002616C"/>
    <w:rsid w:val="00026428"/>
    <w:rsid w:val="000265BD"/>
    <w:rsid w:val="00026B01"/>
    <w:rsid w:val="00026C6E"/>
    <w:rsid w:val="00026F2D"/>
    <w:rsid w:val="00026FAE"/>
    <w:rsid w:val="00027245"/>
    <w:rsid w:val="00027297"/>
    <w:rsid w:val="000274CF"/>
    <w:rsid w:val="000275B0"/>
    <w:rsid w:val="000278A7"/>
    <w:rsid w:val="0002790E"/>
    <w:rsid w:val="0002792A"/>
    <w:rsid w:val="00027CB5"/>
    <w:rsid w:val="00027D42"/>
    <w:rsid w:val="00030201"/>
    <w:rsid w:val="0003030B"/>
    <w:rsid w:val="000308C6"/>
    <w:rsid w:val="00030909"/>
    <w:rsid w:val="00030989"/>
    <w:rsid w:val="00030D28"/>
    <w:rsid w:val="000311BD"/>
    <w:rsid w:val="000314DB"/>
    <w:rsid w:val="00031809"/>
    <w:rsid w:val="00031922"/>
    <w:rsid w:val="00031998"/>
    <w:rsid w:val="00031D40"/>
    <w:rsid w:val="00031D4E"/>
    <w:rsid w:val="00031DED"/>
    <w:rsid w:val="00031F80"/>
    <w:rsid w:val="0003200C"/>
    <w:rsid w:val="000324C1"/>
    <w:rsid w:val="00032525"/>
    <w:rsid w:val="000325FD"/>
    <w:rsid w:val="000327CF"/>
    <w:rsid w:val="000328DA"/>
    <w:rsid w:val="000329B1"/>
    <w:rsid w:val="00032B84"/>
    <w:rsid w:val="00032BAC"/>
    <w:rsid w:val="00032F7E"/>
    <w:rsid w:val="0003310F"/>
    <w:rsid w:val="00033CE0"/>
    <w:rsid w:val="00033DE4"/>
    <w:rsid w:val="000343C5"/>
    <w:rsid w:val="00035145"/>
    <w:rsid w:val="00035520"/>
    <w:rsid w:val="000355B2"/>
    <w:rsid w:val="00036085"/>
    <w:rsid w:val="00036586"/>
    <w:rsid w:val="00036936"/>
    <w:rsid w:val="0003697C"/>
    <w:rsid w:val="00036E9F"/>
    <w:rsid w:val="00037C28"/>
    <w:rsid w:val="000403A1"/>
    <w:rsid w:val="000406FA"/>
    <w:rsid w:val="000407B5"/>
    <w:rsid w:val="000409DB"/>
    <w:rsid w:val="00040BA9"/>
    <w:rsid w:val="00040E91"/>
    <w:rsid w:val="00040F9F"/>
    <w:rsid w:val="00040FA1"/>
    <w:rsid w:val="00041153"/>
    <w:rsid w:val="00041361"/>
    <w:rsid w:val="00041463"/>
    <w:rsid w:val="00041518"/>
    <w:rsid w:val="000416B6"/>
    <w:rsid w:val="00041DD4"/>
    <w:rsid w:val="00041DE5"/>
    <w:rsid w:val="00041F48"/>
    <w:rsid w:val="000420FE"/>
    <w:rsid w:val="0004227E"/>
    <w:rsid w:val="0004275B"/>
    <w:rsid w:val="00042A35"/>
    <w:rsid w:val="00042DDC"/>
    <w:rsid w:val="00042EEE"/>
    <w:rsid w:val="0004307B"/>
    <w:rsid w:val="0004369F"/>
    <w:rsid w:val="00043AC6"/>
    <w:rsid w:val="00043C25"/>
    <w:rsid w:val="00043E66"/>
    <w:rsid w:val="000441B5"/>
    <w:rsid w:val="000441C2"/>
    <w:rsid w:val="000441F1"/>
    <w:rsid w:val="000446EC"/>
    <w:rsid w:val="0004484F"/>
    <w:rsid w:val="00044DDC"/>
    <w:rsid w:val="00044F17"/>
    <w:rsid w:val="00044F34"/>
    <w:rsid w:val="00044F5A"/>
    <w:rsid w:val="00045020"/>
    <w:rsid w:val="000451B4"/>
    <w:rsid w:val="00045355"/>
    <w:rsid w:val="00045487"/>
    <w:rsid w:val="00045496"/>
    <w:rsid w:val="00045B46"/>
    <w:rsid w:val="00045B6E"/>
    <w:rsid w:val="00045C38"/>
    <w:rsid w:val="00046055"/>
    <w:rsid w:val="00046409"/>
    <w:rsid w:val="000468D3"/>
    <w:rsid w:val="00046AA2"/>
    <w:rsid w:val="00046CB8"/>
    <w:rsid w:val="00046CE7"/>
    <w:rsid w:val="00046E3C"/>
    <w:rsid w:val="00046E41"/>
    <w:rsid w:val="000470C2"/>
    <w:rsid w:val="000471BE"/>
    <w:rsid w:val="000471E4"/>
    <w:rsid w:val="00047BDD"/>
    <w:rsid w:val="00047D3B"/>
    <w:rsid w:val="00047DA5"/>
    <w:rsid w:val="000510D0"/>
    <w:rsid w:val="000510EB"/>
    <w:rsid w:val="000513C8"/>
    <w:rsid w:val="00051719"/>
    <w:rsid w:val="00051A62"/>
    <w:rsid w:val="00051EA1"/>
    <w:rsid w:val="00052263"/>
    <w:rsid w:val="000522AF"/>
    <w:rsid w:val="000523C0"/>
    <w:rsid w:val="00052423"/>
    <w:rsid w:val="000524B3"/>
    <w:rsid w:val="0005271B"/>
    <w:rsid w:val="000529AF"/>
    <w:rsid w:val="000529DC"/>
    <w:rsid w:val="00052B78"/>
    <w:rsid w:val="00053366"/>
    <w:rsid w:val="000533A3"/>
    <w:rsid w:val="00053553"/>
    <w:rsid w:val="00053629"/>
    <w:rsid w:val="00053885"/>
    <w:rsid w:val="00053BD7"/>
    <w:rsid w:val="00053C01"/>
    <w:rsid w:val="00053C54"/>
    <w:rsid w:val="0005466B"/>
    <w:rsid w:val="00054707"/>
    <w:rsid w:val="00054875"/>
    <w:rsid w:val="00054B3F"/>
    <w:rsid w:val="00055139"/>
    <w:rsid w:val="0005595A"/>
    <w:rsid w:val="00055C68"/>
    <w:rsid w:val="00055DD6"/>
    <w:rsid w:val="00056223"/>
    <w:rsid w:val="000562C1"/>
    <w:rsid w:val="00056D8E"/>
    <w:rsid w:val="00057503"/>
    <w:rsid w:val="000576E6"/>
    <w:rsid w:val="000576EA"/>
    <w:rsid w:val="00057DB1"/>
    <w:rsid w:val="000600FC"/>
    <w:rsid w:val="000605C1"/>
    <w:rsid w:val="00060676"/>
    <w:rsid w:val="00060836"/>
    <w:rsid w:val="00060AF3"/>
    <w:rsid w:val="00060F91"/>
    <w:rsid w:val="00061151"/>
    <w:rsid w:val="00061182"/>
    <w:rsid w:val="000618BF"/>
    <w:rsid w:val="00061D57"/>
    <w:rsid w:val="000620BC"/>
    <w:rsid w:val="000622DD"/>
    <w:rsid w:val="000626C6"/>
    <w:rsid w:val="00062A73"/>
    <w:rsid w:val="00062CA9"/>
    <w:rsid w:val="00062D40"/>
    <w:rsid w:val="00062D6A"/>
    <w:rsid w:val="00063913"/>
    <w:rsid w:val="000639C7"/>
    <w:rsid w:val="000642D2"/>
    <w:rsid w:val="0006447B"/>
    <w:rsid w:val="00064865"/>
    <w:rsid w:val="00064B76"/>
    <w:rsid w:val="0006547B"/>
    <w:rsid w:val="00065C11"/>
    <w:rsid w:val="00065CD2"/>
    <w:rsid w:val="00065D5D"/>
    <w:rsid w:val="00065EA6"/>
    <w:rsid w:val="0006609C"/>
    <w:rsid w:val="00066280"/>
    <w:rsid w:val="00066338"/>
    <w:rsid w:val="000668D0"/>
    <w:rsid w:val="00066C65"/>
    <w:rsid w:val="00066D3D"/>
    <w:rsid w:val="000674CC"/>
    <w:rsid w:val="000675FD"/>
    <w:rsid w:val="0006767D"/>
    <w:rsid w:val="000676E1"/>
    <w:rsid w:val="0006793C"/>
    <w:rsid w:val="000679C7"/>
    <w:rsid w:val="00067A58"/>
    <w:rsid w:val="00067D57"/>
    <w:rsid w:val="000701C3"/>
    <w:rsid w:val="000701D7"/>
    <w:rsid w:val="000714D8"/>
    <w:rsid w:val="000715FF"/>
    <w:rsid w:val="000717C6"/>
    <w:rsid w:val="00071B06"/>
    <w:rsid w:val="0007211F"/>
    <w:rsid w:val="00072170"/>
    <w:rsid w:val="000724B0"/>
    <w:rsid w:val="00073149"/>
    <w:rsid w:val="000737FB"/>
    <w:rsid w:val="00073ED1"/>
    <w:rsid w:val="00073F6C"/>
    <w:rsid w:val="000745D5"/>
    <w:rsid w:val="0007479E"/>
    <w:rsid w:val="00074A3F"/>
    <w:rsid w:val="00075647"/>
    <w:rsid w:val="00075F62"/>
    <w:rsid w:val="00076188"/>
    <w:rsid w:val="000765E6"/>
    <w:rsid w:val="0007689B"/>
    <w:rsid w:val="00076AF5"/>
    <w:rsid w:val="00076B00"/>
    <w:rsid w:val="0007706D"/>
    <w:rsid w:val="000772B3"/>
    <w:rsid w:val="0007768C"/>
    <w:rsid w:val="00077A95"/>
    <w:rsid w:val="00077D7D"/>
    <w:rsid w:val="00077D8D"/>
    <w:rsid w:val="00077E4B"/>
    <w:rsid w:val="00080355"/>
    <w:rsid w:val="00080872"/>
    <w:rsid w:val="00080F77"/>
    <w:rsid w:val="00081189"/>
    <w:rsid w:val="00081323"/>
    <w:rsid w:val="00081544"/>
    <w:rsid w:val="00081881"/>
    <w:rsid w:val="00081A14"/>
    <w:rsid w:val="00081E9E"/>
    <w:rsid w:val="0008202D"/>
    <w:rsid w:val="00082916"/>
    <w:rsid w:val="00082A6C"/>
    <w:rsid w:val="00082BE8"/>
    <w:rsid w:val="000830FA"/>
    <w:rsid w:val="00083694"/>
    <w:rsid w:val="000838A4"/>
    <w:rsid w:val="00083AC6"/>
    <w:rsid w:val="00084DFA"/>
    <w:rsid w:val="00084E14"/>
    <w:rsid w:val="00085164"/>
    <w:rsid w:val="00085215"/>
    <w:rsid w:val="000853C3"/>
    <w:rsid w:val="000855CC"/>
    <w:rsid w:val="00085629"/>
    <w:rsid w:val="00085651"/>
    <w:rsid w:val="00085A63"/>
    <w:rsid w:val="00085BC5"/>
    <w:rsid w:val="00085DC8"/>
    <w:rsid w:val="00085DE5"/>
    <w:rsid w:val="00085E97"/>
    <w:rsid w:val="00085FE6"/>
    <w:rsid w:val="0008606D"/>
    <w:rsid w:val="000865B1"/>
    <w:rsid w:val="00086A21"/>
    <w:rsid w:val="00086CE7"/>
    <w:rsid w:val="00086D07"/>
    <w:rsid w:val="00086D96"/>
    <w:rsid w:val="00086DCE"/>
    <w:rsid w:val="00087077"/>
    <w:rsid w:val="000878C1"/>
    <w:rsid w:val="00087A0D"/>
    <w:rsid w:val="00087A3B"/>
    <w:rsid w:val="00087D7C"/>
    <w:rsid w:val="00087DEE"/>
    <w:rsid w:val="000900AD"/>
    <w:rsid w:val="000901B4"/>
    <w:rsid w:val="000903B2"/>
    <w:rsid w:val="00090811"/>
    <w:rsid w:val="00090B90"/>
    <w:rsid w:val="0009125A"/>
    <w:rsid w:val="0009135E"/>
    <w:rsid w:val="00091846"/>
    <w:rsid w:val="00091AE5"/>
    <w:rsid w:val="0009202D"/>
    <w:rsid w:val="0009212D"/>
    <w:rsid w:val="000921A0"/>
    <w:rsid w:val="00092A98"/>
    <w:rsid w:val="00092A9E"/>
    <w:rsid w:val="00092E05"/>
    <w:rsid w:val="00093038"/>
    <w:rsid w:val="00093042"/>
    <w:rsid w:val="0009310D"/>
    <w:rsid w:val="000936B4"/>
    <w:rsid w:val="00093955"/>
    <w:rsid w:val="0009399F"/>
    <w:rsid w:val="00093D0D"/>
    <w:rsid w:val="00094312"/>
    <w:rsid w:val="00094346"/>
    <w:rsid w:val="000949B7"/>
    <w:rsid w:val="000949FD"/>
    <w:rsid w:val="00094CDB"/>
    <w:rsid w:val="00094F71"/>
    <w:rsid w:val="000951F9"/>
    <w:rsid w:val="000952E6"/>
    <w:rsid w:val="000954E7"/>
    <w:rsid w:val="0009577E"/>
    <w:rsid w:val="000958A1"/>
    <w:rsid w:val="00095C89"/>
    <w:rsid w:val="00095D4A"/>
    <w:rsid w:val="000968FA"/>
    <w:rsid w:val="00097005"/>
    <w:rsid w:val="00097369"/>
    <w:rsid w:val="0009781C"/>
    <w:rsid w:val="0009782A"/>
    <w:rsid w:val="000978A2"/>
    <w:rsid w:val="00097AAB"/>
    <w:rsid w:val="000A03D4"/>
    <w:rsid w:val="000A05A9"/>
    <w:rsid w:val="000A069F"/>
    <w:rsid w:val="000A07AF"/>
    <w:rsid w:val="000A0854"/>
    <w:rsid w:val="000A0C9D"/>
    <w:rsid w:val="000A0CFB"/>
    <w:rsid w:val="000A0EBF"/>
    <w:rsid w:val="000A1065"/>
    <w:rsid w:val="000A1388"/>
    <w:rsid w:val="000A161A"/>
    <w:rsid w:val="000A25CA"/>
    <w:rsid w:val="000A2BF2"/>
    <w:rsid w:val="000A2D56"/>
    <w:rsid w:val="000A3543"/>
    <w:rsid w:val="000A361A"/>
    <w:rsid w:val="000A39DC"/>
    <w:rsid w:val="000A3FDA"/>
    <w:rsid w:val="000A440E"/>
    <w:rsid w:val="000A4882"/>
    <w:rsid w:val="000A52E0"/>
    <w:rsid w:val="000A54E6"/>
    <w:rsid w:val="000A5523"/>
    <w:rsid w:val="000A5561"/>
    <w:rsid w:val="000A57E6"/>
    <w:rsid w:val="000A587C"/>
    <w:rsid w:val="000A588D"/>
    <w:rsid w:val="000A5EB1"/>
    <w:rsid w:val="000A6CB9"/>
    <w:rsid w:val="000A6D1F"/>
    <w:rsid w:val="000A703D"/>
    <w:rsid w:val="000A7A41"/>
    <w:rsid w:val="000A7B95"/>
    <w:rsid w:val="000A7EC8"/>
    <w:rsid w:val="000B025E"/>
    <w:rsid w:val="000B0357"/>
    <w:rsid w:val="000B0670"/>
    <w:rsid w:val="000B0BA3"/>
    <w:rsid w:val="000B0FF7"/>
    <w:rsid w:val="000B1678"/>
    <w:rsid w:val="000B17C0"/>
    <w:rsid w:val="000B186A"/>
    <w:rsid w:val="000B1C47"/>
    <w:rsid w:val="000B2582"/>
    <w:rsid w:val="000B2C7B"/>
    <w:rsid w:val="000B30A1"/>
    <w:rsid w:val="000B3167"/>
    <w:rsid w:val="000B3230"/>
    <w:rsid w:val="000B3394"/>
    <w:rsid w:val="000B350C"/>
    <w:rsid w:val="000B3533"/>
    <w:rsid w:val="000B3FDE"/>
    <w:rsid w:val="000B41D2"/>
    <w:rsid w:val="000B4A62"/>
    <w:rsid w:val="000B4B74"/>
    <w:rsid w:val="000B4FA8"/>
    <w:rsid w:val="000B57B7"/>
    <w:rsid w:val="000B57DC"/>
    <w:rsid w:val="000B59AF"/>
    <w:rsid w:val="000B5E7B"/>
    <w:rsid w:val="000B6454"/>
    <w:rsid w:val="000B6535"/>
    <w:rsid w:val="000B657A"/>
    <w:rsid w:val="000B69AC"/>
    <w:rsid w:val="000B6DB6"/>
    <w:rsid w:val="000B6EBE"/>
    <w:rsid w:val="000B6ED3"/>
    <w:rsid w:val="000B732E"/>
    <w:rsid w:val="000B737D"/>
    <w:rsid w:val="000B7A89"/>
    <w:rsid w:val="000B7ABF"/>
    <w:rsid w:val="000B7AD6"/>
    <w:rsid w:val="000B7D1F"/>
    <w:rsid w:val="000B7FAE"/>
    <w:rsid w:val="000C050B"/>
    <w:rsid w:val="000C062F"/>
    <w:rsid w:val="000C0982"/>
    <w:rsid w:val="000C10F0"/>
    <w:rsid w:val="000C1712"/>
    <w:rsid w:val="000C17AA"/>
    <w:rsid w:val="000C1A3E"/>
    <w:rsid w:val="000C1E0E"/>
    <w:rsid w:val="000C1EC1"/>
    <w:rsid w:val="000C1EEA"/>
    <w:rsid w:val="000C25BC"/>
    <w:rsid w:val="000C2726"/>
    <w:rsid w:val="000C2AE1"/>
    <w:rsid w:val="000C2C0B"/>
    <w:rsid w:val="000C2DC3"/>
    <w:rsid w:val="000C336F"/>
    <w:rsid w:val="000C34E0"/>
    <w:rsid w:val="000C3592"/>
    <w:rsid w:val="000C3B57"/>
    <w:rsid w:val="000C3FEE"/>
    <w:rsid w:val="000C44C3"/>
    <w:rsid w:val="000C45D5"/>
    <w:rsid w:val="000C4814"/>
    <w:rsid w:val="000C4C86"/>
    <w:rsid w:val="000C4E0F"/>
    <w:rsid w:val="000C5396"/>
    <w:rsid w:val="000C5466"/>
    <w:rsid w:val="000C5476"/>
    <w:rsid w:val="000C5D2A"/>
    <w:rsid w:val="000C5E7D"/>
    <w:rsid w:val="000C6A58"/>
    <w:rsid w:val="000C6ADC"/>
    <w:rsid w:val="000C719D"/>
    <w:rsid w:val="000C7250"/>
    <w:rsid w:val="000C76A2"/>
    <w:rsid w:val="000C7853"/>
    <w:rsid w:val="000C79D5"/>
    <w:rsid w:val="000C7CEF"/>
    <w:rsid w:val="000C7D1D"/>
    <w:rsid w:val="000C7EA6"/>
    <w:rsid w:val="000D09E2"/>
    <w:rsid w:val="000D0C38"/>
    <w:rsid w:val="000D0D5B"/>
    <w:rsid w:val="000D0DF8"/>
    <w:rsid w:val="000D0F11"/>
    <w:rsid w:val="000D1134"/>
    <w:rsid w:val="000D11BD"/>
    <w:rsid w:val="000D16D6"/>
    <w:rsid w:val="000D19A3"/>
    <w:rsid w:val="000D1BF4"/>
    <w:rsid w:val="000D1E87"/>
    <w:rsid w:val="000D20A0"/>
    <w:rsid w:val="000D228F"/>
    <w:rsid w:val="000D2AE1"/>
    <w:rsid w:val="000D2B74"/>
    <w:rsid w:val="000D2C86"/>
    <w:rsid w:val="000D2D5E"/>
    <w:rsid w:val="000D2D9A"/>
    <w:rsid w:val="000D33C6"/>
    <w:rsid w:val="000D38DF"/>
    <w:rsid w:val="000D40F6"/>
    <w:rsid w:val="000D421A"/>
    <w:rsid w:val="000D44E6"/>
    <w:rsid w:val="000D452B"/>
    <w:rsid w:val="000D453E"/>
    <w:rsid w:val="000D4761"/>
    <w:rsid w:val="000D4BE0"/>
    <w:rsid w:val="000D4E10"/>
    <w:rsid w:val="000D4E1E"/>
    <w:rsid w:val="000D4ED6"/>
    <w:rsid w:val="000D523C"/>
    <w:rsid w:val="000D558B"/>
    <w:rsid w:val="000D5B85"/>
    <w:rsid w:val="000D635F"/>
    <w:rsid w:val="000D69FD"/>
    <w:rsid w:val="000D6A53"/>
    <w:rsid w:val="000D7544"/>
    <w:rsid w:val="000D7C1D"/>
    <w:rsid w:val="000D7D58"/>
    <w:rsid w:val="000D7E86"/>
    <w:rsid w:val="000D7FF8"/>
    <w:rsid w:val="000E01C6"/>
    <w:rsid w:val="000E03D2"/>
    <w:rsid w:val="000E06FB"/>
    <w:rsid w:val="000E0763"/>
    <w:rsid w:val="000E0E65"/>
    <w:rsid w:val="000E1377"/>
    <w:rsid w:val="000E164B"/>
    <w:rsid w:val="000E1CDF"/>
    <w:rsid w:val="000E1DF0"/>
    <w:rsid w:val="000E20C4"/>
    <w:rsid w:val="000E247F"/>
    <w:rsid w:val="000E2587"/>
    <w:rsid w:val="000E2956"/>
    <w:rsid w:val="000E2990"/>
    <w:rsid w:val="000E2E12"/>
    <w:rsid w:val="000E3189"/>
    <w:rsid w:val="000E357F"/>
    <w:rsid w:val="000E3C72"/>
    <w:rsid w:val="000E40B2"/>
    <w:rsid w:val="000E499B"/>
    <w:rsid w:val="000E5470"/>
    <w:rsid w:val="000E5A40"/>
    <w:rsid w:val="000E5DD2"/>
    <w:rsid w:val="000E5E8D"/>
    <w:rsid w:val="000E62BF"/>
    <w:rsid w:val="000E630D"/>
    <w:rsid w:val="000E6550"/>
    <w:rsid w:val="000E65C4"/>
    <w:rsid w:val="000E66E0"/>
    <w:rsid w:val="000E6749"/>
    <w:rsid w:val="000E68AC"/>
    <w:rsid w:val="000E691D"/>
    <w:rsid w:val="000E69AD"/>
    <w:rsid w:val="000E6DF9"/>
    <w:rsid w:val="000E6E0A"/>
    <w:rsid w:val="000E6F70"/>
    <w:rsid w:val="000E725B"/>
    <w:rsid w:val="000E72BD"/>
    <w:rsid w:val="000E7308"/>
    <w:rsid w:val="000E79AA"/>
    <w:rsid w:val="000E79F7"/>
    <w:rsid w:val="000E7A9B"/>
    <w:rsid w:val="000F0356"/>
    <w:rsid w:val="000F04E3"/>
    <w:rsid w:val="000F08BC"/>
    <w:rsid w:val="000F0BED"/>
    <w:rsid w:val="000F0D58"/>
    <w:rsid w:val="000F1303"/>
    <w:rsid w:val="000F1417"/>
    <w:rsid w:val="000F1893"/>
    <w:rsid w:val="000F195D"/>
    <w:rsid w:val="000F1D73"/>
    <w:rsid w:val="000F1D76"/>
    <w:rsid w:val="000F280C"/>
    <w:rsid w:val="000F2878"/>
    <w:rsid w:val="000F29C2"/>
    <w:rsid w:val="000F2AEB"/>
    <w:rsid w:val="000F2B33"/>
    <w:rsid w:val="000F2BD7"/>
    <w:rsid w:val="000F2C38"/>
    <w:rsid w:val="000F2D6B"/>
    <w:rsid w:val="000F2F49"/>
    <w:rsid w:val="000F3367"/>
    <w:rsid w:val="000F3495"/>
    <w:rsid w:val="000F399C"/>
    <w:rsid w:val="000F3EE1"/>
    <w:rsid w:val="000F4020"/>
    <w:rsid w:val="000F4125"/>
    <w:rsid w:val="000F41FC"/>
    <w:rsid w:val="000F49C2"/>
    <w:rsid w:val="000F4DF5"/>
    <w:rsid w:val="000F4F98"/>
    <w:rsid w:val="000F58C3"/>
    <w:rsid w:val="000F5F43"/>
    <w:rsid w:val="000F6846"/>
    <w:rsid w:val="000F6BB4"/>
    <w:rsid w:val="000F7050"/>
    <w:rsid w:val="000F71F7"/>
    <w:rsid w:val="000F7578"/>
    <w:rsid w:val="000F7787"/>
    <w:rsid w:val="000F77FF"/>
    <w:rsid w:val="000F7ADF"/>
    <w:rsid w:val="000F7BCD"/>
    <w:rsid w:val="000F7D61"/>
    <w:rsid w:val="000F7F3F"/>
    <w:rsid w:val="00100B12"/>
    <w:rsid w:val="00100C44"/>
    <w:rsid w:val="0010104F"/>
    <w:rsid w:val="001011C2"/>
    <w:rsid w:val="001015B7"/>
    <w:rsid w:val="00101944"/>
    <w:rsid w:val="001019A9"/>
    <w:rsid w:val="00101DE2"/>
    <w:rsid w:val="0010223B"/>
    <w:rsid w:val="00102422"/>
    <w:rsid w:val="001024EA"/>
    <w:rsid w:val="0010262F"/>
    <w:rsid w:val="001026D1"/>
    <w:rsid w:val="001028A1"/>
    <w:rsid w:val="0010290A"/>
    <w:rsid w:val="001032F3"/>
    <w:rsid w:val="00103427"/>
    <w:rsid w:val="00103AD6"/>
    <w:rsid w:val="00104065"/>
    <w:rsid w:val="001041C0"/>
    <w:rsid w:val="00104308"/>
    <w:rsid w:val="001043A8"/>
    <w:rsid w:val="0010460E"/>
    <w:rsid w:val="00104C80"/>
    <w:rsid w:val="00104E98"/>
    <w:rsid w:val="00104F04"/>
    <w:rsid w:val="00104FBF"/>
    <w:rsid w:val="001054E5"/>
    <w:rsid w:val="001059D8"/>
    <w:rsid w:val="00105AF3"/>
    <w:rsid w:val="00105C3D"/>
    <w:rsid w:val="00106BB0"/>
    <w:rsid w:val="00106E48"/>
    <w:rsid w:val="00107079"/>
    <w:rsid w:val="00107158"/>
    <w:rsid w:val="00107550"/>
    <w:rsid w:val="0010779C"/>
    <w:rsid w:val="00107AA3"/>
    <w:rsid w:val="00107AF8"/>
    <w:rsid w:val="00107BDA"/>
    <w:rsid w:val="00107C3B"/>
    <w:rsid w:val="00107CC1"/>
    <w:rsid w:val="00107F82"/>
    <w:rsid w:val="001109C1"/>
    <w:rsid w:val="00110B89"/>
    <w:rsid w:val="00110D43"/>
    <w:rsid w:val="001114A2"/>
    <w:rsid w:val="0011161F"/>
    <w:rsid w:val="0011186A"/>
    <w:rsid w:val="00111AD9"/>
    <w:rsid w:val="00111C8F"/>
    <w:rsid w:val="00111D3A"/>
    <w:rsid w:val="00111FEF"/>
    <w:rsid w:val="001122AE"/>
    <w:rsid w:val="001126CA"/>
    <w:rsid w:val="001126E2"/>
    <w:rsid w:val="001129C4"/>
    <w:rsid w:val="00112F07"/>
    <w:rsid w:val="00112F7D"/>
    <w:rsid w:val="00113453"/>
    <w:rsid w:val="00113728"/>
    <w:rsid w:val="0011380E"/>
    <w:rsid w:val="0011390F"/>
    <w:rsid w:val="001139BB"/>
    <w:rsid w:val="00113AF9"/>
    <w:rsid w:val="001140CF"/>
    <w:rsid w:val="001140F8"/>
    <w:rsid w:val="0011416F"/>
    <w:rsid w:val="001143B6"/>
    <w:rsid w:val="001144C2"/>
    <w:rsid w:val="001148AF"/>
    <w:rsid w:val="001148F4"/>
    <w:rsid w:val="00115771"/>
    <w:rsid w:val="00115E45"/>
    <w:rsid w:val="00115EFF"/>
    <w:rsid w:val="00115F24"/>
    <w:rsid w:val="00116250"/>
    <w:rsid w:val="00116295"/>
    <w:rsid w:val="001162A6"/>
    <w:rsid w:val="00116663"/>
    <w:rsid w:val="00116E89"/>
    <w:rsid w:val="00117330"/>
    <w:rsid w:val="0011738B"/>
    <w:rsid w:val="0011768E"/>
    <w:rsid w:val="00117B73"/>
    <w:rsid w:val="0012063B"/>
    <w:rsid w:val="001208FB"/>
    <w:rsid w:val="00120D0B"/>
    <w:rsid w:val="00121279"/>
    <w:rsid w:val="001213E4"/>
    <w:rsid w:val="00121CCD"/>
    <w:rsid w:val="00121D5A"/>
    <w:rsid w:val="00121EC5"/>
    <w:rsid w:val="001222E7"/>
    <w:rsid w:val="00122637"/>
    <w:rsid w:val="00122A0D"/>
    <w:rsid w:val="00122B91"/>
    <w:rsid w:val="00123888"/>
    <w:rsid w:val="001238A3"/>
    <w:rsid w:val="001239D3"/>
    <w:rsid w:val="001239FE"/>
    <w:rsid w:val="00123F8B"/>
    <w:rsid w:val="0012447B"/>
    <w:rsid w:val="00124923"/>
    <w:rsid w:val="00124981"/>
    <w:rsid w:val="00124C27"/>
    <w:rsid w:val="00124CE9"/>
    <w:rsid w:val="001250CD"/>
    <w:rsid w:val="00125555"/>
    <w:rsid w:val="001256B0"/>
    <w:rsid w:val="001259B6"/>
    <w:rsid w:val="00125C08"/>
    <w:rsid w:val="00126A18"/>
    <w:rsid w:val="00126ED5"/>
    <w:rsid w:val="0012703E"/>
    <w:rsid w:val="001270C3"/>
    <w:rsid w:val="001270FA"/>
    <w:rsid w:val="001277ED"/>
    <w:rsid w:val="00127E18"/>
    <w:rsid w:val="00127F5C"/>
    <w:rsid w:val="00130092"/>
    <w:rsid w:val="001303B5"/>
    <w:rsid w:val="00130940"/>
    <w:rsid w:val="00130C7D"/>
    <w:rsid w:val="00130CCE"/>
    <w:rsid w:val="0013105A"/>
    <w:rsid w:val="001312D4"/>
    <w:rsid w:val="001314CD"/>
    <w:rsid w:val="00131760"/>
    <w:rsid w:val="00131AD7"/>
    <w:rsid w:val="00132436"/>
    <w:rsid w:val="001325D4"/>
    <w:rsid w:val="001328E9"/>
    <w:rsid w:val="00132F55"/>
    <w:rsid w:val="001335BF"/>
    <w:rsid w:val="00133FF4"/>
    <w:rsid w:val="001341F6"/>
    <w:rsid w:val="001345BF"/>
    <w:rsid w:val="00134D96"/>
    <w:rsid w:val="00134EC2"/>
    <w:rsid w:val="00134FA7"/>
    <w:rsid w:val="0013572F"/>
    <w:rsid w:val="00135B99"/>
    <w:rsid w:val="00135C08"/>
    <w:rsid w:val="00135EBE"/>
    <w:rsid w:val="001360D2"/>
    <w:rsid w:val="001362B2"/>
    <w:rsid w:val="00136394"/>
    <w:rsid w:val="0013683B"/>
    <w:rsid w:val="0013713D"/>
    <w:rsid w:val="001371AB"/>
    <w:rsid w:val="001372E9"/>
    <w:rsid w:val="001374E4"/>
    <w:rsid w:val="00137628"/>
    <w:rsid w:val="001376EB"/>
    <w:rsid w:val="0013773B"/>
    <w:rsid w:val="001377F6"/>
    <w:rsid w:val="0014097F"/>
    <w:rsid w:val="00140A64"/>
    <w:rsid w:val="00140E6B"/>
    <w:rsid w:val="001412C6"/>
    <w:rsid w:val="00141806"/>
    <w:rsid w:val="001418BC"/>
    <w:rsid w:val="00141919"/>
    <w:rsid w:val="001419C6"/>
    <w:rsid w:val="00141AD4"/>
    <w:rsid w:val="00141C23"/>
    <w:rsid w:val="00141F5C"/>
    <w:rsid w:val="00142032"/>
    <w:rsid w:val="0014259F"/>
    <w:rsid w:val="001426EF"/>
    <w:rsid w:val="0014271B"/>
    <w:rsid w:val="00142ACF"/>
    <w:rsid w:val="001434D9"/>
    <w:rsid w:val="00143AEA"/>
    <w:rsid w:val="00143B67"/>
    <w:rsid w:val="00143C32"/>
    <w:rsid w:val="00143FFD"/>
    <w:rsid w:val="0014409D"/>
    <w:rsid w:val="00144231"/>
    <w:rsid w:val="0014454D"/>
    <w:rsid w:val="00144C19"/>
    <w:rsid w:val="00145091"/>
    <w:rsid w:val="001452A5"/>
    <w:rsid w:val="001457DF"/>
    <w:rsid w:val="00145995"/>
    <w:rsid w:val="00145D93"/>
    <w:rsid w:val="001465E9"/>
    <w:rsid w:val="0014691F"/>
    <w:rsid w:val="0014693D"/>
    <w:rsid w:val="00146984"/>
    <w:rsid w:val="00146CA2"/>
    <w:rsid w:val="00146D29"/>
    <w:rsid w:val="00146F64"/>
    <w:rsid w:val="00147074"/>
    <w:rsid w:val="00147101"/>
    <w:rsid w:val="0014720D"/>
    <w:rsid w:val="0014796B"/>
    <w:rsid w:val="00147B70"/>
    <w:rsid w:val="00147C61"/>
    <w:rsid w:val="00147C68"/>
    <w:rsid w:val="00147ED1"/>
    <w:rsid w:val="00150368"/>
    <w:rsid w:val="00150421"/>
    <w:rsid w:val="00150498"/>
    <w:rsid w:val="00150711"/>
    <w:rsid w:val="0015111F"/>
    <w:rsid w:val="00151138"/>
    <w:rsid w:val="001511C5"/>
    <w:rsid w:val="0015124E"/>
    <w:rsid w:val="0015125A"/>
    <w:rsid w:val="00151369"/>
    <w:rsid w:val="001514FB"/>
    <w:rsid w:val="00151B2B"/>
    <w:rsid w:val="00151B9D"/>
    <w:rsid w:val="00151C65"/>
    <w:rsid w:val="00152437"/>
    <w:rsid w:val="001526FC"/>
    <w:rsid w:val="001528BC"/>
    <w:rsid w:val="00152CA7"/>
    <w:rsid w:val="0015329C"/>
    <w:rsid w:val="0015342B"/>
    <w:rsid w:val="001535CC"/>
    <w:rsid w:val="001536AE"/>
    <w:rsid w:val="00153CD5"/>
    <w:rsid w:val="00154073"/>
    <w:rsid w:val="00154118"/>
    <w:rsid w:val="00154471"/>
    <w:rsid w:val="001545D9"/>
    <w:rsid w:val="00154724"/>
    <w:rsid w:val="00154823"/>
    <w:rsid w:val="00154FE9"/>
    <w:rsid w:val="00155085"/>
    <w:rsid w:val="00155501"/>
    <w:rsid w:val="0015564E"/>
    <w:rsid w:val="00155B5C"/>
    <w:rsid w:val="00155FD5"/>
    <w:rsid w:val="00156332"/>
    <w:rsid w:val="0015633F"/>
    <w:rsid w:val="001566B6"/>
    <w:rsid w:val="001566C1"/>
    <w:rsid w:val="00156784"/>
    <w:rsid w:val="0015689D"/>
    <w:rsid w:val="00156D45"/>
    <w:rsid w:val="00156F2B"/>
    <w:rsid w:val="00157790"/>
    <w:rsid w:val="00157D6C"/>
    <w:rsid w:val="001608AE"/>
    <w:rsid w:val="00160FBE"/>
    <w:rsid w:val="00161538"/>
    <w:rsid w:val="00162169"/>
    <w:rsid w:val="001621DD"/>
    <w:rsid w:val="00162472"/>
    <w:rsid w:val="00162949"/>
    <w:rsid w:val="00162C8B"/>
    <w:rsid w:val="00162F71"/>
    <w:rsid w:val="0016338D"/>
    <w:rsid w:val="00163521"/>
    <w:rsid w:val="00163669"/>
    <w:rsid w:val="001636D6"/>
    <w:rsid w:val="001639EE"/>
    <w:rsid w:val="00163D3D"/>
    <w:rsid w:val="00163E5C"/>
    <w:rsid w:val="001640B0"/>
    <w:rsid w:val="0016416D"/>
    <w:rsid w:val="00164972"/>
    <w:rsid w:val="00164B84"/>
    <w:rsid w:val="00164DA8"/>
    <w:rsid w:val="001653C6"/>
    <w:rsid w:val="00165604"/>
    <w:rsid w:val="00165847"/>
    <w:rsid w:val="0016588A"/>
    <w:rsid w:val="00165B95"/>
    <w:rsid w:val="00165D0A"/>
    <w:rsid w:val="00165D28"/>
    <w:rsid w:val="00165D80"/>
    <w:rsid w:val="00166048"/>
    <w:rsid w:val="00166136"/>
    <w:rsid w:val="001667A5"/>
    <w:rsid w:val="00166E94"/>
    <w:rsid w:val="0016727A"/>
    <w:rsid w:val="001672A0"/>
    <w:rsid w:val="001674DD"/>
    <w:rsid w:val="00167E4B"/>
    <w:rsid w:val="00167FD1"/>
    <w:rsid w:val="001702B1"/>
    <w:rsid w:val="0017035C"/>
    <w:rsid w:val="0017045D"/>
    <w:rsid w:val="001708D7"/>
    <w:rsid w:val="00170A52"/>
    <w:rsid w:val="00170B1F"/>
    <w:rsid w:val="00170D5A"/>
    <w:rsid w:val="0017100C"/>
    <w:rsid w:val="0017120B"/>
    <w:rsid w:val="0017162B"/>
    <w:rsid w:val="00171724"/>
    <w:rsid w:val="001719F0"/>
    <w:rsid w:val="00171CE3"/>
    <w:rsid w:val="00171ED6"/>
    <w:rsid w:val="001721D6"/>
    <w:rsid w:val="00172677"/>
    <w:rsid w:val="001726F1"/>
    <w:rsid w:val="00172AA4"/>
    <w:rsid w:val="00172E72"/>
    <w:rsid w:val="00172F59"/>
    <w:rsid w:val="0017303A"/>
    <w:rsid w:val="00173657"/>
    <w:rsid w:val="001738B3"/>
    <w:rsid w:val="00173B90"/>
    <w:rsid w:val="00173D45"/>
    <w:rsid w:val="00174486"/>
    <w:rsid w:val="001744A8"/>
    <w:rsid w:val="0017464F"/>
    <w:rsid w:val="0017468E"/>
    <w:rsid w:val="0017471B"/>
    <w:rsid w:val="00174C79"/>
    <w:rsid w:val="00174DF8"/>
    <w:rsid w:val="001751B0"/>
    <w:rsid w:val="0017549C"/>
    <w:rsid w:val="001756BF"/>
    <w:rsid w:val="00175855"/>
    <w:rsid w:val="00175A64"/>
    <w:rsid w:val="00175E68"/>
    <w:rsid w:val="001763C8"/>
    <w:rsid w:val="0017684B"/>
    <w:rsid w:val="0017687A"/>
    <w:rsid w:val="00177060"/>
    <w:rsid w:val="00177147"/>
    <w:rsid w:val="001779C3"/>
    <w:rsid w:val="00177F26"/>
    <w:rsid w:val="00180546"/>
    <w:rsid w:val="0018067E"/>
    <w:rsid w:val="001806CC"/>
    <w:rsid w:val="00180938"/>
    <w:rsid w:val="00180B9C"/>
    <w:rsid w:val="00180C4D"/>
    <w:rsid w:val="00180D48"/>
    <w:rsid w:val="00180FBD"/>
    <w:rsid w:val="00181107"/>
    <w:rsid w:val="0018118D"/>
    <w:rsid w:val="00181627"/>
    <w:rsid w:val="0018175B"/>
    <w:rsid w:val="00181E81"/>
    <w:rsid w:val="001821FD"/>
    <w:rsid w:val="0018265C"/>
    <w:rsid w:val="001827D4"/>
    <w:rsid w:val="00182F55"/>
    <w:rsid w:val="001830C0"/>
    <w:rsid w:val="0018335C"/>
    <w:rsid w:val="001833BE"/>
    <w:rsid w:val="001833CD"/>
    <w:rsid w:val="00183633"/>
    <w:rsid w:val="0018387E"/>
    <w:rsid w:val="001838A1"/>
    <w:rsid w:val="00183ABC"/>
    <w:rsid w:val="00183C88"/>
    <w:rsid w:val="00183C9C"/>
    <w:rsid w:val="00183F6D"/>
    <w:rsid w:val="001845F8"/>
    <w:rsid w:val="00184A18"/>
    <w:rsid w:val="00184E67"/>
    <w:rsid w:val="00184EAB"/>
    <w:rsid w:val="00184F60"/>
    <w:rsid w:val="00185399"/>
    <w:rsid w:val="00185811"/>
    <w:rsid w:val="00185983"/>
    <w:rsid w:val="00185A08"/>
    <w:rsid w:val="00185AE3"/>
    <w:rsid w:val="00185C2E"/>
    <w:rsid w:val="00185C8C"/>
    <w:rsid w:val="001860AE"/>
    <w:rsid w:val="0018633F"/>
    <w:rsid w:val="0018656B"/>
    <w:rsid w:val="0018690F"/>
    <w:rsid w:val="00186A64"/>
    <w:rsid w:val="00186B3B"/>
    <w:rsid w:val="00186E02"/>
    <w:rsid w:val="00186E34"/>
    <w:rsid w:val="00186EAD"/>
    <w:rsid w:val="001872E2"/>
    <w:rsid w:val="00187595"/>
    <w:rsid w:val="001877CA"/>
    <w:rsid w:val="00187835"/>
    <w:rsid w:val="00187D66"/>
    <w:rsid w:val="00187EAD"/>
    <w:rsid w:val="00187F6C"/>
    <w:rsid w:val="001900EA"/>
    <w:rsid w:val="0019015F"/>
    <w:rsid w:val="001902B0"/>
    <w:rsid w:val="00190473"/>
    <w:rsid w:val="001905A8"/>
    <w:rsid w:val="001905E3"/>
    <w:rsid w:val="001905EC"/>
    <w:rsid w:val="00190E53"/>
    <w:rsid w:val="0019199C"/>
    <w:rsid w:val="001919EF"/>
    <w:rsid w:val="00191E9F"/>
    <w:rsid w:val="0019277B"/>
    <w:rsid w:val="00192A94"/>
    <w:rsid w:val="00192B93"/>
    <w:rsid w:val="0019335A"/>
    <w:rsid w:val="00194242"/>
    <w:rsid w:val="001945E0"/>
    <w:rsid w:val="00194BFC"/>
    <w:rsid w:val="00194C52"/>
    <w:rsid w:val="00194CBD"/>
    <w:rsid w:val="00195315"/>
    <w:rsid w:val="0019541C"/>
    <w:rsid w:val="00195B52"/>
    <w:rsid w:val="00195BB5"/>
    <w:rsid w:val="00195D78"/>
    <w:rsid w:val="0019634E"/>
    <w:rsid w:val="00196428"/>
    <w:rsid w:val="00196D22"/>
    <w:rsid w:val="00196FCD"/>
    <w:rsid w:val="001970E2"/>
    <w:rsid w:val="00197907"/>
    <w:rsid w:val="00197ABD"/>
    <w:rsid w:val="00197ACE"/>
    <w:rsid w:val="00197CB5"/>
    <w:rsid w:val="001A0535"/>
    <w:rsid w:val="001A05EA"/>
    <w:rsid w:val="001A0AF5"/>
    <w:rsid w:val="001A0C3D"/>
    <w:rsid w:val="001A0F4B"/>
    <w:rsid w:val="001A132C"/>
    <w:rsid w:val="001A14A6"/>
    <w:rsid w:val="001A14D7"/>
    <w:rsid w:val="001A17FD"/>
    <w:rsid w:val="001A1805"/>
    <w:rsid w:val="001A1891"/>
    <w:rsid w:val="001A1B79"/>
    <w:rsid w:val="001A255A"/>
    <w:rsid w:val="001A275E"/>
    <w:rsid w:val="001A2808"/>
    <w:rsid w:val="001A2D97"/>
    <w:rsid w:val="001A34C2"/>
    <w:rsid w:val="001A3543"/>
    <w:rsid w:val="001A41D9"/>
    <w:rsid w:val="001A46B1"/>
    <w:rsid w:val="001A48A7"/>
    <w:rsid w:val="001A4D22"/>
    <w:rsid w:val="001A5156"/>
    <w:rsid w:val="001A52A9"/>
    <w:rsid w:val="001A54D3"/>
    <w:rsid w:val="001A5ADB"/>
    <w:rsid w:val="001A5B4A"/>
    <w:rsid w:val="001A5CB6"/>
    <w:rsid w:val="001A6635"/>
    <w:rsid w:val="001A6B92"/>
    <w:rsid w:val="001A6F86"/>
    <w:rsid w:val="001A7475"/>
    <w:rsid w:val="001A7618"/>
    <w:rsid w:val="001A7639"/>
    <w:rsid w:val="001A7796"/>
    <w:rsid w:val="001A7A63"/>
    <w:rsid w:val="001A7BB1"/>
    <w:rsid w:val="001A7E6F"/>
    <w:rsid w:val="001B003B"/>
    <w:rsid w:val="001B0186"/>
    <w:rsid w:val="001B0297"/>
    <w:rsid w:val="001B04D5"/>
    <w:rsid w:val="001B08DB"/>
    <w:rsid w:val="001B0E78"/>
    <w:rsid w:val="001B113B"/>
    <w:rsid w:val="001B127B"/>
    <w:rsid w:val="001B12C5"/>
    <w:rsid w:val="001B14A3"/>
    <w:rsid w:val="001B15D9"/>
    <w:rsid w:val="001B2146"/>
    <w:rsid w:val="001B222B"/>
    <w:rsid w:val="001B2279"/>
    <w:rsid w:val="001B2554"/>
    <w:rsid w:val="001B25A2"/>
    <w:rsid w:val="001B263F"/>
    <w:rsid w:val="001B2E15"/>
    <w:rsid w:val="001B3667"/>
    <w:rsid w:val="001B366B"/>
    <w:rsid w:val="001B3A51"/>
    <w:rsid w:val="001B3D75"/>
    <w:rsid w:val="001B4305"/>
    <w:rsid w:val="001B48ED"/>
    <w:rsid w:val="001B4E7F"/>
    <w:rsid w:val="001B532A"/>
    <w:rsid w:val="001B54CB"/>
    <w:rsid w:val="001B6012"/>
    <w:rsid w:val="001B6939"/>
    <w:rsid w:val="001B69B1"/>
    <w:rsid w:val="001B6EBE"/>
    <w:rsid w:val="001B714F"/>
    <w:rsid w:val="001B755D"/>
    <w:rsid w:val="001B7640"/>
    <w:rsid w:val="001B77B5"/>
    <w:rsid w:val="001B799F"/>
    <w:rsid w:val="001B7B5A"/>
    <w:rsid w:val="001B7E77"/>
    <w:rsid w:val="001C001E"/>
    <w:rsid w:val="001C00BB"/>
    <w:rsid w:val="001C00D8"/>
    <w:rsid w:val="001C0804"/>
    <w:rsid w:val="001C0C21"/>
    <w:rsid w:val="001C0C5C"/>
    <w:rsid w:val="001C1283"/>
    <w:rsid w:val="001C15B8"/>
    <w:rsid w:val="001C1671"/>
    <w:rsid w:val="001C1676"/>
    <w:rsid w:val="001C19BB"/>
    <w:rsid w:val="001C1B80"/>
    <w:rsid w:val="001C2189"/>
    <w:rsid w:val="001C2196"/>
    <w:rsid w:val="001C2414"/>
    <w:rsid w:val="001C29F7"/>
    <w:rsid w:val="001C29FE"/>
    <w:rsid w:val="001C2CCF"/>
    <w:rsid w:val="001C2E02"/>
    <w:rsid w:val="001C302F"/>
    <w:rsid w:val="001C31D8"/>
    <w:rsid w:val="001C3A72"/>
    <w:rsid w:val="001C3B70"/>
    <w:rsid w:val="001C3D40"/>
    <w:rsid w:val="001C3D69"/>
    <w:rsid w:val="001C3F42"/>
    <w:rsid w:val="001C4A56"/>
    <w:rsid w:val="001C4D61"/>
    <w:rsid w:val="001C523D"/>
    <w:rsid w:val="001C53A3"/>
    <w:rsid w:val="001C53DC"/>
    <w:rsid w:val="001C6102"/>
    <w:rsid w:val="001C6252"/>
    <w:rsid w:val="001C772A"/>
    <w:rsid w:val="001D0108"/>
    <w:rsid w:val="001D0942"/>
    <w:rsid w:val="001D0CAE"/>
    <w:rsid w:val="001D0CF7"/>
    <w:rsid w:val="001D0EC5"/>
    <w:rsid w:val="001D102B"/>
    <w:rsid w:val="001D107A"/>
    <w:rsid w:val="001D1A8D"/>
    <w:rsid w:val="001D1CDA"/>
    <w:rsid w:val="001D1EAC"/>
    <w:rsid w:val="001D2209"/>
    <w:rsid w:val="001D2574"/>
    <w:rsid w:val="001D2A2C"/>
    <w:rsid w:val="001D3941"/>
    <w:rsid w:val="001D39F7"/>
    <w:rsid w:val="001D3B13"/>
    <w:rsid w:val="001D3F59"/>
    <w:rsid w:val="001D42F8"/>
    <w:rsid w:val="001D4AFB"/>
    <w:rsid w:val="001D4CD4"/>
    <w:rsid w:val="001D4DB2"/>
    <w:rsid w:val="001D4E9C"/>
    <w:rsid w:val="001D5508"/>
    <w:rsid w:val="001D57D1"/>
    <w:rsid w:val="001D58B0"/>
    <w:rsid w:val="001D5A63"/>
    <w:rsid w:val="001D5BD3"/>
    <w:rsid w:val="001D5DCB"/>
    <w:rsid w:val="001D5F52"/>
    <w:rsid w:val="001D6F78"/>
    <w:rsid w:val="001D7527"/>
    <w:rsid w:val="001D76C1"/>
    <w:rsid w:val="001D77A4"/>
    <w:rsid w:val="001D79A5"/>
    <w:rsid w:val="001D7AD6"/>
    <w:rsid w:val="001D7B53"/>
    <w:rsid w:val="001D7B91"/>
    <w:rsid w:val="001E00BA"/>
    <w:rsid w:val="001E0204"/>
    <w:rsid w:val="001E0235"/>
    <w:rsid w:val="001E0298"/>
    <w:rsid w:val="001E03CA"/>
    <w:rsid w:val="001E04F6"/>
    <w:rsid w:val="001E0761"/>
    <w:rsid w:val="001E08C2"/>
    <w:rsid w:val="001E08E5"/>
    <w:rsid w:val="001E0C2C"/>
    <w:rsid w:val="001E0DFA"/>
    <w:rsid w:val="001E0F0A"/>
    <w:rsid w:val="001E16E8"/>
    <w:rsid w:val="001E175C"/>
    <w:rsid w:val="001E17E7"/>
    <w:rsid w:val="001E18F9"/>
    <w:rsid w:val="001E1C04"/>
    <w:rsid w:val="001E1C1A"/>
    <w:rsid w:val="001E1DC6"/>
    <w:rsid w:val="001E1F7C"/>
    <w:rsid w:val="001E243E"/>
    <w:rsid w:val="001E28DA"/>
    <w:rsid w:val="001E29F2"/>
    <w:rsid w:val="001E2A6B"/>
    <w:rsid w:val="001E2AE2"/>
    <w:rsid w:val="001E2B32"/>
    <w:rsid w:val="001E2C83"/>
    <w:rsid w:val="001E2DD1"/>
    <w:rsid w:val="001E2E3A"/>
    <w:rsid w:val="001E2E94"/>
    <w:rsid w:val="001E2FCB"/>
    <w:rsid w:val="001E2FD1"/>
    <w:rsid w:val="001E2FFC"/>
    <w:rsid w:val="001E3843"/>
    <w:rsid w:val="001E38BF"/>
    <w:rsid w:val="001E3ADE"/>
    <w:rsid w:val="001E3EE3"/>
    <w:rsid w:val="001E4512"/>
    <w:rsid w:val="001E45AF"/>
    <w:rsid w:val="001E45FB"/>
    <w:rsid w:val="001E4AE5"/>
    <w:rsid w:val="001E4F41"/>
    <w:rsid w:val="001E52C8"/>
    <w:rsid w:val="001E562A"/>
    <w:rsid w:val="001E57F8"/>
    <w:rsid w:val="001E5958"/>
    <w:rsid w:val="001E5F64"/>
    <w:rsid w:val="001E656D"/>
    <w:rsid w:val="001E687B"/>
    <w:rsid w:val="001E6F98"/>
    <w:rsid w:val="001E775A"/>
    <w:rsid w:val="001E7850"/>
    <w:rsid w:val="001E78B3"/>
    <w:rsid w:val="001E7C0F"/>
    <w:rsid w:val="001F0133"/>
    <w:rsid w:val="001F03C4"/>
    <w:rsid w:val="001F0423"/>
    <w:rsid w:val="001F051E"/>
    <w:rsid w:val="001F0B81"/>
    <w:rsid w:val="001F0F8F"/>
    <w:rsid w:val="001F113C"/>
    <w:rsid w:val="001F1D18"/>
    <w:rsid w:val="001F2625"/>
    <w:rsid w:val="001F27CF"/>
    <w:rsid w:val="001F28A0"/>
    <w:rsid w:val="001F2C22"/>
    <w:rsid w:val="001F2CC1"/>
    <w:rsid w:val="001F2CE3"/>
    <w:rsid w:val="001F2F0B"/>
    <w:rsid w:val="001F2FBF"/>
    <w:rsid w:val="001F308D"/>
    <w:rsid w:val="001F3538"/>
    <w:rsid w:val="001F35DC"/>
    <w:rsid w:val="001F3A22"/>
    <w:rsid w:val="001F3AE3"/>
    <w:rsid w:val="001F40FB"/>
    <w:rsid w:val="001F45FF"/>
    <w:rsid w:val="001F4AF5"/>
    <w:rsid w:val="001F4B66"/>
    <w:rsid w:val="001F4D63"/>
    <w:rsid w:val="001F4E95"/>
    <w:rsid w:val="001F4FBE"/>
    <w:rsid w:val="001F53C6"/>
    <w:rsid w:val="001F541D"/>
    <w:rsid w:val="001F5493"/>
    <w:rsid w:val="001F58D3"/>
    <w:rsid w:val="001F5EEA"/>
    <w:rsid w:val="001F5F02"/>
    <w:rsid w:val="001F6241"/>
    <w:rsid w:val="001F65A2"/>
    <w:rsid w:val="001F65C1"/>
    <w:rsid w:val="001F674D"/>
    <w:rsid w:val="001F69EF"/>
    <w:rsid w:val="001F701E"/>
    <w:rsid w:val="001F71B4"/>
    <w:rsid w:val="001F739E"/>
    <w:rsid w:val="001F7796"/>
    <w:rsid w:val="001F77A0"/>
    <w:rsid w:val="001F785C"/>
    <w:rsid w:val="001F7F17"/>
    <w:rsid w:val="00200291"/>
    <w:rsid w:val="00200551"/>
    <w:rsid w:val="0020098A"/>
    <w:rsid w:val="00200D5D"/>
    <w:rsid w:val="002010A9"/>
    <w:rsid w:val="002013DC"/>
    <w:rsid w:val="002017B8"/>
    <w:rsid w:val="00201909"/>
    <w:rsid w:val="00201B94"/>
    <w:rsid w:val="00201D1B"/>
    <w:rsid w:val="002021C5"/>
    <w:rsid w:val="00202267"/>
    <w:rsid w:val="0020332C"/>
    <w:rsid w:val="002034BC"/>
    <w:rsid w:val="0020367E"/>
    <w:rsid w:val="00203945"/>
    <w:rsid w:val="00203AB4"/>
    <w:rsid w:val="00203B5A"/>
    <w:rsid w:val="002046DE"/>
    <w:rsid w:val="00204BDF"/>
    <w:rsid w:val="00204DA0"/>
    <w:rsid w:val="00204DEF"/>
    <w:rsid w:val="00204E2A"/>
    <w:rsid w:val="00204FD4"/>
    <w:rsid w:val="0020503D"/>
    <w:rsid w:val="0020537C"/>
    <w:rsid w:val="00205653"/>
    <w:rsid w:val="0020598C"/>
    <w:rsid w:val="00205AFB"/>
    <w:rsid w:val="00205BB0"/>
    <w:rsid w:val="00205FC0"/>
    <w:rsid w:val="00205FFA"/>
    <w:rsid w:val="0020616C"/>
    <w:rsid w:val="0020622A"/>
    <w:rsid w:val="002062AE"/>
    <w:rsid w:val="00206439"/>
    <w:rsid w:val="0020672C"/>
    <w:rsid w:val="0020774E"/>
    <w:rsid w:val="0020778B"/>
    <w:rsid w:val="00207A48"/>
    <w:rsid w:val="00207ADE"/>
    <w:rsid w:val="00207AE3"/>
    <w:rsid w:val="002100A0"/>
    <w:rsid w:val="00210192"/>
    <w:rsid w:val="002108CE"/>
    <w:rsid w:val="00210974"/>
    <w:rsid w:val="00210A09"/>
    <w:rsid w:val="00210BE6"/>
    <w:rsid w:val="00210DC9"/>
    <w:rsid w:val="00211889"/>
    <w:rsid w:val="00211961"/>
    <w:rsid w:val="00211ECE"/>
    <w:rsid w:val="002124CC"/>
    <w:rsid w:val="00212522"/>
    <w:rsid w:val="0021268B"/>
    <w:rsid w:val="00212801"/>
    <w:rsid w:val="0021283B"/>
    <w:rsid w:val="00213227"/>
    <w:rsid w:val="002135AC"/>
    <w:rsid w:val="002138B6"/>
    <w:rsid w:val="0021391C"/>
    <w:rsid w:val="0021397D"/>
    <w:rsid w:val="00213A15"/>
    <w:rsid w:val="002140A6"/>
    <w:rsid w:val="002144F5"/>
    <w:rsid w:val="002146D3"/>
    <w:rsid w:val="002155EC"/>
    <w:rsid w:val="00215836"/>
    <w:rsid w:val="002158AE"/>
    <w:rsid w:val="002159D1"/>
    <w:rsid w:val="00215B6E"/>
    <w:rsid w:val="00215CF9"/>
    <w:rsid w:val="00216246"/>
    <w:rsid w:val="0021627B"/>
    <w:rsid w:val="002170A9"/>
    <w:rsid w:val="00217174"/>
    <w:rsid w:val="002172F4"/>
    <w:rsid w:val="002173EF"/>
    <w:rsid w:val="002178F5"/>
    <w:rsid w:val="0021793A"/>
    <w:rsid w:val="00217D36"/>
    <w:rsid w:val="00220181"/>
    <w:rsid w:val="002202C3"/>
    <w:rsid w:val="00220651"/>
    <w:rsid w:val="00220840"/>
    <w:rsid w:val="00220D82"/>
    <w:rsid w:val="0022103C"/>
    <w:rsid w:val="002210FF"/>
    <w:rsid w:val="00221168"/>
    <w:rsid w:val="00221611"/>
    <w:rsid w:val="00221D23"/>
    <w:rsid w:val="00221D70"/>
    <w:rsid w:val="00221DBE"/>
    <w:rsid w:val="002220F3"/>
    <w:rsid w:val="00222563"/>
    <w:rsid w:val="00222B29"/>
    <w:rsid w:val="00222F93"/>
    <w:rsid w:val="0022304A"/>
    <w:rsid w:val="00223111"/>
    <w:rsid w:val="0022324C"/>
    <w:rsid w:val="00223633"/>
    <w:rsid w:val="0022374F"/>
    <w:rsid w:val="002237A6"/>
    <w:rsid w:val="00223A1F"/>
    <w:rsid w:val="00223A78"/>
    <w:rsid w:val="00223B75"/>
    <w:rsid w:val="002241AB"/>
    <w:rsid w:val="002245E6"/>
    <w:rsid w:val="00224EA0"/>
    <w:rsid w:val="00225229"/>
    <w:rsid w:val="0022528B"/>
    <w:rsid w:val="0022570F"/>
    <w:rsid w:val="00225BBF"/>
    <w:rsid w:val="00225C3A"/>
    <w:rsid w:val="00225FCD"/>
    <w:rsid w:val="00226C28"/>
    <w:rsid w:val="00227299"/>
    <w:rsid w:val="00227658"/>
    <w:rsid w:val="00230377"/>
    <w:rsid w:val="00230693"/>
    <w:rsid w:val="0023093E"/>
    <w:rsid w:val="00230A25"/>
    <w:rsid w:val="00230CEB"/>
    <w:rsid w:val="00230E1B"/>
    <w:rsid w:val="0023101C"/>
    <w:rsid w:val="00231684"/>
    <w:rsid w:val="00231842"/>
    <w:rsid w:val="00231A24"/>
    <w:rsid w:val="00231A70"/>
    <w:rsid w:val="00232788"/>
    <w:rsid w:val="0023298C"/>
    <w:rsid w:val="00232AC6"/>
    <w:rsid w:val="00232DDC"/>
    <w:rsid w:val="00232F85"/>
    <w:rsid w:val="00232FEE"/>
    <w:rsid w:val="002333F9"/>
    <w:rsid w:val="00233898"/>
    <w:rsid w:val="002338A4"/>
    <w:rsid w:val="002340C7"/>
    <w:rsid w:val="0023450A"/>
    <w:rsid w:val="00234684"/>
    <w:rsid w:val="00234813"/>
    <w:rsid w:val="00234ED6"/>
    <w:rsid w:val="0023505A"/>
    <w:rsid w:val="002351BF"/>
    <w:rsid w:val="00235733"/>
    <w:rsid w:val="00235775"/>
    <w:rsid w:val="00235CDD"/>
    <w:rsid w:val="00235EBE"/>
    <w:rsid w:val="0023650B"/>
    <w:rsid w:val="00236B7E"/>
    <w:rsid w:val="002377E1"/>
    <w:rsid w:val="00237BD0"/>
    <w:rsid w:val="00237BFC"/>
    <w:rsid w:val="00237EC6"/>
    <w:rsid w:val="00237F4C"/>
    <w:rsid w:val="00240115"/>
    <w:rsid w:val="0024045D"/>
    <w:rsid w:val="0024055E"/>
    <w:rsid w:val="00240617"/>
    <w:rsid w:val="00241163"/>
    <w:rsid w:val="00241293"/>
    <w:rsid w:val="00241613"/>
    <w:rsid w:val="00241778"/>
    <w:rsid w:val="00241855"/>
    <w:rsid w:val="00241990"/>
    <w:rsid w:val="00241A10"/>
    <w:rsid w:val="00241C25"/>
    <w:rsid w:val="00241CB3"/>
    <w:rsid w:val="00242217"/>
    <w:rsid w:val="0024275E"/>
    <w:rsid w:val="00242E86"/>
    <w:rsid w:val="00242F15"/>
    <w:rsid w:val="002431F7"/>
    <w:rsid w:val="0024322F"/>
    <w:rsid w:val="00243777"/>
    <w:rsid w:val="0024398F"/>
    <w:rsid w:val="002439A5"/>
    <w:rsid w:val="0024439F"/>
    <w:rsid w:val="002445F9"/>
    <w:rsid w:val="0024462C"/>
    <w:rsid w:val="00244A39"/>
    <w:rsid w:val="00244FA3"/>
    <w:rsid w:val="002452FF"/>
    <w:rsid w:val="002456FC"/>
    <w:rsid w:val="002459CB"/>
    <w:rsid w:val="0024602A"/>
    <w:rsid w:val="00246130"/>
    <w:rsid w:val="00246195"/>
    <w:rsid w:val="002462BA"/>
    <w:rsid w:val="002466A0"/>
    <w:rsid w:val="00246B9F"/>
    <w:rsid w:val="00247064"/>
    <w:rsid w:val="002474CA"/>
    <w:rsid w:val="00247B00"/>
    <w:rsid w:val="00250064"/>
    <w:rsid w:val="00250157"/>
    <w:rsid w:val="00250B7E"/>
    <w:rsid w:val="00250CFE"/>
    <w:rsid w:val="00250E24"/>
    <w:rsid w:val="00251678"/>
    <w:rsid w:val="002519BB"/>
    <w:rsid w:val="00251BB7"/>
    <w:rsid w:val="00251C1F"/>
    <w:rsid w:val="00251CF8"/>
    <w:rsid w:val="0025222D"/>
    <w:rsid w:val="00252B62"/>
    <w:rsid w:val="002532FB"/>
    <w:rsid w:val="0025373B"/>
    <w:rsid w:val="002537EF"/>
    <w:rsid w:val="0025390D"/>
    <w:rsid w:val="00253969"/>
    <w:rsid w:val="00253AA6"/>
    <w:rsid w:val="00253BF2"/>
    <w:rsid w:val="00253CA9"/>
    <w:rsid w:val="0025412F"/>
    <w:rsid w:val="002545DD"/>
    <w:rsid w:val="002546D2"/>
    <w:rsid w:val="00254959"/>
    <w:rsid w:val="00254ACA"/>
    <w:rsid w:val="00254D01"/>
    <w:rsid w:val="00254E85"/>
    <w:rsid w:val="00255364"/>
    <w:rsid w:val="002553A0"/>
    <w:rsid w:val="0025562E"/>
    <w:rsid w:val="002556FB"/>
    <w:rsid w:val="002558CD"/>
    <w:rsid w:val="00255D96"/>
    <w:rsid w:val="00256582"/>
    <w:rsid w:val="00256723"/>
    <w:rsid w:val="002567B1"/>
    <w:rsid w:val="00256C31"/>
    <w:rsid w:val="00257110"/>
    <w:rsid w:val="002573A8"/>
    <w:rsid w:val="002575ED"/>
    <w:rsid w:val="0025798E"/>
    <w:rsid w:val="00257CE6"/>
    <w:rsid w:val="00260AA7"/>
    <w:rsid w:val="002612DF"/>
    <w:rsid w:val="002616D2"/>
    <w:rsid w:val="00261BF3"/>
    <w:rsid w:val="00261CBA"/>
    <w:rsid w:val="00261CD8"/>
    <w:rsid w:val="00261EE8"/>
    <w:rsid w:val="00261FE2"/>
    <w:rsid w:val="00261FF3"/>
    <w:rsid w:val="0026221B"/>
    <w:rsid w:val="00262692"/>
    <w:rsid w:val="00262B40"/>
    <w:rsid w:val="00262DE6"/>
    <w:rsid w:val="00262F45"/>
    <w:rsid w:val="00263B9D"/>
    <w:rsid w:val="00263D9A"/>
    <w:rsid w:val="00264063"/>
    <w:rsid w:val="002640A9"/>
    <w:rsid w:val="0026413A"/>
    <w:rsid w:val="0026420F"/>
    <w:rsid w:val="002647E2"/>
    <w:rsid w:val="00265861"/>
    <w:rsid w:val="002658B6"/>
    <w:rsid w:val="002662C3"/>
    <w:rsid w:val="00266C38"/>
    <w:rsid w:val="00267406"/>
    <w:rsid w:val="0026766A"/>
    <w:rsid w:val="00267737"/>
    <w:rsid w:val="00267758"/>
    <w:rsid w:val="00270118"/>
    <w:rsid w:val="00270261"/>
    <w:rsid w:val="002704A7"/>
    <w:rsid w:val="002709F0"/>
    <w:rsid w:val="00270A1C"/>
    <w:rsid w:val="00270D5A"/>
    <w:rsid w:val="00270F41"/>
    <w:rsid w:val="00271201"/>
    <w:rsid w:val="00271458"/>
    <w:rsid w:val="002717B1"/>
    <w:rsid w:val="002719E5"/>
    <w:rsid w:val="00271A62"/>
    <w:rsid w:val="00271CE1"/>
    <w:rsid w:val="00271DF9"/>
    <w:rsid w:val="002721A9"/>
    <w:rsid w:val="002722F2"/>
    <w:rsid w:val="00272EF5"/>
    <w:rsid w:val="00272FAE"/>
    <w:rsid w:val="002730AC"/>
    <w:rsid w:val="002730E2"/>
    <w:rsid w:val="002730F5"/>
    <w:rsid w:val="0027349A"/>
    <w:rsid w:val="002736D4"/>
    <w:rsid w:val="002736D6"/>
    <w:rsid w:val="002738CC"/>
    <w:rsid w:val="002739AC"/>
    <w:rsid w:val="00273A1B"/>
    <w:rsid w:val="00273A8C"/>
    <w:rsid w:val="00273C79"/>
    <w:rsid w:val="00273DC2"/>
    <w:rsid w:val="00273E88"/>
    <w:rsid w:val="00273F1D"/>
    <w:rsid w:val="00273FD6"/>
    <w:rsid w:val="0027405A"/>
    <w:rsid w:val="0027414B"/>
    <w:rsid w:val="002742EE"/>
    <w:rsid w:val="00274670"/>
    <w:rsid w:val="00274680"/>
    <w:rsid w:val="002749DE"/>
    <w:rsid w:val="00274AA6"/>
    <w:rsid w:val="00274B71"/>
    <w:rsid w:val="00274E99"/>
    <w:rsid w:val="00275620"/>
    <w:rsid w:val="00275635"/>
    <w:rsid w:val="00276978"/>
    <w:rsid w:val="00276D08"/>
    <w:rsid w:val="00276D83"/>
    <w:rsid w:val="00276E7B"/>
    <w:rsid w:val="00276E82"/>
    <w:rsid w:val="00276F11"/>
    <w:rsid w:val="002775C7"/>
    <w:rsid w:val="00277799"/>
    <w:rsid w:val="0028039B"/>
    <w:rsid w:val="002806A8"/>
    <w:rsid w:val="00280744"/>
    <w:rsid w:val="00280921"/>
    <w:rsid w:val="00280AAB"/>
    <w:rsid w:val="00280C70"/>
    <w:rsid w:val="00280DBA"/>
    <w:rsid w:val="002811B3"/>
    <w:rsid w:val="002814F9"/>
    <w:rsid w:val="00281653"/>
    <w:rsid w:val="00281817"/>
    <w:rsid w:val="00281B23"/>
    <w:rsid w:val="00281C9E"/>
    <w:rsid w:val="002821B6"/>
    <w:rsid w:val="00282287"/>
    <w:rsid w:val="0028232D"/>
    <w:rsid w:val="0028266C"/>
    <w:rsid w:val="00282A53"/>
    <w:rsid w:val="00282DA0"/>
    <w:rsid w:val="00282E36"/>
    <w:rsid w:val="002830C5"/>
    <w:rsid w:val="002834F6"/>
    <w:rsid w:val="002838A2"/>
    <w:rsid w:val="00283A6D"/>
    <w:rsid w:val="00283CC0"/>
    <w:rsid w:val="00283DA9"/>
    <w:rsid w:val="002840C9"/>
    <w:rsid w:val="002841D1"/>
    <w:rsid w:val="00284219"/>
    <w:rsid w:val="0028424A"/>
    <w:rsid w:val="002849E8"/>
    <w:rsid w:val="00284EEF"/>
    <w:rsid w:val="00284F0F"/>
    <w:rsid w:val="0028522F"/>
    <w:rsid w:val="0028529F"/>
    <w:rsid w:val="0028531B"/>
    <w:rsid w:val="0028551C"/>
    <w:rsid w:val="002859B8"/>
    <w:rsid w:val="00285E6E"/>
    <w:rsid w:val="002861F7"/>
    <w:rsid w:val="0028671C"/>
    <w:rsid w:val="0028754E"/>
    <w:rsid w:val="00287957"/>
    <w:rsid w:val="00287ED3"/>
    <w:rsid w:val="00287F2C"/>
    <w:rsid w:val="00287F70"/>
    <w:rsid w:val="002900D0"/>
    <w:rsid w:val="00290AC4"/>
    <w:rsid w:val="00290E9F"/>
    <w:rsid w:val="00290FC1"/>
    <w:rsid w:val="00291319"/>
    <w:rsid w:val="002917FE"/>
    <w:rsid w:val="00291C10"/>
    <w:rsid w:val="00291EAF"/>
    <w:rsid w:val="00291F7F"/>
    <w:rsid w:val="0029221E"/>
    <w:rsid w:val="00292234"/>
    <w:rsid w:val="00292260"/>
    <w:rsid w:val="0029232C"/>
    <w:rsid w:val="00292428"/>
    <w:rsid w:val="002927AD"/>
    <w:rsid w:val="00292A3E"/>
    <w:rsid w:val="00292B3E"/>
    <w:rsid w:val="00292E3B"/>
    <w:rsid w:val="00293710"/>
    <w:rsid w:val="00293759"/>
    <w:rsid w:val="0029377F"/>
    <w:rsid w:val="0029409B"/>
    <w:rsid w:val="00294838"/>
    <w:rsid w:val="00294856"/>
    <w:rsid w:val="00294987"/>
    <w:rsid w:val="00294B9B"/>
    <w:rsid w:val="0029509E"/>
    <w:rsid w:val="00295266"/>
    <w:rsid w:val="00295493"/>
    <w:rsid w:val="00295ABF"/>
    <w:rsid w:val="00295CE3"/>
    <w:rsid w:val="00296170"/>
    <w:rsid w:val="002965F4"/>
    <w:rsid w:val="00296644"/>
    <w:rsid w:val="00296972"/>
    <w:rsid w:val="002969A2"/>
    <w:rsid w:val="00296A91"/>
    <w:rsid w:val="00297045"/>
    <w:rsid w:val="0029704C"/>
    <w:rsid w:val="0029764A"/>
    <w:rsid w:val="002976CD"/>
    <w:rsid w:val="00297942"/>
    <w:rsid w:val="00297AF3"/>
    <w:rsid w:val="00297F06"/>
    <w:rsid w:val="002A0451"/>
    <w:rsid w:val="002A0731"/>
    <w:rsid w:val="002A07E6"/>
    <w:rsid w:val="002A08A3"/>
    <w:rsid w:val="002A09D6"/>
    <w:rsid w:val="002A0A58"/>
    <w:rsid w:val="002A1043"/>
    <w:rsid w:val="002A1101"/>
    <w:rsid w:val="002A1195"/>
    <w:rsid w:val="002A148F"/>
    <w:rsid w:val="002A192C"/>
    <w:rsid w:val="002A1C42"/>
    <w:rsid w:val="002A1D01"/>
    <w:rsid w:val="002A1E01"/>
    <w:rsid w:val="002A1E7F"/>
    <w:rsid w:val="002A230A"/>
    <w:rsid w:val="002A2315"/>
    <w:rsid w:val="002A2768"/>
    <w:rsid w:val="002A2FD2"/>
    <w:rsid w:val="002A401C"/>
    <w:rsid w:val="002A436B"/>
    <w:rsid w:val="002A49F6"/>
    <w:rsid w:val="002A4D15"/>
    <w:rsid w:val="002A50E8"/>
    <w:rsid w:val="002A5254"/>
    <w:rsid w:val="002A55A9"/>
    <w:rsid w:val="002A572C"/>
    <w:rsid w:val="002A5CA9"/>
    <w:rsid w:val="002A5E01"/>
    <w:rsid w:val="002A6125"/>
    <w:rsid w:val="002A6AED"/>
    <w:rsid w:val="002A6AF1"/>
    <w:rsid w:val="002A6B9D"/>
    <w:rsid w:val="002A6BB3"/>
    <w:rsid w:val="002A72DE"/>
    <w:rsid w:val="002A7343"/>
    <w:rsid w:val="002A771B"/>
    <w:rsid w:val="002A7731"/>
    <w:rsid w:val="002A7A86"/>
    <w:rsid w:val="002B06ED"/>
    <w:rsid w:val="002B083C"/>
    <w:rsid w:val="002B0C11"/>
    <w:rsid w:val="002B0D73"/>
    <w:rsid w:val="002B0E67"/>
    <w:rsid w:val="002B102C"/>
    <w:rsid w:val="002B1585"/>
    <w:rsid w:val="002B17EE"/>
    <w:rsid w:val="002B1998"/>
    <w:rsid w:val="002B1F24"/>
    <w:rsid w:val="002B1FC0"/>
    <w:rsid w:val="002B24F3"/>
    <w:rsid w:val="002B291E"/>
    <w:rsid w:val="002B2B0F"/>
    <w:rsid w:val="002B2C3E"/>
    <w:rsid w:val="002B2E6B"/>
    <w:rsid w:val="002B2E72"/>
    <w:rsid w:val="002B32F9"/>
    <w:rsid w:val="002B3408"/>
    <w:rsid w:val="002B350B"/>
    <w:rsid w:val="002B3627"/>
    <w:rsid w:val="002B3681"/>
    <w:rsid w:val="002B397E"/>
    <w:rsid w:val="002B3C59"/>
    <w:rsid w:val="002B3FD9"/>
    <w:rsid w:val="002B4041"/>
    <w:rsid w:val="002B427F"/>
    <w:rsid w:val="002B431F"/>
    <w:rsid w:val="002B497E"/>
    <w:rsid w:val="002B4B1A"/>
    <w:rsid w:val="002B5099"/>
    <w:rsid w:val="002B5560"/>
    <w:rsid w:val="002B56FB"/>
    <w:rsid w:val="002B5BAB"/>
    <w:rsid w:val="002B5CF9"/>
    <w:rsid w:val="002B5D24"/>
    <w:rsid w:val="002B5DCE"/>
    <w:rsid w:val="002B6161"/>
    <w:rsid w:val="002B6410"/>
    <w:rsid w:val="002B67B3"/>
    <w:rsid w:val="002B6B11"/>
    <w:rsid w:val="002B6D5F"/>
    <w:rsid w:val="002B72CB"/>
    <w:rsid w:val="002B7711"/>
    <w:rsid w:val="002B79DC"/>
    <w:rsid w:val="002B7BA3"/>
    <w:rsid w:val="002B7F2A"/>
    <w:rsid w:val="002C0046"/>
    <w:rsid w:val="002C005E"/>
    <w:rsid w:val="002C039E"/>
    <w:rsid w:val="002C06F0"/>
    <w:rsid w:val="002C06F9"/>
    <w:rsid w:val="002C0765"/>
    <w:rsid w:val="002C0863"/>
    <w:rsid w:val="002C08B8"/>
    <w:rsid w:val="002C1142"/>
    <w:rsid w:val="002C1502"/>
    <w:rsid w:val="002C359B"/>
    <w:rsid w:val="002C3A15"/>
    <w:rsid w:val="002C3C0F"/>
    <w:rsid w:val="002C3D19"/>
    <w:rsid w:val="002C4152"/>
    <w:rsid w:val="002C45CC"/>
    <w:rsid w:val="002C462D"/>
    <w:rsid w:val="002C4893"/>
    <w:rsid w:val="002C4982"/>
    <w:rsid w:val="002C502E"/>
    <w:rsid w:val="002C5204"/>
    <w:rsid w:val="002C5343"/>
    <w:rsid w:val="002C5586"/>
    <w:rsid w:val="002C5844"/>
    <w:rsid w:val="002C5EC8"/>
    <w:rsid w:val="002C6063"/>
    <w:rsid w:val="002C608A"/>
    <w:rsid w:val="002C60B2"/>
    <w:rsid w:val="002C698A"/>
    <w:rsid w:val="002C6C44"/>
    <w:rsid w:val="002C6FF3"/>
    <w:rsid w:val="002C746D"/>
    <w:rsid w:val="002C75FC"/>
    <w:rsid w:val="002C7D45"/>
    <w:rsid w:val="002D008A"/>
    <w:rsid w:val="002D0608"/>
    <w:rsid w:val="002D0CF6"/>
    <w:rsid w:val="002D11C5"/>
    <w:rsid w:val="002D14C4"/>
    <w:rsid w:val="002D1641"/>
    <w:rsid w:val="002D1BD6"/>
    <w:rsid w:val="002D203D"/>
    <w:rsid w:val="002D212D"/>
    <w:rsid w:val="002D228B"/>
    <w:rsid w:val="002D23EC"/>
    <w:rsid w:val="002D261F"/>
    <w:rsid w:val="002D2752"/>
    <w:rsid w:val="002D278A"/>
    <w:rsid w:val="002D2CF0"/>
    <w:rsid w:val="002D2EA8"/>
    <w:rsid w:val="002D322B"/>
    <w:rsid w:val="002D3396"/>
    <w:rsid w:val="002D34B3"/>
    <w:rsid w:val="002D34E1"/>
    <w:rsid w:val="002D3E27"/>
    <w:rsid w:val="002D430D"/>
    <w:rsid w:val="002D470C"/>
    <w:rsid w:val="002D489C"/>
    <w:rsid w:val="002D4A96"/>
    <w:rsid w:val="002D4C22"/>
    <w:rsid w:val="002D5189"/>
    <w:rsid w:val="002D5318"/>
    <w:rsid w:val="002D53D5"/>
    <w:rsid w:val="002D55AD"/>
    <w:rsid w:val="002D584D"/>
    <w:rsid w:val="002D587F"/>
    <w:rsid w:val="002D5BF2"/>
    <w:rsid w:val="002D621E"/>
    <w:rsid w:val="002D649C"/>
    <w:rsid w:val="002D652E"/>
    <w:rsid w:val="002D697A"/>
    <w:rsid w:val="002D711E"/>
    <w:rsid w:val="002D715D"/>
    <w:rsid w:val="002D71DC"/>
    <w:rsid w:val="002D72B3"/>
    <w:rsid w:val="002D734D"/>
    <w:rsid w:val="002D73E7"/>
    <w:rsid w:val="002D74E3"/>
    <w:rsid w:val="002D7B48"/>
    <w:rsid w:val="002D7CDF"/>
    <w:rsid w:val="002D7E14"/>
    <w:rsid w:val="002E06AB"/>
    <w:rsid w:val="002E0A21"/>
    <w:rsid w:val="002E0D27"/>
    <w:rsid w:val="002E0E6C"/>
    <w:rsid w:val="002E113C"/>
    <w:rsid w:val="002E11F4"/>
    <w:rsid w:val="002E12EB"/>
    <w:rsid w:val="002E13F0"/>
    <w:rsid w:val="002E1B64"/>
    <w:rsid w:val="002E1D7D"/>
    <w:rsid w:val="002E2186"/>
    <w:rsid w:val="002E223F"/>
    <w:rsid w:val="002E22F1"/>
    <w:rsid w:val="002E2435"/>
    <w:rsid w:val="002E2550"/>
    <w:rsid w:val="002E2779"/>
    <w:rsid w:val="002E28FA"/>
    <w:rsid w:val="002E2B38"/>
    <w:rsid w:val="002E2D9E"/>
    <w:rsid w:val="002E334C"/>
    <w:rsid w:val="002E3755"/>
    <w:rsid w:val="002E38C5"/>
    <w:rsid w:val="002E3AA9"/>
    <w:rsid w:val="002E3B50"/>
    <w:rsid w:val="002E3B7D"/>
    <w:rsid w:val="002E45F3"/>
    <w:rsid w:val="002E474A"/>
    <w:rsid w:val="002E494D"/>
    <w:rsid w:val="002E4AB8"/>
    <w:rsid w:val="002E5075"/>
    <w:rsid w:val="002E59B8"/>
    <w:rsid w:val="002E5E53"/>
    <w:rsid w:val="002E5FE3"/>
    <w:rsid w:val="002E6032"/>
    <w:rsid w:val="002E6BA4"/>
    <w:rsid w:val="002E729D"/>
    <w:rsid w:val="002E72E0"/>
    <w:rsid w:val="002E767C"/>
    <w:rsid w:val="002E77C6"/>
    <w:rsid w:val="002E77F8"/>
    <w:rsid w:val="002E77FB"/>
    <w:rsid w:val="002E7F93"/>
    <w:rsid w:val="002F0491"/>
    <w:rsid w:val="002F054C"/>
    <w:rsid w:val="002F0565"/>
    <w:rsid w:val="002F0588"/>
    <w:rsid w:val="002F0966"/>
    <w:rsid w:val="002F09E5"/>
    <w:rsid w:val="002F0E6F"/>
    <w:rsid w:val="002F16E4"/>
    <w:rsid w:val="002F2A0F"/>
    <w:rsid w:val="002F2CB8"/>
    <w:rsid w:val="002F2CCB"/>
    <w:rsid w:val="002F2E3B"/>
    <w:rsid w:val="002F2F81"/>
    <w:rsid w:val="002F31FF"/>
    <w:rsid w:val="002F38B8"/>
    <w:rsid w:val="002F41D2"/>
    <w:rsid w:val="002F4350"/>
    <w:rsid w:val="002F4819"/>
    <w:rsid w:val="002F49CB"/>
    <w:rsid w:val="002F4FC4"/>
    <w:rsid w:val="002F54A0"/>
    <w:rsid w:val="002F55A6"/>
    <w:rsid w:val="002F58A9"/>
    <w:rsid w:val="002F58C1"/>
    <w:rsid w:val="002F5CE0"/>
    <w:rsid w:val="002F5EBD"/>
    <w:rsid w:val="002F6B5F"/>
    <w:rsid w:val="002F6CD2"/>
    <w:rsid w:val="002F6D0E"/>
    <w:rsid w:val="002F6EFF"/>
    <w:rsid w:val="002F7268"/>
    <w:rsid w:val="002F73AC"/>
    <w:rsid w:val="002F73DE"/>
    <w:rsid w:val="002F74F5"/>
    <w:rsid w:val="002F79A8"/>
    <w:rsid w:val="002F7C1A"/>
    <w:rsid w:val="002F7F2F"/>
    <w:rsid w:val="002F7F36"/>
    <w:rsid w:val="003000A9"/>
    <w:rsid w:val="00300234"/>
    <w:rsid w:val="00300306"/>
    <w:rsid w:val="00300462"/>
    <w:rsid w:val="00300526"/>
    <w:rsid w:val="003006FE"/>
    <w:rsid w:val="00300A73"/>
    <w:rsid w:val="00300E19"/>
    <w:rsid w:val="0030106B"/>
    <w:rsid w:val="0030128D"/>
    <w:rsid w:val="0030132A"/>
    <w:rsid w:val="0030137D"/>
    <w:rsid w:val="00301ADA"/>
    <w:rsid w:val="00302009"/>
    <w:rsid w:val="00302092"/>
    <w:rsid w:val="00302576"/>
    <w:rsid w:val="003028C6"/>
    <w:rsid w:val="00302ADB"/>
    <w:rsid w:val="00302CF3"/>
    <w:rsid w:val="00302EB3"/>
    <w:rsid w:val="0030316C"/>
    <w:rsid w:val="0030346C"/>
    <w:rsid w:val="003034FF"/>
    <w:rsid w:val="00303638"/>
    <w:rsid w:val="0030366F"/>
    <w:rsid w:val="003036C4"/>
    <w:rsid w:val="00303759"/>
    <w:rsid w:val="00303E9D"/>
    <w:rsid w:val="00304076"/>
    <w:rsid w:val="00304121"/>
    <w:rsid w:val="00304208"/>
    <w:rsid w:val="00304628"/>
    <w:rsid w:val="003047A5"/>
    <w:rsid w:val="003048F8"/>
    <w:rsid w:val="00304B05"/>
    <w:rsid w:val="00304FDF"/>
    <w:rsid w:val="00304FEA"/>
    <w:rsid w:val="00305020"/>
    <w:rsid w:val="003050AC"/>
    <w:rsid w:val="003056E6"/>
    <w:rsid w:val="00305AC7"/>
    <w:rsid w:val="00305E92"/>
    <w:rsid w:val="00305EA6"/>
    <w:rsid w:val="00305EF3"/>
    <w:rsid w:val="003063FE"/>
    <w:rsid w:val="00306CE1"/>
    <w:rsid w:val="00306DDD"/>
    <w:rsid w:val="003070C2"/>
    <w:rsid w:val="003075DE"/>
    <w:rsid w:val="00307841"/>
    <w:rsid w:val="00307BFB"/>
    <w:rsid w:val="0031003C"/>
    <w:rsid w:val="0031016D"/>
    <w:rsid w:val="00310610"/>
    <w:rsid w:val="00310682"/>
    <w:rsid w:val="00310BAA"/>
    <w:rsid w:val="00310C82"/>
    <w:rsid w:val="00310DC2"/>
    <w:rsid w:val="003114F0"/>
    <w:rsid w:val="00311626"/>
    <w:rsid w:val="003118F5"/>
    <w:rsid w:val="003119D4"/>
    <w:rsid w:val="00311B02"/>
    <w:rsid w:val="00311CC5"/>
    <w:rsid w:val="00311F8B"/>
    <w:rsid w:val="00311FBA"/>
    <w:rsid w:val="00312075"/>
    <w:rsid w:val="00312124"/>
    <w:rsid w:val="00312467"/>
    <w:rsid w:val="0031253D"/>
    <w:rsid w:val="0031272E"/>
    <w:rsid w:val="0031278E"/>
    <w:rsid w:val="00312988"/>
    <w:rsid w:val="00312BD7"/>
    <w:rsid w:val="00313008"/>
    <w:rsid w:val="0031316F"/>
    <w:rsid w:val="003131ED"/>
    <w:rsid w:val="003132B0"/>
    <w:rsid w:val="00313400"/>
    <w:rsid w:val="00313620"/>
    <w:rsid w:val="0031385C"/>
    <w:rsid w:val="00313BC8"/>
    <w:rsid w:val="00313C02"/>
    <w:rsid w:val="00313F86"/>
    <w:rsid w:val="00313F89"/>
    <w:rsid w:val="0031431E"/>
    <w:rsid w:val="00314C15"/>
    <w:rsid w:val="00314CA4"/>
    <w:rsid w:val="00314F95"/>
    <w:rsid w:val="00315023"/>
    <w:rsid w:val="00315098"/>
    <w:rsid w:val="00315249"/>
    <w:rsid w:val="003156E1"/>
    <w:rsid w:val="00315764"/>
    <w:rsid w:val="00315BE5"/>
    <w:rsid w:val="00315C41"/>
    <w:rsid w:val="00316077"/>
    <w:rsid w:val="0031627C"/>
    <w:rsid w:val="00316556"/>
    <w:rsid w:val="003170A2"/>
    <w:rsid w:val="0031757F"/>
    <w:rsid w:val="00317592"/>
    <w:rsid w:val="003176BA"/>
    <w:rsid w:val="003177EC"/>
    <w:rsid w:val="00317C3D"/>
    <w:rsid w:val="00320019"/>
    <w:rsid w:val="0032059A"/>
    <w:rsid w:val="003207E7"/>
    <w:rsid w:val="003207FA"/>
    <w:rsid w:val="00320847"/>
    <w:rsid w:val="00320CEC"/>
    <w:rsid w:val="00320E30"/>
    <w:rsid w:val="00320F4C"/>
    <w:rsid w:val="003212FE"/>
    <w:rsid w:val="0032157D"/>
    <w:rsid w:val="003217E1"/>
    <w:rsid w:val="003218A9"/>
    <w:rsid w:val="00321949"/>
    <w:rsid w:val="003220E2"/>
    <w:rsid w:val="003222AB"/>
    <w:rsid w:val="003222ED"/>
    <w:rsid w:val="00322524"/>
    <w:rsid w:val="003225B6"/>
    <w:rsid w:val="0032263F"/>
    <w:rsid w:val="003227F0"/>
    <w:rsid w:val="00322F5A"/>
    <w:rsid w:val="00323096"/>
    <w:rsid w:val="00323560"/>
    <w:rsid w:val="00323CDB"/>
    <w:rsid w:val="00323E92"/>
    <w:rsid w:val="003242E9"/>
    <w:rsid w:val="00324B29"/>
    <w:rsid w:val="0032545B"/>
    <w:rsid w:val="00325719"/>
    <w:rsid w:val="0032597D"/>
    <w:rsid w:val="00325AC4"/>
    <w:rsid w:val="00325BC1"/>
    <w:rsid w:val="00325E56"/>
    <w:rsid w:val="00325F1F"/>
    <w:rsid w:val="00326463"/>
    <w:rsid w:val="00326868"/>
    <w:rsid w:val="00326E60"/>
    <w:rsid w:val="003270C1"/>
    <w:rsid w:val="00327176"/>
    <w:rsid w:val="00327252"/>
    <w:rsid w:val="003279D3"/>
    <w:rsid w:val="00327D5A"/>
    <w:rsid w:val="00327D87"/>
    <w:rsid w:val="003300EA"/>
    <w:rsid w:val="0033017C"/>
    <w:rsid w:val="0033036B"/>
    <w:rsid w:val="003303DA"/>
    <w:rsid w:val="003306C1"/>
    <w:rsid w:val="003308DE"/>
    <w:rsid w:val="00330A17"/>
    <w:rsid w:val="00330B8B"/>
    <w:rsid w:val="00331259"/>
    <w:rsid w:val="00331AA0"/>
    <w:rsid w:val="00331BCD"/>
    <w:rsid w:val="00331D4D"/>
    <w:rsid w:val="00332075"/>
    <w:rsid w:val="0033230E"/>
    <w:rsid w:val="0033279F"/>
    <w:rsid w:val="00332B91"/>
    <w:rsid w:val="00332C8F"/>
    <w:rsid w:val="00332F62"/>
    <w:rsid w:val="0033314D"/>
    <w:rsid w:val="0033323E"/>
    <w:rsid w:val="003335F5"/>
    <w:rsid w:val="00333660"/>
    <w:rsid w:val="003338B8"/>
    <w:rsid w:val="003345E4"/>
    <w:rsid w:val="003349D7"/>
    <w:rsid w:val="003349E1"/>
    <w:rsid w:val="00334B80"/>
    <w:rsid w:val="00334C2C"/>
    <w:rsid w:val="00335057"/>
    <w:rsid w:val="0033541E"/>
    <w:rsid w:val="00335E9A"/>
    <w:rsid w:val="00336103"/>
    <w:rsid w:val="0033612B"/>
    <w:rsid w:val="003365E4"/>
    <w:rsid w:val="00336C85"/>
    <w:rsid w:val="00336EC8"/>
    <w:rsid w:val="003371F3"/>
    <w:rsid w:val="00337CCF"/>
    <w:rsid w:val="00337F84"/>
    <w:rsid w:val="0034002C"/>
    <w:rsid w:val="00340293"/>
    <w:rsid w:val="00340460"/>
    <w:rsid w:val="003408E4"/>
    <w:rsid w:val="00340D0A"/>
    <w:rsid w:val="00340FEB"/>
    <w:rsid w:val="0034105E"/>
    <w:rsid w:val="003410F4"/>
    <w:rsid w:val="00341228"/>
    <w:rsid w:val="003412B4"/>
    <w:rsid w:val="00341B6A"/>
    <w:rsid w:val="00341EAC"/>
    <w:rsid w:val="00341F95"/>
    <w:rsid w:val="003422F5"/>
    <w:rsid w:val="0034237D"/>
    <w:rsid w:val="00342482"/>
    <w:rsid w:val="003425A1"/>
    <w:rsid w:val="0034271C"/>
    <w:rsid w:val="00342736"/>
    <w:rsid w:val="003428B9"/>
    <w:rsid w:val="003431C0"/>
    <w:rsid w:val="00343B54"/>
    <w:rsid w:val="00343E3A"/>
    <w:rsid w:val="003443F7"/>
    <w:rsid w:val="00344DEB"/>
    <w:rsid w:val="00345A71"/>
    <w:rsid w:val="00345A87"/>
    <w:rsid w:val="00345B3D"/>
    <w:rsid w:val="00345B76"/>
    <w:rsid w:val="00345D05"/>
    <w:rsid w:val="0034600A"/>
    <w:rsid w:val="00346051"/>
    <w:rsid w:val="003468B8"/>
    <w:rsid w:val="00346B0E"/>
    <w:rsid w:val="003471AC"/>
    <w:rsid w:val="003476DC"/>
    <w:rsid w:val="00347AFF"/>
    <w:rsid w:val="00347D2E"/>
    <w:rsid w:val="00350095"/>
    <w:rsid w:val="00350436"/>
    <w:rsid w:val="0035054D"/>
    <w:rsid w:val="00350625"/>
    <w:rsid w:val="00350803"/>
    <w:rsid w:val="0035128C"/>
    <w:rsid w:val="003514C8"/>
    <w:rsid w:val="0035168D"/>
    <w:rsid w:val="00351744"/>
    <w:rsid w:val="00351810"/>
    <w:rsid w:val="00351AB5"/>
    <w:rsid w:val="00352C93"/>
    <w:rsid w:val="00352C98"/>
    <w:rsid w:val="003530B3"/>
    <w:rsid w:val="00353159"/>
    <w:rsid w:val="0035320F"/>
    <w:rsid w:val="00353767"/>
    <w:rsid w:val="00353A8A"/>
    <w:rsid w:val="00353C73"/>
    <w:rsid w:val="00353EBD"/>
    <w:rsid w:val="0035491A"/>
    <w:rsid w:val="0035492C"/>
    <w:rsid w:val="00354B2E"/>
    <w:rsid w:val="00354CAF"/>
    <w:rsid w:val="0035505A"/>
    <w:rsid w:val="0035530A"/>
    <w:rsid w:val="00355429"/>
    <w:rsid w:val="003554A2"/>
    <w:rsid w:val="003558E1"/>
    <w:rsid w:val="00355DDB"/>
    <w:rsid w:val="00355E1D"/>
    <w:rsid w:val="003561EA"/>
    <w:rsid w:val="003568EE"/>
    <w:rsid w:val="00356AE5"/>
    <w:rsid w:val="00356B47"/>
    <w:rsid w:val="00356BBF"/>
    <w:rsid w:val="00356F8E"/>
    <w:rsid w:val="00356FB6"/>
    <w:rsid w:val="0035701F"/>
    <w:rsid w:val="0035713A"/>
    <w:rsid w:val="00357402"/>
    <w:rsid w:val="00357A68"/>
    <w:rsid w:val="00357C44"/>
    <w:rsid w:val="00357F1C"/>
    <w:rsid w:val="00360C36"/>
    <w:rsid w:val="003612D4"/>
    <w:rsid w:val="00361E4E"/>
    <w:rsid w:val="00361F8A"/>
    <w:rsid w:val="00362175"/>
    <w:rsid w:val="003621A5"/>
    <w:rsid w:val="0036286C"/>
    <w:rsid w:val="00362CD3"/>
    <w:rsid w:val="00362D7B"/>
    <w:rsid w:val="00362E08"/>
    <w:rsid w:val="003631FC"/>
    <w:rsid w:val="00363303"/>
    <w:rsid w:val="00363580"/>
    <w:rsid w:val="00363880"/>
    <w:rsid w:val="00363DC7"/>
    <w:rsid w:val="00363DCB"/>
    <w:rsid w:val="00363FE7"/>
    <w:rsid w:val="003645A1"/>
    <w:rsid w:val="003645F1"/>
    <w:rsid w:val="003646A6"/>
    <w:rsid w:val="0036471A"/>
    <w:rsid w:val="00364B1C"/>
    <w:rsid w:val="00364F23"/>
    <w:rsid w:val="003651F1"/>
    <w:rsid w:val="003652C6"/>
    <w:rsid w:val="003653B8"/>
    <w:rsid w:val="00365D6A"/>
    <w:rsid w:val="00366437"/>
    <w:rsid w:val="003664A1"/>
    <w:rsid w:val="003665B6"/>
    <w:rsid w:val="0036674F"/>
    <w:rsid w:val="003667F4"/>
    <w:rsid w:val="00366A32"/>
    <w:rsid w:val="00366A41"/>
    <w:rsid w:val="00366D8A"/>
    <w:rsid w:val="00366F27"/>
    <w:rsid w:val="003670D4"/>
    <w:rsid w:val="003671F4"/>
    <w:rsid w:val="0036754F"/>
    <w:rsid w:val="00367DE3"/>
    <w:rsid w:val="00370010"/>
    <w:rsid w:val="00370779"/>
    <w:rsid w:val="00370839"/>
    <w:rsid w:val="00370A39"/>
    <w:rsid w:val="00371575"/>
    <w:rsid w:val="00371B1D"/>
    <w:rsid w:val="00371CA8"/>
    <w:rsid w:val="00371EE8"/>
    <w:rsid w:val="00371F3D"/>
    <w:rsid w:val="00372973"/>
    <w:rsid w:val="00372B22"/>
    <w:rsid w:val="00372ED5"/>
    <w:rsid w:val="003730A3"/>
    <w:rsid w:val="003733E6"/>
    <w:rsid w:val="00373424"/>
    <w:rsid w:val="003738E3"/>
    <w:rsid w:val="00373B1B"/>
    <w:rsid w:val="00373DAC"/>
    <w:rsid w:val="00373E66"/>
    <w:rsid w:val="0037401D"/>
    <w:rsid w:val="003741C4"/>
    <w:rsid w:val="00374350"/>
    <w:rsid w:val="00374548"/>
    <w:rsid w:val="0037482A"/>
    <w:rsid w:val="00374DD1"/>
    <w:rsid w:val="003750E3"/>
    <w:rsid w:val="0037526D"/>
    <w:rsid w:val="003753CB"/>
    <w:rsid w:val="0037575D"/>
    <w:rsid w:val="00375A48"/>
    <w:rsid w:val="00375D14"/>
    <w:rsid w:val="00376054"/>
    <w:rsid w:val="0037630E"/>
    <w:rsid w:val="00376764"/>
    <w:rsid w:val="00376958"/>
    <w:rsid w:val="00376A9A"/>
    <w:rsid w:val="00377226"/>
    <w:rsid w:val="003773EC"/>
    <w:rsid w:val="00377A33"/>
    <w:rsid w:val="00377A6E"/>
    <w:rsid w:val="00377D38"/>
    <w:rsid w:val="0038006B"/>
    <w:rsid w:val="00380233"/>
    <w:rsid w:val="00380238"/>
    <w:rsid w:val="00380713"/>
    <w:rsid w:val="00380ADD"/>
    <w:rsid w:val="00380E39"/>
    <w:rsid w:val="00381192"/>
    <w:rsid w:val="003816A1"/>
    <w:rsid w:val="0038192B"/>
    <w:rsid w:val="003820F2"/>
    <w:rsid w:val="00382771"/>
    <w:rsid w:val="00383248"/>
    <w:rsid w:val="00383635"/>
    <w:rsid w:val="0038366D"/>
    <w:rsid w:val="00383BB9"/>
    <w:rsid w:val="00383BFD"/>
    <w:rsid w:val="00383CE2"/>
    <w:rsid w:val="00383DD0"/>
    <w:rsid w:val="003841ED"/>
    <w:rsid w:val="00384462"/>
    <w:rsid w:val="00384496"/>
    <w:rsid w:val="0038497B"/>
    <w:rsid w:val="00384C7A"/>
    <w:rsid w:val="0038505C"/>
    <w:rsid w:val="003854A9"/>
    <w:rsid w:val="003856D8"/>
    <w:rsid w:val="00385A92"/>
    <w:rsid w:val="0038646B"/>
    <w:rsid w:val="0038659D"/>
    <w:rsid w:val="003869D7"/>
    <w:rsid w:val="00386C43"/>
    <w:rsid w:val="00386C78"/>
    <w:rsid w:val="00386CBD"/>
    <w:rsid w:val="00386CCF"/>
    <w:rsid w:val="00387048"/>
    <w:rsid w:val="00387392"/>
    <w:rsid w:val="00387430"/>
    <w:rsid w:val="0038786A"/>
    <w:rsid w:val="00387D48"/>
    <w:rsid w:val="00387F4B"/>
    <w:rsid w:val="00390009"/>
    <w:rsid w:val="00390185"/>
    <w:rsid w:val="003904F6"/>
    <w:rsid w:val="003910E4"/>
    <w:rsid w:val="003912D1"/>
    <w:rsid w:val="00391539"/>
    <w:rsid w:val="0039158E"/>
    <w:rsid w:val="003916F4"/>
    <w:rsid w:val="003917E0"/>
    <w:rsid w:val="00391A2A"/>
    <w:rsid w:val="00391B33"/>
    <w:rsid w:val="00391C99"/>
    <w:rsid w:val="00391EBE"/>
    <w:rsid w:val="00391F49"/>
    <w:rsid w:val="00392099"/>
    <w:rsid w:val="003921FC"/>
    <w:rsid w:val="00392372"/>
    <w:rsid w:val="00392801"/>
    <w:rsid w:val="00392E4E"/>
    <w:rsid w:val="00392E7F"/>
    <w:rsid w:val="0039333A"/>
    <w:rsid w:val="00393B24"/>
    <w:rsid w:val="00393D89"/>
    <w:rsid w:val="00393D9C"/>
    <w:rsid w:val="00393F43"/>
    <w:rsid w:val="00394093"/>
    <w:rsid w:val="0039417B"/>
    <w:rsid w:val="003941F6"/>
    <w:rsid w:val="0039440B"/>
    <w:rsid w:val="0039454E"/>
    <w:rsid w:val="00394841"/>
    <w:rsid w:val="00394959"/>
    <w:rsid w:val="003952EC"/>
    <w:rsid w:val="00395699"/>
    <w:rsid w:val="003957B2"/>
    <w:rsid w:val="00395969"/>
    <w:rsid w:val="00396073"/>
    <w:rsid w:val="00396401"/>
    <w:rsid w:val="003964F8"/>
    <w:rsid w:val="003965FA"/>
    <w:rsid w:val="0039689B"/>
    <w:rsid w:val="00396CC0"/>
    <w:rsid w:val="00396D81"/>
    <w:rsid w:val="00396DBC"/>
    <w:rsid w:val="00396DC6"/>
    <w:rsid w:val="00396E98"/>
    <w:rsid w:val="00396F36"/>
    <w:rsid w:val="00397314"/>
    <w:rsid w:val="00397578"/>
    <w:rsid w:val="00397E85"/>
    <w:rsid w:val="00397FF2"/>
    <w:rsid w:val="003A03AD"/>
    <w:rsid w:val="003A051E"/>
    <w:rsid w:val="003A05CD"/>
    <w:rsid w:val="003A0A57"/>
    <w:rsid w:val="003A0B5B"/>
    <w:rsid w:val="003A0C5F"/>
    <w:rsid w:val="003A0EBC"/>
    <w:rsid w:val="003A14CF"/>
    <w:rsid w:val="003A1567"/>
    <w:rsid w:val="003A161A"/>
    <w:rsid w:val="003A1E11"/>
    <w:rsid w:val="003A2A44"/>
    <w:rsid w:val="003A32B2"/>
    <w:rsid w:val="003A3CF0"/>
    <w:rsid w:val="003A3DCF"/>
    <w:rsid w:val="003A41C5"/>
    <w:rsid w:val="003A43DE"/>
    <w:rsid w:val="003A49CF"/>
    <w:rsid w:val="003A4AF4"/>
    <w:rsid w:val="003A4E7E"/>
    <w:rsid w:val="003A4F37"/>
    <w:rsid w:val="003A50B4"/>
    <w:rsid w:val="003A50E7"/>
    <w:rsid w:val="003A55B6"/>
    <w:rsid w:val="003A56FD"/>
    <w:rsid w:val="003A5E3C"/>
    <w:rsid w:val="003A5E53"/>
    <w:rsid w:val="003A5ED2"/>
    <w:rsid w:val="003A6346"/>
    <w:rsid w:val="003A64D5"/>
    <w:rsid w:val="003A6631"/>
    <w:rsid w:val="003A67E0"/>
    <w:rsid w:val="003A67FA"/>
    <w:rsid w:val="003A6ACF"/>
    <w:rsid w:val="003A6B05"/>
    <w:rsid w:val="003A70A2"/>
    <w:rsid w:val="003A7203"/>
    <w:rsid w:val="003A7B1A"/>
    <w:rsid w:val="003A7C64"/>
    <w:rsid w:val="003A7F4B"/>
    <w:rsid w:val="003A7F91"/>
    <w:rsid w:val="003B0656"/>
    <w:rsid w:val="003B07C8"/>
    <w:rsid w:val="003B0F6C"/>
    <w:rsid w:val="003B1058"/>
    <w:rsid w:val="003B228C"/>
    <w:rsid w:val="003B2452"/>
    <w:rsid w:val="003B259E"/>
    <w:rsid w:val="003B27A5"/>
    <w:rsid w:val="003B2854"/>
    <w:rsid w:val="003B2CF2"/>
    <w:rsid w:val="003B2D02"/>
    <w:rsid w:val="003B2D5C"/>
    <w:rsid w:val="003B2E8F"/>
    <w:rsid w:val="003B3212"/>
    <w:rsid w:val="003B344F"/>
    <w:rsid w:val="003B3784"/>
    <w:rsid w:val="003B3887"/>
    <w:rsid w:val="003B398F"/>
    <w:rsid w:val="003B3E8C"/>
    <w:rsid w:val="003B40E5"/>
    <w:rsid w:val="003B41F5"/>
    <w:rsid w:val="003B4493"/>
    <w:rsid w:val="003B58C9"/>
    <w:rsid w:val="003B5A4F"/>
    <w:rsid w:val="003B5D14"/>
    <w:rsid w:val="003B60D4"/>
    <w:rsid w:val="003B61F8"/>
    <w:rsid w:val="003B62E9"/>
    <w:rsid w:val="003B63BC"/>
    <w:rsid w:val="003B67B5"/>
    <w:rsid w:val="003B6B6C"/>
    <w:rsid w:val="003B6BE1"/>
    <w:rsid w:val="003B6C24"/>
    <w:rsid w:val="003B6FBD"/>
    <w:rsid w:val="003B700E"/>
    <w:rsid w:val="003B77C7"/>
    <w:rsid w:val="003B7964"/>
    <w:rsid w:val="003C00AA"/>
    <w:rsid w:val="003C0630"/>
    <w:rsid w:val="003C0A36"/>
    <w:rsid w:val="003C0C9F"/>
    <w:rsid w:val="003C0E2C"/>
    <w:rsid w:val="003C0FB0"/>
    <w:rsid w:val="003C1027"/>
    <w:rsid w:val="003C1198"/>
    <w:rsid w:val="003C120E"/>
    <w:rsid w:val="003C1550"/>
    <w:rsid w:val="003C19E6"/>
    <w:rsid w:val="003C1CE7"/>
    <w:rsid w:val="003C1ED5"/>
    <w:rsid w:val="003C2164"/>
    <w:rsid w:val="003C217C"/>
    <w:rsid w:val="003C2328"/>
    <w:rsid w:val="003C2590"/>
    <w:rsid w:val="003C26C1"/>
    <w:rsid w:val="003C28E0"/>
    <w:rsid w:val="003C2A3C"/>
    <w:rsid w:val="003C3392"/>
    <w:rsid w:val="003C364B"/>
    <w:rsid w:val="003C3D9F"/>
    <w:rsid w:val="003C420F"/>
    <w:rsid w:val="003C428B"/>
    <w:rsid w:val="003C448A"/>
    <w:rsid w:val="003C46D7"/>
    <w:rsid w:val="003C4E8D"/>
    <w:rsid w:val="003C5504"/>
    <w:rsid w:val="003C55F3"/>
    <w:rsid w:val="003C56DD"/>
    <w:rsid w:val="003C5833"/>
    <w:rsid w:val="003C5850"/>
    <w:rsid w:val="003C5C96"/>
    <w:rsid w:val="003C5FA9"/>
    <w:rsid w:val="003C60CB"/>
    <w:rsid w:val="003C64F1"/>
    <w:rsid w:val="003C66E7"/>
    <w:rsid w:val="003C688E"/>
    <w:rsid w:val="003C6924"/>
    <w:rsid w:val="003C69D9"/>
    <w:rsid w:val="003C7127"/>
    <w:rsid w:val="003C7325"/>
    <w:rsid w:val="003C73B9"/>
    <w:rsid w:val="003C7742"/>
    <w:rsid w:val="003C7C14"/>
    <w:rsid w:val="003C7D27"/>
    <w:rsid w:val="003C7E0E"/>
    <w:rsid w:val="003D06B8"/>
    <w:rsid w:val="003D104F"/>
    <w:rsid w:val="003D137D"/>
    <w:rsid w:val="003D138E"/>
    <w:rsid w:val="003D1542"/>
    <w:rsid w:val="003D1726"/>
    <w:rsid w:val="003D1AB7"/>
    <w:rsid w:val="003D2028"/>
    <w:rsid w:val="003D2A3F"/>
    <w:rsid w:val="003D2B3C"/>
    <w:rsid w:val="003D2C17"/>
    <w:rsid w:val="003D2F90"/>
    <w:rsid w:val="003D2FF9"/>
    <w:rsid w:val="003D314A"/>
    <w:rsid w:val="003D33F1"/>
    <w:rsid w:val="003D347A"/>
    <w:rsid w:val="003D3560"/>
    <w:rsid w:val="003D374B"/>
    <w:rsid w:val="003D38D8"/>
    <w:rsid w:val="003D38FD"/>
    <w:rsid w:val="003D3AFB"/>
    <w:rsid w:val="003D440F"/>
    <w:rsid w:val="003D45AC"/>
    <w:rsid w:val="003D49A5"/>
    <w:rsid w:val="003D57A9"/>
    <w:rsid w:val="003D57D9"/>
    <w:rsid w:val="003D5A27"/>
    <w:rsid w:val="003D5EA7"/>
    <w:rsid w:val="003D685C"/>
    <w:rsid w:val="003D6A74"/>
    <w:rsid w:val="003D6C10"/>
    <w:rsid w:val="003D6D12"/>
    <w:rsid w:val="003D6D57"/>
    <w:rsid w:val="003D7473"/>
    <w:rsid w:val="003D756D"/>
    <w:rsid w:val="003D757A"/>
    <w:rsid w:val="003D763E"/>
    <w:rsid w:val="003D79A7"/>
    <w:rsid w:val="003E0189"/>
    <w:rsid w:val="003E0342"/>
    <w:rsid w:val="003E0579"/>
    <w:rsid w:val="003E0622"/>
    <w:rsid w:val="003E08C3"/>
    <w:rsid w:val="003E0BF8"/>
    <w:rsid w:val="003E1055"/>
    <w:rsid w:val="003E11D2"/>
    <w:rsid w:val="003E13EE"/>
    <w:rsid w:val="003E161C"/>
    <w:rsid w:val="003E199C"/>
    <w:rsid w:val="003E2366"/>
    <w:rsid w:val="003E2891"/>
    <w:rsid w:val="003E2B47"/>
    <w:rsid w:val="003E2ED9"/>
    <w:rsid w:val="003E3103"/>
    <w:rsid w:val="003E34FF"/>
    <w:rsid w:val="003E370F"/>
    <w:rsid w:val="003E39C1"/>
    <w:rsid w:val="003E3A07"/>
    <w:rsid w:val="003E44DF"/>
    <w:rsid w:val="003E4787"/>
    <w:rsid w:val="003E4A24"/>
    <w:rsid w:val="003E5164"/>
    <w:rsid w:val="003E5458"/>
    <w:rsid w:val="003E5F07"/>
    <w:rsid w:val="003E60F8"/>
    <w:rsid w:val="003E61CC"/>
    <w:rsid w:val="003E635B"/>
    <w:rsid w:val="003E6564"/>
    <w:rsid w:val="003E65ED"/>
    <w:rsid w:val="003E6647"/>
    <w:rsid w:val="003E66BD"/>
    <w:rsid w:val="003E674C"/>
    <w:rsid w:val="003E675C"/>
    <w:rsid w:val="003E6839"/>
    <w:rsid w:val="003E6AB2"/>
    <w:rsid w:val="003E6C25"/>
    <w:rsid w:val="003E6DC3"/>
    <w:rsid w:val="003E72B8"/>
    <w:rsid w:val="003E7506"/>
    <w:rsid w:val="003E765F"/>
    <w:rsid w:val="003E7916"/>
    <w:rsid w:val="003E7958"/>
    <w:rsid w:val="003F0015"/>
    <w:rsid w:val="003F04AB"/>
    <w:rsid w:val="003F0712"/>
    <w:rsid w:val="003F0819"/>
    <w:rsid w:val="003F0AB5"/>
    <w:rsid w:val="003F0D62"/>
    <w:rsid w:val="003F121B"/>
    <w:rsid w:val="003F146B"/>
    <w:rsid w:val="003F17D4"/>
    <w:rsid w:val="003F1984"/>
    <w:rsid w:val="003F1F16"/>
    <w:rsid w:val="003F20F0"/>
    <w:rsid w:val="003F2A1F"/>
    <w:rsid w:val="003F2A56"/>
    <w:rsid w:val="003F2BAB"/>
    <w:rsid w:val="003F2F41"/>
    <w:rsid w:val="003F3134"/>
    <w:rsid w:val="003F3548"/>
    <w:rsid w:val="003F355B"/>
    <w:rsid w:val="003F35F5"/>
    <w:rsid w:val="003F3878"/>
    <w:rsid w:val="003F4046"/>
    <w:rsid w:val="003F42C2"/>
    <w:rsid w:val="003F4356"/>
    <w:rsid w:val="003F439B"/>
    <w:rsid w:val="003F46A5"/>
    <w:rsid w:val="003F4A76"/>
    <w:rsid w:val="003F4B40"/>
    <w:rsid w:val="003F4CD0"/>
    <w:rsid w:val="003F5122"/>
    <w:rsid w:val="003F5174"/>
    <w:rsid w:val="003F55BB"/>
    <w:rsid w:val="003F5992"/>
    <w:rsid w:val="003F5E62"/>
    <w:rsid w:val="003F6164"/>
    <w:rsid w:val="003F639D"/>
    <w:rsid w:val="003F681F"/>
    <w:rsid w:val="003F682F"/>
    <w:rsid w:val="003F6A62"/>
    <w:rsid w:val="003F6B2C"/>
    <w:rsid w:val="003F6CF0"/>
    <w:rsid w:val="003F6DF3"/>
    <w:rsid w:val="003F71F7"/>
    <w:rsid w:val="003F7349"/>
    <w:rsid w:val="003F73AC"/>
    <w:rsid w:val="003F7598"/>
    <w:rsid w:val="003F75DA"/>
    <w:rsid w:val="003F75DC"/>
    <w:rsid w:val="003F788F"/>
    <w:rsid w:val="003F7BC5"/>
    <w:rsid w:val="003F7C97"/>
    <w:rsid w:val="00400086"/>
    <w:rsid w:val="00400217"/>
    <w:rsid w:val="0040032B"/>
    <w:rsid w:val="00400852"/>
    <w:rsid w:val="004008D2"/>
    <w:rsid w:val="00400956"/>
    <w:rsid w:val="00400998"/>
    <w:rsid w:val="00400DF4"/>
    <w:rsid w:val="00401043"/>
    <w:rsid w:val="00401544"/>
    <w:rsid w:val="004015A7"/>
    <w:rsid w:val="004015C5"/>
    <w:rsid w:val="004025B7"/>
    <w:rsid w:val="00402858"/>
    <w:rsid w:val="00402BD0"/>
    <w:rsid w:val="00402EEA"/>
    <w:rsid w:val="0040369D"/>
    <w:rsid w:val="004036ED"/>
    <w:rsid w:val="00403B43"/>
    <w:rsid w:val="0040469C"/>
    <w:rsid w:val="004047D2"/>
    <w:rsid w:val="00404EE2"/>
    <w:rsid w:val="00405108"/>
    <w:rsid w:val="0040532F"/>
    <w:rsid w:val="0040558B"/>
    <w:rsid w:val="004055E8"/>
    <w:rsid w:val="0040570D"/>
    <w:rsid w:val="00405D28"/>
    <w:rsid w:val="00406272"/>
    <w:rsid w:val="00406342"/>
    <w:rsid w:val="00406819"/>
    <w:rsid w:val="00406D42"/>
    <w:rsid w:val="00406E02"/>
    <w:rsid w:val="00406EE5"/>
    <w:rsid w:val="0040727D"/>
    <w:rsid w:val="00407285"/>
    <w:rsid w:val="004073AE"/>
    <w:rsid w:val="00407485"/>
    <w:rsid w:val="00407608"/>
    <w:rsid w:val="00407A25"/>
    <w:rsid w:val="00407BA8"/>
    <w:rsid w:val="00407C17"/>
    <w:rsid w:val="00407C3A"/>
    <w:rsid w:val="00410365"/>
    <w:rsid w:val="00410535"/>
    <w:rsid w:val="00410CE1"/>
    <w:rsid w:val="00410D83"/>
    <w:rsid w:val="00410EC4"/>
    <w:rsid w:val="00410FC0"/>
    <w:rsid w:val="0041172B"/>
    <w:rsid w:val="00411AEE"/>
    <w:rsid w:val="00411DC4"/>
    <w:rsid w:val="00411EBF"/>
    <w:rsid w:val="00411F1C"/>
    <w:rsid w:val="004126F6"/>
    <w:rsid w:val="00412E71"/>
    <w:rsid w:val="00413320"/>
    <w:rsid w:val="00413983"/>
    <w:rsid w:val="00413D4C"/>
    <w:rsid w:val="00413E4E"/>
    <w:rsid w:val="00413EEF"/>
    <w:rsid w:val="004142F0"/>
    <w:rsid w:val="004143C3"/>
    <w:rsid w:val="00414423"/>
    <w:rsid w:val="00414A68"/>
    <w:rsid w:val="00414D09"/>
    <w:rsid w:val="00414D20"/>
    <w:rsid w:val="0041576C"/>
    <w:rsid w:val="004157F9"/>
    <w:rsid w:val="004158FD"/>
    <w:rsid w:val="00415B1D"/>
    <w:rsid w:val="00415DDC"/>
    <w:rsid w:val="0041603A"/>
    <w:rsid w:val="00416796"/>
    <w:rsid w:val="004167D3"/>
    <w:rsid w:val="00416899"/>
    <w:rsid w:val="00416D60"/>
    <w:rsid w:val="00417532"/>
    <w:rsid w:val="00420007"/>
    <w:rsid w:val="0042000A"/>
    <w:rsid w:val="00420107"/>
    <w:rsid w:val="004208E1"/>
    <w:rsid w:val="0042091A"/>
    <w:rsid w:val="00420CD7"/>
    <w:rsid w:val="004212D3"/>
    <w:rsid w:val="00421329"/>
    <w:rsid w:val="0042193C"/>
    <w:rsid w:val="00421F96"/>
    <w:rsid w:val="00421FC7"/>
    <w:rsid w:val="0042228B"/>
    <w:rsid w:val="004222E2"/>
    <w:rsid w:val="0042275E"/>
    <w:rsid w:val="00422894"/>
    <w:rsid w:val="004229C2"/>
    <w:rsid w:val="00422A99"/>
    <w:rsid w:val="00422C8C"/>
    <w:rsid w:val="00423262"/>
    <w:rsid w:val="00423C5E"/>
    <w:rsid w:val="00424097"/>
    <w:rsid w:val="00424166"/>
    <w:rsid w:val="00424965"/>
    <w:rsid w:val="004249C6"/>
    <w:rsid w:val="00424A2D"/>
    <w:rsid w:val="00424A31"/>
    <w:rsid w:val="00424E94"/>
    <w:rsid w:val="00425390"/>
    <w:rsid w:val="00425A2C"/>
    <w:rsid w:val="00426306"/>
    <w:rsid w:val="00426440"/>
    <w:rsid w:val="00426EFD"/>
    <w:rsid w:val="00427434"/>
    <w:rsid w:val="004274EB"/>
    <w:rsid w:val="00427526"/>
    <w:rsid w:val="00427889"/>
    <w:rsid w:val="00427A0F"/>
    <w:rsid w:val="00427AF6"/>
    <w:rsid w:val="0043016B"/>
    <w:rsid w:val="00430249"/>
    <w:rsid w:val="00430300"/>
    <w:rsid w:val="0043037C"/>
    <w:rsid w:val="0043116A"/>
    <w:rsid w:val="004313E2"/>
    <w:rsid w:val="00431444"/>
    <w:rsid w:val="00431919"/>
    <w:rsid w:val="00431BB3"/>
    <w:rsid w:val="00431C29"/>
    <w:rsid w:val="004320AE"/>
    <w:rsid w:val="004324B2"/>
    <w:rsid w:val="004327FF"/>
    <w:rsid w:val="00432847"/>
    <w:rsid w:val="0043296C"/>
    <w:rsid w:val="00432ACF"/>
    <w:rsid w:val="00432CAA"/>
    <w:rsid w:val="004333B8"/>
    <w:rsid w:val="00433529"/>
    <w:rsid w:val="0043360C"/>
    <w:rsid w:val="00433FDC"/>
    <w:rsid w:val="00434050"/>
    <w:rsid w:val="00434383"/>
    <w:rsid w:val="00434434"/>
    <w:rsid w:val="004344F3"/>
    <w:rsid w:val="00434807"/>
    <w:rsid w:val="00434A9C"/>
    <w:rsid w:val="00434B10"/>
    <w:rsid w:val="00435146"/>
    <w:rsid w:val="004355E0"/>
    <w:rsid w:val="00436132"/>
    <w:rsid w:val="004361BE"/>
    <w:rsid w:val="004364D2"/>
    <w:rsid w:val="004365A7"/>
    <w:rsid w:val="00436772"/>
    <w:rsid w:val="004368C6"/>
    <w:rsid w:val="00436C8F"/>
    <w:rsid w:val="00436F39"/>
    <w:rsid w:val="004372C5"/>
    <w:rsid w:val="0043738E"/>
    <w:rsid w:val="004378A6"/>
    <w:rsid w:val="00437B20"/>
    <w:rsid w:val="00437B8B"/>
    <w:rsid w:val="0044022F"/>
    <w:rsid w:val="0044028B"/>
    <w:rsid w:val="00440338"/>
    <w:rsid w:val="0044035A"/>
    <w:rsid w:val="0044084B"/>
    <w:rsid w:val="00440A00"/>
    <w:rsid w:val="00440DA2"/>
    <w:rsid w:val="00440DE5"/>
    <w:rsid w:val="0044101C"/>
    <w:rsid w:val="00441141"/>
    <w:rsid w:val="00441586"/>
    <w:rsid w:val="004417ED"/>
    <w:rsid w:val="00441891"/>
    <w:rsid w:val="00441CA6"/>
    <w:rsid w:val="00441CDD"/>
    <w:rsid w:val="00441CED"/>
    <w:rsid w:val="00442B81"/>
    <w:rsid w:val="00442BFB"/>
    <w:rsid w:val="00442DE3"/>
    <w:rsid w:val="00442F99"/>
    <w:rsid w:val="004433F5"/>
    <w:rsid w:val="00443721"/>
    <w:rsid w:val="00444248"/>
    <w:rsid w:val="004446F1"/>
    <w:rsid w:val="00444890"/>
    <w:rsid w:val="00444895"/>
    <w:rsid w:val="00444EFD"/>
    <w:rsid w:val="0044524A"/>
    <w:rsid w:val="0044531B"/>
    <w:rsid w:val="0044583F"/>
    <w:rsid w:val="004458B1"/>
    <w:rsid w:val="00445E41"/>
    <w:rsid w:val="00445F0E"/>
    <w:rsid w:val="00445FAD"/>
    <w:rsid w:val="00446439"/>
    <w:rsid w:val="004465B0"/>
    <w:rsid w:val="00446ACA"/>
    <w:rsid w:val="00446B33"/>
    <w:rsid w:val="00447460"/>
    <w:rsid w:val="004476EB"/>
    <w:rsid w:val="0044783B"/>
    <w:rsid w:val="00447A8D"/>
    <w:rsid w:val="00447B52"/>
    <w:rsid w:val="00447EFE"/>
    <w:rsid w:val="0045030F"/>
    <w:rsid w:val="0045034E"/>
    <w:rsid w:val="00450475"/>
    <w:rsid w:val="004504BE"/>
    <w:rsid w:val="004505F7"/>
    <w:rsid w:val="004506FE"/>
    <w:rsid w:val="00450B90"/>
    <w:rsid w:val="00450C8C"/>
    <w:rsid w:val="00450FD5"/>
    <w:rsid w:val="00451314"/>
    <w:rsid w:val="0045139C"/>
    <w:rsid w:val="004513F0"/>
    <w:rsid w:val="00451419"/>
    <w:rsid w:val="004516EB"/>
    <w:rsid w:val="004518FC"/>
    <w:rsid w:val="00451C16"/>
    <w:rsid w:val="00452132"/>
    <w:rsid w:val="00452161"/>
    <w:rsid w:val="004522F6"/>
    <w:rsid w:val="004527F3"/>
    <w:rsid w:val="00452923"/>
    <w:rsid w:val="00452B50"/>
    <w:rsid w:val="00452F61"/>
    <w:rsid w:val="0045304A"/>
    <w:rsid w:val="004533E3"/>
    <w:rsid w:val="004536E5"/>
    <w:rsid w:val="00453859"/>
    <w:rsid w:val="0045386E"/>
    <w:rsid w:val="004539A4"/>
    <w:rsid w:val="004539ED"/>
    <w:rsid w:val="00453DDE"/>
    <w:rsid w:val="00454529"/>
    <w:rsid w:val="0045458E"/>
    <w:rsid w:val="00454767"/>
    <w:rsid w:val="004549C2"/>
    <w:rsid w:val="00454A19"/>
    <w:rsid w:val="00454FF9"/>
    <w:rsid w:val="00455103"/>
    <w:rsid w:val="0045535E"/>
    <w:rsid w:val="00455D11"/>
    <w:rsid w:val="00455F15"/>
    <w:rsid w:val="00456197"/>
    <w:rsid w:val="00456783"/>
    <w:rsid w:val="00456F75"/>
    <w:rsid w:val="00457156"/>
    <w:rsid w:val="0045762A"/>
    <w:rsid w:val="0045763A"/>
    <w:rsid w:val="00457A47"/>
    <w:rsid w:val="00457CA7"/>
    <w:rsid w:val="00457F64"/>
    <w:rsid w:val="0046013F"/>
    <w:rsid w:val="00460B3E"/>
    <w:rsid w:val="00460BA1"/>
    <w:rsid w:val="00461072"/>
    <w:rsid w:val="00461293"/>
    <w:rsid w:val="004625FB"/>
    <w:rsid w:val="0046291C"/>
    <w:rsid w:val="00462ACB"/>
    <w:rsid w:val="00462B63"/>
    <w:rsid w:val="00462BAE"/>
    <w:rsid w:val="00462D59"/>
    <w:rsid w:val="00462F6E"/>
    <w:rsid w:val="004630BD"/>
    <w:rsid w:val="00463134"/>
    <w:rsid w:val="004631F0"/>
    <w:rsid w:val="00463DC2"/>
    <w:rsid w:val="00463EDE"/>
    <w:rsid w:val="00464107"/>
    <w:rsid w:val="004642B0"/>
    <w:rsid w:val="00464988"/>
    <w:rsid w:val="00464C8E"/>
    <w:rsid w:val="0046504A"/>
    <w:rsid w:val="00465173"/>
    <w:rsid w:val="0046526F"/>
    <w:rsid w:val="004654C3"/>
    <w:rsid w:val="004654FA"/>
    <w:rsid w:val="00465666"/>
    <w:rsid w:val="004660E2"/>
    <w:rsid w:val="004663D1"/>
    <w:rsid w:val="0046654C"/>
    <w:rsid w:val="00466754"/>
    <w:rsid w:val="00466A31"/>
    <w:rsid w:val="00466D53"/>
    <w:rsid w:val="00466DF6"/>
    <w:rsid w:val="00466E55"/>
    <w:rsid w:val="00467DB2"/>
    <w:rsid w:val="00470157"/>
    <w:rsid w:val="00470721"/>
    <w:rsid w:val="0047092D"/>
    <w:rsid w:val="00471103"/>
    <w:rsid w:val="00471296"/>
    <w:rsid w:val="004714BF"/>
    <w:rsid w:val="004716D3"/>
    <w:rsid w:val="00471EE4"/>
    <w:rsid w:val="00472435"/>
    <w:rsid w:val="004726A8"/>
    <w:rsid w:val="0047278F"/>
    <w:rsid w:val="00472E70"/>
    <w:rsid w:val="00472E85"/>
    <w:rsid w:val="00472F8A"/>
    <w:rsid w:val="00472FE9"/>
    <w:rsid w:val="00473096"/>
    <w:rsid w:val="004733F9"/>
    <w:rsid w:val="004735F8"/>
    <w:rsid w:val="00473613"/>
    <w:rsid w:val="00473676"/>
    <w:rsid w:val="00473798"/>
    <w:rsid w:val="00474794"/>
    <w:rsid w:val="00474D78"/>
    <w:rsid w:val="00474ECE"/>
    <w:rsid w:val="00475191"/>
    <w:rsid w:val="0047540F"/>
    <w:rsid w:val="0047552D"/>
    <w:rsid w:val="0047573D"/>
    <w:rsid w:val="00475808"/>
    <w:rsid w:val="00475837"/>
    <w:rsid w:val="00475D64"/>
    <w:rsid w:val="00475D66"/>
    <w:rsid w:val="00476359"/>
    <w:rsid w:val="004763E0"/>
    <w:rsid w:val="00476484"/>
    <w:rsid w:val="00476624"/>
    <w:rsid w:val="00476A34"/>
    <w:rsid w:val="00476E19"/>
    <w:rsid w:val="00476E39"/>
    <w:rsid w:val="00476ECA"/>
    <w:rsid w:val="00476F49"/>
    <w:rsid w:val="004771C6"/>
    <w:rsid w:val="00477298"/>
    <w:rsid w:val="004775CF"/>
    <w:rsid w:val="00477ADC"/>
    <w:rsid w:val="00477FAD"/>
    <w:rsid w:val="004806A4"/>
    <w:rsid w:val="00480871"/>
    <w:rsid w:val="00480A65"/>
    <w:rsid w:val="00480BC7"/>
    <w:rsid w:val="00480C72"/>
    <w:rsid w:val="00480C86"/>
    <w:rsid w:val="00480DBB"/>
    <w:rsid w:val="0048118A"/>
    <w:rsid w:val="00481F8B"/>
    <w:rsid w:val="0048224E"/>
    <w:rsid w:val="004824C9"/>
    <w:rsid w:val="00482779"/>
    <w:rsid w:val="00482812"/>
    <w:rsid w:val="00482BEC"/>
    <w:rsid w:val="00482C63"/>
    <w:rsid w:val="00482D75"/>
    <w:rsid w:val="00483262"/>
    <w:rsid w:val="004839AB"/>
    <w:rsid w:val="00483A6F"/>
    <w:rsid w:val="00483C9D"/>
    <w:rsid w:val="00483EFF"/>
    <w:rsid w:val="00483FFF"/>
    <w:rsid w:val="00484192"/>
    <w:rsid w:val="004844C9"/>
    <w:rsid w:val="00484503"/>
    <w:rsid w:val="00484749"/>
    <w:rsid w:val="00484959"/>
    <w:rsid w:val="00484A5D"/>
    <w:rsid w:val="00484AD4"/>
    <w:rsid w:val="00484C28"/>
    <w:rsid w:val="004850BB"/>
    <w:rsid w:val="0048578A"/>
    <w:rsid w:val="004858C1"/>
    <w:rsid w:val="00485D87"/>
    <w:rsid w:val="004860FD"/>
    <w:rsid w:val="00486B18"/>
    <w:rsid w:val="00486F96"/>
    <w:rsid w:val="00487CC3"/>
    <w:rsid w:val="00487EBA"/>
    <w:rsid w:val="004905FB"/>
    <w:rsid w:val="00490BA0"/>
    <w:rsid w:val="004910B2"/>
    <w:rsid w:val="0049112B"/>
    <w:rsid w:val="00491132"/>
    <w:rsid w:val="00491425"/>
    <w:rsid w:val="00491498"/>
    <w:rsid w:val="004914A7"/>
    <w:rsid w:val="00491691"/>
    <w:rsid w:val="004916CD"/>
    <w:rsid w:val="004919A7"/>
    <w:rsid w:val="00492010"/>
    <w:rsid w:val="0049218B"/>
    <w:rsid w:val="0049239D"/>
    <w:rsid w:val="004926B2"/>
    <w:rsid w:val="0049297F"/>
    <w:rsid w:val="00492B34"/>
    <w:rsid w:val="00492B45"/>
    <w:rsid w:val="00492BE6"/>
    <w:rsid w:val="00492C15"/>
    <w:rsid w:val="00492DD6"/>
    <w:rsid w:val="00492E36"/>
    <w:rsid w:val="00493A0F"/>
    <w:rsid w:val="00493A7F"/>
    <w:rsid w:val="00493E72"/>
    <w:rsid w:val="004943CB"/>
    <w:rsid w:val="004944BD"/>
    <w:rsid w:val="00494C87"/>
    <w:rsid w:val="00494E15"/>
    <w:rsid w:val="00494FD4"/>
    <w:rsid w:val="00495051"/>
    <w:rsid w:val="004952FB"/>
    <w:rsid w:val="00495331"/>
    <w:rsid w:val="00495730"/>
    <w:rsid w:val="00495893"/>
    <w:rsid w:val="00495FDD"/>
    <w:rsid w:val="004962B0"/>
    <w:rsid w:val="0049644D"/>
    <w:rsid w:val="004965A8"/>
    <w:rsid w:val="004966EC"/>
    <w:rsid w:val="0049674F"/>
    <w:rsid w:val="0049681D"/>
    <w:rsid w:val="00496BB9"/>
    <w:rsid w:val="00496CE6"/>
    <w:rsid w:val="00496F49"/>
    <w:rsid w:val="00497226"/>
    <w:rsid w:val="0049722B"/>
    <w:rsid w:val="00497365"/>
    <w:rsid w:val="0049779F"/>
    <w:rsid w:val="0049790D"/>
    <w:rsid w:val="004A0378"/>
    <w:rsid w:val="004A092B"/>
    <w:rsid w:val="004A0C9C"/>
    <w:rsid w:val="004A0F82"/>
    <w:rsid w:val="004A12AA"/>
    <w:rsid w:val="004A169E"/>
    <w:rsid w:val="004A1763"/>
    <w:rsid w:val="004A18A0"/>
    <w:rsid w:val="004A19A7"/>
    <w:rsid w:val="004A1DAF"/>
    <w:rsid w:val="004A200C"/>
    <w:rsid w:val="004A2067"/>
    <w:rsid w:val="004A207E"/>
    <w:rsid w:val="004A20B9"/>
    <w:rsid w:val="004A21B4"/>
    <w:rsid w:val="004A2252"/>
    <w:rsid w:val="004A2650"/>
    <w:rsid w:val="004A2A6E"/>
    <w:rsid w:val="004A2CB0"/>
    <w:rsid w:val="004A30D5"/>
    <w:rsid w:val="004A355E"/>
    <w:rsid w:val="004A35F6"/>
    <w:rsid w:val="004A39B2"/>
    <w:rsid w:val="004A3A47"/>
    <w:rsid w:val="004A3A77"/>
    <w:rsid w:val="004A3C32"/>
    <w:rsid w:val="004A3C69"/>
    <w:rsid w:val="004A3C83"/>
    <w:rsid w:val="004A46CF"/>
    <w:rsid w:val="004A4783"/>
    <w:rsid w:val="004A50D9"/>
    <w:rsid w:val="004A53C3"/>
    <w:rsid w:val="004A5403"/>
    <w:rsid w:val="004A558E"/>
    <w:rsid w:val="004A566F"/>
    <w:rsid w:val="004A56AC"/>
    <w:rsid w:val="004A5702"/>
    <w:rsid w:val="004A5778"/>
    <w:rsid w:val="004A584A"/>
    <w:rsid w:val="004A597A"/>
    <w:rsid w:val="004A5A58"/>
    <w:rsid w:val="004A5C8F"/>
    <w:rsid w:val="004A5FD1"/>
    <w:rsid w:val="004A6662"/>
    <w:rsid w:val="004A6C6C"/>
    <w:rsid w:val="004A6FB0"/>
    <w:rsid w:val="004A72DF"/>
    <w:rsid w:val="004A7C51"/>
    <w:rsid w:val="004B02DA"/>
    <w:rsid w:val="004B0352"/>
    <w:rsid w:val="004B05FC"/>
    <w:rsid w:val="004B0B06"/>
    <w:rsid w:val="004B0B95"/>
    <w:rsid w:val="004B1336"/>
    <w:rsid w:val="004B193B"/>
    <w:rsid w:val="004B1B3F"/>
    <w:rsid w:val="004B1FC5"/>
    <w:rsid w:val="004B223A"/>
    <w:rsid w:val="004B238C"/>
    <w:rsid w:val="004B261F"/>
    <w:rsid w:val="004B279B"/>
    <w:rsid w:val="004B2974"/>
    <w:rsid w:val="004B2F7F"/>
    <w:rsid w:val="004B3456"/>
    <w:rsid w:val="004B356D"/>
    <w:rsid w:val="004B35BE"/>
    <w:rsid w:val="004B38C7"/>
    <w:rsid w:val="004B3A63"/>
    <w:rsid w:val="004B3E22"/>
    <w:rsid w:val="004B3F9C"/>
    <w:rsid w:val="004B46EF"/>
    <w:rsid w:val="004B4D14"/>
    <w:rsid w:val="004B4E99"/>
    <w:rsid w:val="004B50AF"/>
    <w:rsid w:val="004B511D"/>
    <w:rsid w:val="004B547F"/>
    <w:rsid w:val="004B5CA7"/>
    <w:rsid w:val="004B5CD6"/>
    <w:rsid w:val="004B5D0D"/>
    <w:rsid w:val="004B609D"/>
    <w:rsid w:val="004B60FC"/>
    <w:rsid w:val="004B641E"/>
    <w:rsid w:val="004B6753"/>
    <w:rsid w:val="004B685E"/>
    <w:rsid w:val="004B6892"/>
    <w:rsid w:val="004B68CC"/>
    <w:rsid w:val="004B6E9A"/>
    <w:rsid w:val="004B6FD3"/>
    <w:rsid w:val="004B7506"/>
    <w:rsid w:val="004B75D4"/>
    <w:rsid w:val="004B75E8"/>
    <w:rsid w:val="004B7698"/>
    <w:rsid w:val="004B7F93"/>
    <w:rsid w:val="004C001B"/>
    <w:rsid w:val="004C02AB"/>
    <w:rsid w:val="004C0A0F"/>
    <w:rsid w:val="004C0C60"/>
    <w:rsid w:val="004C0E63"/>
    <w:rsid w:val="004C0F6D"/>
    <w:rsid w:val="004C0F77"/>
    <w:rsid w:val="004C1883"/>
    <w:rsid w:val="004C1906"/>
    <w:rsid w:val="004C1912"/>
    <w:rsid w:val="004C1E1A"/>
    <w:rsid w:val="004C204A"/>
    <w:rsid w:val="004C229F"/>
    <w:rsid w:val="004C22D5"/>
    <w:rsid w:val="004C27D8"/>
    <w:rsid w:val="004C2B09"/>
    <w:rsid w:val="004C2CC0"/>
    <w:rsid w:val="004C315D"/>
    <w:rsid w:val="004C410C"/>
    <w:rsid w:val="004C43B8"/>
    <w:rsid w:val="004C46B4"/>
    <w:rsid w:val="004C4802"/>
    <w:rsid w:val="004C4A99"/>
    <w:rsid w:val="004C4AD8"/>
    <w:rsid w:val="004C4EF9"/>
    <w:rsid w:val="004C567F"/>
    <w:rsid w:val="004C5807"/>
    <w:rsid w:val="004C58BB"/>
    <w:rsid w:val="004C5B9A"/>
    <w:rsid w:val="004C5BAC"/>
    <w:rsid w:val="004C5C61"/>
    <w:rsid w:val="004C5C8D"/>
    <w:rsid w:val="004C5E26"/>
    <w:rsid w:val="004C5EEE"/>
    <w:rsid w:val="004C61AC"/>
    <w:rsid w:val="004C639D"/>
    <w:rsid w:val="004C6534"/>
    <w:rsid w:val="004C681B"/>
    <w:rsid w:val="004C6C14"/>
    <w:rsid w:val="004C6C41"/>
    <w:rsid w:val="004C7075"/>
    <w:rsid w:val="004C727D"/>
    <w:rsid w:val="004C746E"/>
    <w:rsid w:val="004C75B4"/>
    <w:rsid w:val="004C7760"/>
    <w:rsid w:val="004C7D21"/>
    <w:rsid w:val="004C7ECF"/>
    <w:rsid w:val="004D0330"/>
    <w:rsid w:val="004D03E5"/>
    <w:rsid w:val="004D04B4"/>
    <w:rsid w:val="004D0506"/>
    <w:rsid w:val="004D078D"/>
    <w:rsid w:val="004D0B1A"/>
    <w:rsid w:val="004D0DC4"/>
    <w:rsid w:val="004D1148"/>
    <w:rsid w:val="004D1285"/>
    <w:rsid w:val="004D132C"/>
    <w:rsid w:val="004D1CF4"/>
    <w:rsid w:val="004D1D8F"/>
    <w:rsid w:val="004D1F6B"/>
    <w:rsid w:val="004D1FE6"/>
    <w:rsid w:val="004D1FF4"/>
    <w:rsid w:val="004D2136"/>
    <w:rsid w:val="004D24D0"/>
    <w:rsid w:val="004D2592"/>
    <w:rsid w:val="004D2892"/>
    <w:rsid w:val="004D2B3A"/>
    <w:rsid w:val="004D2BC2"/>
    <w:rsid w:val="004D2CCA"/>
    <w:rsid w:val="004D3425"/>
    <w:rsid w:val="004D34D4"/>
    <w:rsid w:val="004D38D9"/>
    <w:rsid w:val="004D3962"/>
    <w:rsid w:val="004D39E8"/>
    <w:rsid w:val="004D3A6F"/>
    <w:rsid w:val="004D3D4B"/>
    <w:rsid w:val="004D3E8A"/>
    <w:rsid w:val="004D3FE7"/>
    <w:rsid w:val="004D4138"/>
    <w:rsid w:val="004D445D"/>
    <w:rsid w:val="004D487E"/>
    <w:rsid w:val="004D4A6D"/>
    <w:rsid w:val="004D4D8D"/>
    <w:rsid w:val="004D5157"/>
    <w:rsid w:val="004D5990"/>
    <w:rsid w:val="004D633D"/>
    <w:rsid w:val="004D64C6"/>
    <w:rsid w:val="004D66EC"/>
    <w:rsid w:val="004D6808"/>
    <w:rsid w:val="004D6972"/>
    <w:rsid w:val="004D6A63"/>
    <w:rsid w:val="004D6AF5"/>
    <w:rsid w:val="004D6D29"/>
    <w:rsid w:val="004D7278"/>
    <w:rsid w:val="004D7282"/>
    <w:rsid w:val="004D7617"/>
    <w:rsid w:val="004D7703"/>
    <w:rsid w:val="004D7889"/>
    <w:rsid w:val="004D7C12"/>
    <w:rsid w:val="004E05E7"/>
    <w:rsid w:val="004E0829"/>
    <w:rsid w:val="004E0A01"/>
    <w:rsid w:val="004E1073"/>
    <w:rsid w:val="004E1589"/>
    <w:rsid w:val="004E15AD"/>
    <w:rsid w:val="004E172E"/>
    <w:rsid w:val="004E1828"/>
    <w:rsid w:val="004E1B12"/>
    <w:rsid w:val="004E1B4C"/>
    <w:rsid w:val="004E1BE3"/>
    <w:rsid w:val="004E1BE6"/>
    <w:rsid w:val="004E204D"/>
    <w:rsid w:val="004E20B2"/>
    <w:rsid w:val="004E2449"/>
    <w:rsid w:val="004E25ED"/>
    <w:rsid w:val="004E2C4B"/>
    <w:rsid w:val="004E2CEC"/>
    <w:rsid w:val="004E2D28"/>
    <w:rsid w:val="004E3B26"/>
    <w:rsid w:val="004E3B9F"/>
    <w:rsid w:val="004E44D2"/>
    <w:rsid w:val="004E459B"/>
    <w:rsid w:val="004E48E3"/>
    <w:rsid w:val="004E4908"/>
    <w:rsid w:val="004E4C74"/>
    <w:rsid w:val="004E4E4E"/>
    <w:rsid w:val="004E4E8D"/>
    <w:rsid w:val="004E4F51"/>
    <w:rsid w:val="004E52B1"/>
    <w:rsid w:val="004E5458"/>
    <w:rsid w:val="004E552C"/>
    <w:rsid w:val="004E5D15"/>
    <w:rsid w:val="004E5DC2"/>
    <w:rsid w:val="004E65DB"/>
    <w:rsid w:val="004E6727"/>
    <w:rsid w:val="004E679F"/>
    <w:rsid w:val="004E6840"/>
    <w:rsid w:val="004E6BB1"/>
    <w:rsid w:val="004E6C82"/>
    <w:rsid w:val="004E6D90"/>
    <w:rsid w:val="004E6DD5"/>
    <w:rsid w:val="004E6FCF"/>
    <w:rsid w:val="004E7167"/>
    <w:rsid w:val="004E7421"/>
    <w:rsid w:val="004E7B20"/>
    <w:rsid w:val="004E7DDB"/>
    <w:rsid w:val="004F0373"/>
    <w:rsid w:val="004F03D4"/>
    <w:rsid w:val="004F08BA"/>
    <w:rsid w:val="004F0AB3"/>
    <w:rsid w:val="004F0C8D"/>
    <w:rsid w:val="004F0E26"/>
    <w:rsid w:val="004F10EB"/>
    <w:rsid w:val="004F1162"/>
    <w:rsid w:val="004F1356"/>
    <w:rsid w:val="004F1A49"/>
    <w:rsid w:val="004F1B9B"/>
    <w:rsid w:val="004F1E63"/>
    <w:rsid w:val="004F211C"/>
    <w:rsid w:val="004F21BB"/>
    <w:rsid w:val="004F22E4"/>
    <w:rsid w:val="004F23CE"/>
    <w:rsid w:val="004F25A7"/>
    <w:rsid w:val="004F2951"/>
    <w:rsid w:val="004F2D76"/>
    <w:rsid w:val="004F30ED"/>
    <w:rsid w:val="004F3570"/>
    <w:rsid w:val="004F4282"/>
    <w:rsid w:val="004F42F0"/>
    <w:rsid w:val="004F455F"/>
    <w:rsid w:val="004F4C37"/>
    <w:rsid w:val="004F50F3"/>
    <w:rsid w:val="004F52B8"/>
    <w:rsid w:val="004F5479"/>
    <w:rsid w:val="004F55A1"/>
    <w:rsid w:val="004F5E3D"/>
    <w:rsid w:val="004F61AF"/>
    <w:rsid w:val="004F65D2"/>
    <w:rsid w:val="004F68C5"/>
    <w:rsid w:val="004F6A97"/>
    <w:rsid w:val="004F6C7C"/>
    <w:rsid w:val="004F7560"/>
    <w:rsid w:val="004F784C"/>
    <w:rsid w:val="004F7C1F"/>
    <w:rsid w:val="004F7CA0"/>
    <w:rsid w:val="00500164"/>
    <w:rsid w:val="00500265"/>
    <w:rsid w:val="005002C4"/>
    <w:rsid w:val="005008AB"/>
    <w:rsid w:val="00500961"/>
    <w:rsid w:val="005009FD"/>
    <w:rsid w:val="00500B67"/>
    <w:rsid w:val="00500E89"/>
    <w:rsid w:val="00500FEA"/>
    <w:rsid w:val="00501056"/>
    <w:rsid w:val="0050140F"/>
    <w:rsid w:val="00501511"/>
    <w:rsid w:val="00501718"/>
    <w:rsid w:val="00501953"/>
    <w:rsid w:val="00501D1F"/>
    <w:rsid w:val="00501D36"/>
    <w:rsid w:val="00501DD8"/>
    <w:rsid w:val="0050243E"/>
    <w:rsid w:val="00502638"/>
    <w:rsid w:val="0050271F"/>
    <w:rsid w:val="0050289C"/>
    <w:rsid w:val="00502AEC"/>
    <w:rsid w:val="00502CB9"/>
    <w:rsid w:val="00503136"/>
    <w:rsid w:val="00503D24"/>
    <w:rsid w:val="00504735"/>
    <w:rsid w:val="00504A83"/>
    <w:rsid w:val="00504C69"/>
    <w:rsid w:val="005051F5"/>
    <w:rsid w:val="005052C2"/>
    <w:rsid w:val="005057A8"/>
    <w:rsid w:val="00505D5F"/>
    <w:rsid w:val="00505EE8"/>
    <w:rsid w:val="00505F89"/>
    <w:rsid w:val="0050622F"/>
    <w:rsid w:val="00506371"/>
    <w:rsid w:val="005065EB"/>
    <w:rsid w:val="0050679A"/>
    <w:rsid w:val="00506FD0"/>
    <w:rsid w:val="005076A6"/>
    <w:rsid w:val="00510057"/>
    <w:rsid w:val="00510305"/>
    <w:rsid w:val="00510629"/>
    <w:rsid w:val="00510E66"/>
    <w:rsid w:val="005111F9"/>
    <w:rsid w:val="00511217"/>
    <w:rsid w:val="0051140F"/>
    <w:rsid w:val="0051166C"/>
    <w:rsid w:val="00511B88"/>
    <w:rsid w:val="00512306"/>
    <w:rsid w:val="0051246A"/>
    <w:rsid w:val="0051268E"/>
    <w:rsid w:val="005128A6"/>
    <w:rsid w:val="00512E6A"/>
    <w:rsid w:val="0051312D"/>
    <w:rsid w:val="00513363"/>
    <w:rsid w:val="005133F2"/>
    <w:rsid w:val="0051378E"/>
    <w:rsid w:val="00513B22"/>
    <w:rsid w:val="00513B52"/>
    <w:rsid w:val="0051423E"/>
    <w:rsid w:val="0051449F"/>
    <w:rsid w:val="005145AE"/>
    <w:rsid w:val="00514697"/>
    <w:rsid w:val="00514E2D"/>
    <w:rsid w:val="00514FAC"/>
    <w:rsid w:val="005150B0"/>
    <w:rsid w:val="00515CB9"/>
    <w:rsid w:val="00515F83"/>
    <w:rsid w:val="00515F85"/>
    <w:rsid w:val="005167E4"/>
    <w:rsid w:val="00516913"/>
    <w:rsid w:val="00516BE4"/>
    <w:rsid w:val="00517611"/>
    <w:rsid w:val="00517AD5"/>
    <w:rsid w:val="00517F6E"/>
    <w:rsid w:val="00520335"/>
    <w:rsid w:val="0052065F"/>
    <w:rsid w:val="005207EC"/>
    <w:rsid w:val="00520AF7"/>
    <w:rsid w:val="00520C0B"/>
    <w:rsid w:val="00520CCA"/>
    <w:rsid w:val="005210DB"/>
    <w:rsid w:val="00521250"/>
    <w:rsid w:val="0052156F"/>
    <w:rsid w:val="00521C3A"/>
    <w:rsid w:val="00521FE7"/>
    <w:rsid w:val="005225D5"/>
    <w:rsid w:val="005235B1"/>
    <w:rsid w:val="00523655"/>
    <w:rsid w:val="005239DB"/>
    <w:rsid w:val="00523A07"/>
    <w:rsid w:val="00523D94"/>
    <w:rsid w:val="00523F60"/>
    <w:rsid w:val="005245CF"/>
    <w:rsid w:val="00524601"/>
    <w:rsid w:val="005247F5"/>
    <w:rsid w:val="00525545"/>
    <w:rsid w:val="005256A0"/>
    <w:rsid w:val="005259A4"/>
    <w:rsid w:val="00525C31"/>
    <w:rsid w:val="00525D0B"/>
    <w:rsid w:val="00525E59"/>
    <w:rsid w:val="00525F5D"/>
    <w:rsid w:val="005262A1"/>
    <w:rsid w:val="0052655F"/>
    <w:rsid w:val="005265F3"/>
    <w:rsid w:val="00526787"/>
    <w:rsid w:val="00526998"/>
    <w:rsid w:val="00526F0A"/>
    <w:rsid w:val="0052704C"/>
    <w:rsid w:val="0052718B"/>
    <w:rsid w:val="005271E9"/>
    <w:rsid w:val="005274E0"/>
    <w:rsid w:val="00527763"/>
    <w:rsid w:val="00527960"/>
    <w:rsid w:val="00527C26"/>
    <w:rsid w:val="00527F14"/>
    <w:rsid w:val="00527F18"/>
    <w:rsid w:val="00527F73"/>
    <w:rsid w:val="005301DC"/>
    <w:rsid w:val="00530612"/>
    <w:rsid w:val="0053077E"/>
    <w:rsid w:val="00530C31"/>
    <w:rsid w:val="0053137F"/>
    <w:rsid w:val="0053166B"/>
    <w:rsid w:val="00531730"/>
    <w:rsid w:val="00531AB2"/>
    <w:rsid w:val="00531B29"/>
    <w:rsid w:val="00531E97"/>
    <w:rsid w:val="00531EB1"/>
    <w:rsid w:val="005326BE"/>
    <w:rsid w:val="00532A4A"/>
    <w:rsid w:val="00533070"/>
    <w:rsid w:val="005332D5"/>
    <w:rsid w:val="005332DD"/>
    <w:rsid w:val="00533B55"/>
    <w:rsid w:val="00533FEF"/>
    <w:rsid w:val="0053408B"/>
    <w:rsid w:val="00534194"/>
    <w:rsid w:val="0053457D"/>
    <w:rsid w:val="005346EB"/>
    <w:rsid w:val="005347B4"/>
    <w:rsid w:val="00534A40"/>
    <w:rsid w:val="00534D70"/>
    <w:rsid w:val="00534E9B"/>
    <w:rsid w:val="00534F31"/>
    <w:rsid w:val="00534FE2"/>
    <w:rsid w:val="0053539C"/>
    <w:rsid w:val="00535A47"/>
    <w:rsid w:val="00535AFA"/>
    <w:rsid w:val="00535B19"/>
    <w:rsid w:val="00535D89"/>
    <w:rsid w:val="00535DB1"/>
    <w:rsid w:val="00536A54"/>
    <w:rsid w:val="0053706C"/>
    <w:rsid w:val="00537377"/>
    <w:rsid w:val="005378E6"/>
    <w:rsid w:val="00537F95"/>
    <w:rsid w:val="00537FD2"/>
    <w:rsid w:val="00540418"/>
    <w:rsid w:val="00540750"/>
    <w:rsid w:val="00540BEC"/>
    <w:rsid w:val="00540D96"/>
    <w:rsid w:val="005414CC"/>
    <w:rsid w:val="00541618"/>
    <w:rsid w:val="00541744"/>
    <w:rsid w:val="00541D4F"/>
    <w:rsid w:val="00541D52"/>
    <w:rsid w:val="00541D84"/>
    <w:rsid w:val="00541ECA"/>
    <w:rsid w:val="00541F23"/>
    <w:rsid w:val="00542249"/>
    <w:rsid w:val="00542264"/>
    <w:rsid w:val="005424D3"/>
    <w:rsid w:val="00542BEE"/>
    <w:rsid w:val="00542E59"/>
    <w:rsid w:val="00542EF9"/>
    <w:rsid w:val="00543149"/>
    <w:rsid w:val="00543655"/>
    <w:rsid w:val="005438A6"/>
    <w:rsid w:val="00543A56"/>
    <w:rsid w:val="00543F05"/>
    <w:rsid w:val="0054452F"/>
    <w:rsid w:val="005445BD"/>
    <w:rsid w:val="005448E2"/>
    <w:rsid w:val="00544949"/>
    <w:rsid w:val="00544E2D"/>
    <w:rsid w:val="00544F46"/>
    <w:rsid w:val="005450ED"/>
    <w:rsid w:val="00545581"/>
    <w:rsid w:val="005456EE"/>
    <w:rsid w:val="00545873"/>
    <w:rsid w:val="0054590D"/>
    <w:rsid w:val="005459F1"/>
    <w:rsid w:val="00545C4F"/>
    <w:rsid w:val="005461C9"/>
    <w:rsid w:val="005462D1"/>
    <w:rsid w:val="00546316"/>
    <w:rsid w:val="00546488"/>
    <w:rsid w:val="005465CE"/>
    <w:rsid w:val="00546C03"/>
    <w:rsid w:val="00546EA2"/>
    <w:rsid w:val="0054701F"/>
    <w:rsid w:val="00547122"/>
    <w:rsid w:val="005471BC"/>
    <w:rsid w:val="0054732A"/>
    <w:rsid w:val="00547C5B"/>
    <w:rsid w:val="00550725"/>
    <w:rsid w:val="0055077B"/>
    <w:rsid w:val="005509B7"/>
    <w:rsid w:val="005509D0"/>
    <w:rsid w:val="00550C33"/>
    <w:rsid w:val="00551097"/>
    <w:rsid w:val="0055124A"/>
    <w:rsid w:val="00551556"/>
    <w:rsid w:val="005524DE"/>
    <w:rsid w:val="00552548"/>
    <w:rsid w:val="00552B97"/>
    <w:rsid w:val="00552C37"/>
    <w:rsid w:val="00552CE9"/>
    <w:rsid w:val="00552F5C"/>
    <w:rsid w:val="00552F8B"/>
    <w:rsid w:val="0055350B"/>
    <w:rsid w:val="00553517"/>
    <w:rsid w:val="00553842"/>
    <w:rsid w:val="00554140"/>
    <w:rsid w:val="005546E1"/>
    <w:rsid w:val="005548B0"/>
    <w:rsid w:val="0055496E"/>
    <w:rsid w:val="00554FBF"/>
    <w:rsid w:val="005554DD"/>
    <w:rsid w:val="005555A7"/>
    <w:rsid w:val="00555A9F"/>
    <w:rsid w:val="00555BD6"/>
    <w:rsid w:val="00555C3C"/>
    <w:rsid w:val="00555EE7"/>
    <w:rsid w:val="00555FCC"/>
    <w:rsid w:val="005564D7"/>
    <w:rsid w:val="0055654E"/>
    <w:rsid w:val="00556EDC"/>
    <w:rsid w:val="00557020"/>
    <w:rsid w:val="00557242"/>
    <w:rsid w:val="005572F9"/>
    <w:rsid w:val="00557920"/>
    <w:rsid w:val="00557A57"/>
    <w:rsid w:val="00557DB6"/>
    <w:rsid w:val="0056059F"/>
    <w:rsid w:val="00560F3A"/>
    <w:rsid w:val="00560FEF"/>
    <w:rsid w:val="00561048"/>
    <w:rsid w:val="00561074"/>
    <w:rsid w:val="005611D7"/>
    <w:rsid w:val="00561341"/>
    <w:rsid w:val="005618A3"/>
    <w:rsid w:val="00561A3B"/>
    <w:rsid w:val="00561BA3"/>
    <w:rsid w:val="00561DBB"/>
    <w:rsid w:val="00562448"/>
    <w:rsid w:val="00562735"/>
    <w:rsid w:val="00562802"/>
    <w:rsid w:val="00562D88"/>
    <w:rsid w:val="0056308A"/>
    <w:rsid w:val="00563461"/>
    <w:rsid w:val="005635AA"/>
    <w:rsid w:val="005637DE"/>
    <w:rsid w:val="00563DE7"/>
    <w:rsid w:val="00564163"/>
    <w:rsid w:val="0056421F"/>
    <w:rsid w:val="005642B0"/>
    <w:rsid w:val="00564590"/>
    <w:rsid w:val="0056474C"/>
    <w:rsid w:val="005648BD"/>
    <w:rsid w:val="00564962"/>
    <w:rsid w:val="00564B20"/>
    <w:rsid w:val="00564D66"/>
    <w:rsid w:val="00564DB4"/>
    <w:rsid w:val="005650C4"/>
    <w:rsid w:val="0056538F"/>
    <w:rsid w:val="00565445"/>
    <w:rsid w:val="0056552B"/>
    <w:rsid w:val="005657A6"/>
    <w:rsid w:val="00565D3B"/>
    <w:rsid w:val="00565E04"/>
    <w:rsid w:val="00565F53"/>
    <w:rsid w:val="005664DD"/>
    <w:rsid w:val="005665E1"/>
    <w:rsid w:val="00566921"/>
    <w:rsid w:val="00566ADE"/>
    <w:rsid w:val="00566C41"/>
    <w:rsid w:val="00566E68"/>
    <w:rsid w:val="0056723E"/>
    <w:rsid w:val="00567373"/>
    <w:rsid w:val="005676ED"/>
    <w:rsid w:val="005677D4"/>
    <w:rsid w:val="005679AC"/>
    <w:rsid w:val="00567F24"/>
    <w:rsid w:val="00570029"/>
    <w:rsid w:val="00570046"/>
    <w:rsid w:val="00570250"/>
    <w:rsid w:val="0057044F"/>
    <w:rsid w:val="00570BBC"/>
    <w:rsid w:val="00570E37"/>
    <w:rsid w:val="0057108B"/>
    <w:rsid w:val="005713A3"/>
    <w:rsid w:val="00571B2D"/>
    <w:rsid w:val="00571D72"/>
    <w:rsid w:val="0057204E"/>
    <w:rsid w:val="005721DB"/>
    <w:rsid w:val="0057223B"/>
    <w:rsid w:val="005725AC"/>
    <w:rsid w:val="00572C4B"/>
    <w:rsid w:val="00572D3A"/>
    <w:rsid w:val="00572F01"/>
    <w:rsid w:val="00572F65"/>
    <w:rsid w:val="0057321A"/>
    <w:rsid w:val="005732E9"/>
    <w:rsid w:val="00573663"/>
    <w:rsid w:val="00573680"/>
    <w:rsid w:val="00573A60"/>
    <w:rsid w:val="00573B8B"/>
    <w:rsid w:val="00573FF8"/>
    <w:rsid w:val="005741E0"/>
    <w:rsid w:val="00574332"/>
    <w:rsid w:val="00574505"/>
    <w:rsid w:val="005746C5"/>
    <w:rsid w:val="00574796"/>
    <w:rsid w:val="005747C5"/>
    <w:rsid w:val="005748F0"/>
    <w:rsid w:val="00574A42"/>
    <w:rsid w:val="005750C5"/>
    <w:rsid w:val="0057510C"/>
    <w:rsid w:val="0057574E"/>
    <w:rsid w:val="00575A6F"/>
    <w:rsid w:val="00575C32"/>
    <w:rsid w:val="00575DF8"/>
    <w:rsid w:val="005762AA"/>
    <w:rsid w:val="00576DB7"/>
    <w:rsid w:val="00577036"/>
    <w:rsid w:val="005770EC"/>
    <w:rsid w:val="00577AE1"/>
    <w:rsid w:val="00577EFC"/>
    <w:rsid w:val="00577F17"/>
    <w:rsid w:val="0058021A"/>
    <w:rsid w:val="005803AA"/>
    <w:rsid w:val="00580856"/>
    <w:rsid w:val="005809B2"/>
    <w:rsid w:val="00580AA2"/>
    <w:rsid w:val="00580B17"/>
    <w:rsid w:val="005814E3"/>
    <w:rsid w:val="005814F0"/>
    <w:rsid w:val="005815F2"/>
    <w:rsid w:val="00581773"/>
    <w:rsid w:val="005819E2"/>
    <w:rsid w:val="005826E5"/>
    <w:rsid w:val="00582D83"/>
    <w:rsid w:val="00582E33"/>
    <w:rsid w:val="00583607"/>
    <w:rsid w:val="00583B95"/>
    <w:rsid w:val="00583ED8"/>
    <w:rsid w:val="00583EF2"/>
    <w:rsid w:val="00583FCD"/>
    <w:rsid w:val="00584003"/>
    <w:rsid w:val="00584156"/>
    <w:rsid w:val="005843CC"/>
    <w:rsid w:val="005844C3"/>
    <w:rsid w:val="0058468D"/>
    <w:rsid w:val="00584929"/>
    <w:rsid w:val="005850D4"/>
    <w:rsid w:val="00585163"/>
    <w:rsid w:val="00585419"/>
    <w:rsid w:val="0058562B"/>
    <w:rsid w:val="00585856"/>
    <w:rsid w:val="0058587B"/>
    <w:rsid w:val="00585A88"/>
    <w:rsid w:val="00585BAD"/>
    <w:rsid w:val="00585D2B"/>
    <w:rsid w:val="00585F0B"/>
    <w:rsid w:val="0058648D"/>
    <w:rsid w:val="00586AFD"/>
    <w:rsid w:val="00586DA0"/>
    <w:rsid w:val="00586E68"/>
    <w:rsid w:val="005870A3"/>
    <w:rsid w:val="005870B7"/>
    <w:rsid w:val="00587130"/>
    <w:rsid w:val="0058777A"/>
    <w:rsid w:val="00587A77"/>
    <w:rsid w:val="00587C88"/>
    <w:rsid w:val="00587D0D"/>
    <w:rsid w:val="0059008A"/>
    <w:rsid w:val="0059056E"/>
    <w:rsid w:val="005909A0"/>
    <w:rsid w:val="00590BCA"/>
    <w:rsid w:val="00590C77"/>
    <w:rsid w:val="00590F4B"/>
    <w:rsid w:val="005911B2"/>
    <w:rsid w:val="00591224"/>
    <w:rsid w:val="00591747"/>
    <w:rsid w:val="0059188C"/>
    <w:rsid w:val="00591A72"/>
    <w:rsid w:val="00591B2A"/>
    <w:rsid w:val="00591B44"/>
    <w:rsid w:val="00591D7D"/>
    <w:rsid w:val="00591EE3"/>
    <w:rsid w:val="00592063"/>
    <w:rsid w:val="005921EB"/>
    <w:rsid w:val="00592415"/>
    <w:rsid w:val="0059298E"/>
    <w:rsid w:val="005931D8"/>
    <w:rsid w:val="00593213"/>
    <w:rsid w:val="0059321F"/>
    <w:rsid w:val="00593434"/>
    <w:rsid w:val="005937DA"/>
    <w:rsid w:val="00593931"/>
    <w:rsid w:val="00593C35"/>
    <w:rsid w:val="00593D73"/>
    <w:rsid w:val="00593DB5"/>
    <w:rsid w:val="00593FC6"/>
    <w:rsid w:val="005940CB"/>
    <w:rsid w:val="00594278"/>
    <w:rsid w:val="00594AAC"/>
    <w:rsid w:val="00594B79"/>
    <w:rsid w:val="00594D34"/>
    <w:rsid w:val="005952FC"/>
    <w:rsid w:val="005953A9"/>
    <w:rsid w:val="005955F0"/>
    <w:rsid w:val="00595E73"/>
    <w:rsid w:val="00595F44"/>
    <w:rsid w:val="005961F1"/>
    <w:rsid w:val="00596540"/>
    <w:rsid w:val="00596962"/>
    <w:rsid w:val="00596F12"/>
    <w:rsid w:val="00596F5A"/>
    <w:rsid w:val="0059706B"/>
    <w:rsid w:val="005971D0"/>
    <w:rsid w:val="005973D3"/>
    <w:rsid w:val="00597711"/>
    <w:rsid w:val="00597743"/>
    <w:rsid w:val="0059779B"/>
    <w:rsid w:val="0059785E"/>
    <w:rsid w:val="00597A19"/>
    <w:rsid w:val="00597BFD"/>
    <w:rsid w:val="005A0191"/>
    <w:rsid w:val="005A059E"/>
    <w:rsid w:val="005A0A31"/>
    <w:rsid w:val="005A0B72"/>
    <w:rsid w:val="005A11D3"/>
    <w:rsid w:val="005A164E"/>
    <w:rsid w:val="005A1883"/>
    <w:rsid w:val="005A1D19"/>
    <w:rsid w:val="005A1E89"/>
    <w:rsid w:val="005A2259"/>
    <w:rsid w:val="005A22ED"/>
    <w:rsid w:val="005A260D"/>
    <w:rsid w:val="005A2D3E"/>
    <w:rsid w:val="005A2FEC"/>
    <w:rsid w:val="005A304B"/>
    <w:rsid w:val="005A31D2"/>
    <w:rsid w:val="005A356D"/>
    <w:rsid w:val="005A38E0"/>
    <w:rsid w:val="005A4326"/>
    <w:rsid w:val="005A4570"/>
    <w:rsid w:val="005A467F"/>
    <w:rsid w:val="005A4731"/>
    <w:rsid w:val="005A4AD3"/>
    <w:rsid w:val="005A4C79"/>
    <w:rsid w:val="005A4DEB"/>
    <w:rsid w:val="005A5692"/>
    <w:rsid w:val="005A570F"/>
    <w:rsid w:val="005A5A52"/>
    <w:rsid w:val="005A60B8"/>
    <w:rsid w:val="005A667B"/>
    <w:rsid w:val="005A6894"/>
    <w:rsid w:val="005A6B25"/>
    <w:rsid w:val="005A7098"/>
    <w:rsid w:val="005A72C2"/>
    <w:rsid w:val="005A731D"/>
    <w:rsid w:val="005A753B"/>
    <w:rsid w:val="005A77D4"/>
    <w:rsid w:val="005A783B"/>
    <w:rsid w:val="005A7921"/>
    <w:rsid w:val="005A7C9F"/>
    <w:rsid w:val="005A7FC6"/>
    <w:rsid w:val="005B005F"/>
    <w:rsid w:val="005B0084"/>
    <w:rsid w:val="005B02E6"/>
    <w:rsid w:val="005B0392"/>
    <w:rsid w:val="005B03F9"/>
    <w:rsid w:val="005B05BD"/>
    <w:rsid w:val="005B063B"/>
    <w:rsid w:val="005B09EE"/>
    <w:rsid w:val="005B0D63"/>
    <w:rsid w:val="005B12D6"/>
    <w:rsid w:val="005B12ED"/>
    <w:rsid w:val="005B1B0A"/>
    <w:rsid w:val="005B1C59"/>
    <w:rsid w:val="005B1DE1"/>
    <w:rsid w:val="005B1F7F"/>
    <w:rsid w:val="005B2144"/>
    <w:rsid w:val="005B234C"/>
    <w:rsid w:val="005B237C"/>
    <w:rsid w:val="005B25AB"/>
    <w:rsid w:val="005B2692"/>
    <w:rsid w:val="005B2B6A"/>
    <w:rsid w:val="005B2B79"/>
    <w:rsid w:val="005B2BA4"/>
    <w:rsid w:val="005B2C0A"/>
    <w:rsid w:val="005B2F43"/>
    <w:rsid w:val="005B3318"/>
    <w:rsid w:val="005B3572"/>
    <w:rsid w:val="005B385C"/>
    <w:rsid w:val="005B389F"/>
    <w:rsid w:val="005B38CA"/>
    <w:rsid w:val="005B3AD0"/>
    <w:rsid w:val="005B3AFE"/>
    <w:rsid w:val="005B3DB1"/>
    <w:rsid w:val="005B3E0A"/>
    <w:rsid w:val="005B3F65"/>
    <w:rsid w:val="005B3F8D"/>
    <w:rsid w:val="005B44BE"/>
    <w:rsid w:val="005B4B16"/>
    <w:rsid w:val="005B4DBF"/>
    <w:rsid w:val="005B50B5"/>
    <w:rsid w:val="005B534B"/>
    <w:rsid w:val="005B5F78"/>
    <w:rsid w:val="005B6314"/>
    <w:rsid w:val="005B66FA"/>
    <w:rsid w:val="005B73DC"/>
    <w:rsid w:val="005B752E"/>
    <w:rsid w:val="005B77C9"/>
    <w:rsid w:val="005B7AE2"/>
    <w:rsid w:val="005B7B23"/>
    <w:rsid w:val="005B7CC0"/>
    <w:rsid w:val="005B7E4E"/>
    <w:rsid w:val="005C0860"/>
    <w:rsid w:val="005C08EE"/>
    <w:rsid w:val="005C0B52"/>
    <w:rsid w:val="005C0FAF"/>
    <w:rsid w:val="005C176E"/>
    <w:rsid w:val="005C2234"/>
    <w:rsid w:val="005C224D"/>
    <w:rsid w:val="005C22A8"/>
    <w:rsid w:val="005C23C1"/>
    <w:rsid w:val="005C2511"/>
    <w:rsid w:val="005C255F"/>
    <w:rsid w:val="005C25D5"/>
    <w:rsid w:val="005C2A4C"/>
    <w:rsid w:val="005C2E60"/>
    <w:rsid w:val="005C315C"/>
    <w:rsid w:val="005C31F5"/>
    <w:rsid w:val="005C3411"/>
    <w:rsid w:val="005C358C"/>
    <w:rsid w:val="005C36A7"/>
    <w:rsid w:val="005C3A32"/>
    <w:rsid w:val="005C414E"/>
    <w:rsid w:val="005C42DB"/>
    <w:rsid w:val="005C42EA"/>
    <w:rsid w:val="005C436C"/>
    <w:rsid w:val="005C49A3"/>
    <w:rsid w:val="005C4AA7"/>
    <w:rsid w:val="005C4B6A"/>
    <w:rsid w:val="005C4C95"/>
    <w:rsid w:val="005C4D68"/>
    <w:rsid w:val="005C4F07"/>
    <w:rsid w:val="005C531C"/>
    <w:rsid w:val="005C5455"/>
    <w:rsid w:val="005C54D3"/>
    <w:rsid w:val="005C560A"/>
    <w:rsid w:val="005C56DD"/>
    <w:rsid w:val="005C57E2"/>
    <w:rsid w:val="005C5ABE"/>
    <w:rsid w:val="005C5B13"/>
    <w:rsid w:val="005C5E25"/>
    <w:rsid w:val="005C5FE2"/>
    <w:rsid w:val="005C61EF"/>
    <w:rsid w:val="005C6205"/>
    <w:rsid w:val="005C671E"/>
    <w:rsid w:val="005C6E51"/>
    <w:rsid w:val="005C7125"/>
    <w:rsid w:val="005C7649"/>
    <w:rsid w:val="005C77C9"/>
    <w:rsid w:val="005C7969"/>
    <w:rsid w:val="005C79A8"/>
    <w:rsid w:val="005C7E7E"/>
    <w:rsid w:val="005C7E9C"/>
    <w:rsid w:val="005D0072"/>
    <w:rsid w:val="005D00F5"/>
    <w:rsid w:val="005D0727"/>
    <w:rsid w:val="005D0B79"/>
    <w:rsid w:val="005D0D00"/>
    <w:rsid w:val="005D0E85"/>
    <w:rsid w:val="005D0EE6"/>
    <w:rsid w:val="005D175E"/>
    <w:rsid w:val="005D19CE"/>
    <w:rsid w:val="005D1BE3"/>
    <w:rsid w:val="005D20F4"/>
    <w:rsid w:val="005D2575"/>
    <w:rsid w:val="005D2993"/>
    <w:rsid w:val="005D3526"/>
    <w:rsid w:val="005D352D"/>
    <w:rsid w:val="005D35E2"/>
    <w:rsid w:val="005D3794"/>
    <w:rsid w:val="005D3CFA"/>
    <w:rsid w:val="005D4263"/>
    <w:rsid w:val="005D42CB"/>
    <w:rsid w:val="005D4B8A"/>
    <w:rsid w:val="005D5334"/>
    <w:rsid w:val="005D599F"/>
    <w:rsid w:val="005D5BB7"/>
    <w:rsid w:val="005D5D49"/>
    <w:rsid w:val="005D5EA0"/>
    <w:rsid w:val="005D5FD3"/>
    <w:rsid w:val="005D635F"/>
    <w:rsid w:val="005D65AB"/>
    <w:rsid w:val="005D673E"/>
    <w:rsid w:val="005D686A"/>
    <w:rsid w:val="005D70F9"/>
    <w:rsid w:val="005D718E"/>
    <w:rsid w:val="005D7A09"/>
    <w:rsid w:val="005E011A"/>
    <w:rsid w:val="005E09C1"/>
    <w:rsid w:val="005E0B67"/>
    <w:rsid w:val="005E1FDA"/>
    <w:rsid w:val="005E28AF"/>
    <w:rsid w:val="005E2A5D"/>
    <w:rsid w:val="005E2B47"/>
    <w:rsid w:val="005E305A"/>
    <w:rsid w:val="005E3161"/>
    <w:rsid w:val="005E37FE"/>
    <w:rsid w:val="005E38D3"/>
    <w:rsid w:val="005E3BBB"/>
    <w:rsid w:val="005E3C7E"/>
    <w:rsid w:val="005E3E2A"/>
    <w:rsid w:val="005E412B"/>
    <w:rsid w:val="005E4201"/>
    <w:rsid w:val="005E4379"/>
    <w:rsid w:val="005E48C7"/>
    <w:rsid w:val="005E4CC1"/>
    <w:rsid w:val="005E4F2C"/>
    <w:rsid w:val="005E50C4"/>
    <w:rsid w:val="005E50E5"/>
    <w:rsid w:val="005E5227"/>
    <w:rsid w:val="005E53BE"/>
    <w:rsid w:val="005E53E5"/>
    <w:rsid w:val="005E5EC6"/>
    <w:rsid w:val="005E6150"/>
    <w:rsid w:val="005E6760"/>
    <w:rsid w:val="005E69A1"/>
    <w:rsid w:val="005E6E7C"/>
    <w:rsid w:val="005E757C"/>
    <w:rsid w:val="005E762C"/>
    <w:rsid w:val="005E770A"/>
    <w:rsid w:val="005E7F02"/>
    <w:rsid w:val="005E7FB5"/>
    <w:rsid w:val="005F023C"/>
    <w:rsid w:val="005F04EF"/>
    <w:rsid w:val="005F0510"/>
    <w:rsid w:val="005F07EA"/>
    <w:rsid w:val="005F08F8"/>
    <w:rsid w:val="005F09C3"/>
    <w:rsid w:val="005F09DB"/>
    <w:rsid w:val="005F0B38"/>
    <w:rsid w:val="005F0C0A"/>
    <w:rsid w:val="005F0C32"/>
    <w:rsid w:val="005F0CA8"/>
    <w:rsid w:val="005F0F02"/>
    <w:rsid w:val="005F1381"/>
    <w:rsid w:val="005F144B"/>
    <w:rsid w:val="005F1673"/>
    <w:rsid w:val="005F18D3"/>
    <w:rsid w:val="005F1967"/>
    <w:rsid w:val="005F1A7D"/>
    <w:rsid w:val="005F1D94"/>
    <w:rsid w:val="005F2139"/>
    <w:rsid w:val="005F2348"/>
    <w:rsid w:val="005F271D"/>
    <w:rsid w:val="005F289C"/>
    <w:rsid w:val="005F2B6A"/>
    <w:rsid w:val="005F304D"/>
    <w:rsid w:val="005F362B"/>
    <w:rsid w:val="005F3714"/>
    <w:rsid w:val="005F37E3"/>
    <w:rsid w:val="005F38C8"/>
    <w:rsid w:val="005F390A"/>
    <w:rsid w:val="005F3AF2"/>
    <w:rsid w:val="005F3B0E"/>
    <w:rsid w:val="005F4004"/>
    <w:rsid w:val="005F415D"/>
    <w:rsid w:val="005F4374"/>
    <w:rsid w:val="005F4CE8"/>
    <w:rsid w:val="005F50E1"/>
    <w:rsid w:val="005F5329"/>
    <w:rsid w:val="005F566A"/>
    <w:rsid w:val="005F572F"/>
    <w:rsid w:val="005F5CEE"/>
    <w:rsid w:val="005F5EE6"/>
    <w:rsid w:val="005F6093"/>
    <w:rsid w:val="005F61F5"/>
    <w:rsid w:val="005F67F9"/>
    <w:rsid w:val="005F69A0"/>
    <w:rsid w:val="005F6CAE"/>
    <w:rsid w:val="005F7059"/>
    <w:rsid w:val="005F709C"/>
    <w:rsid w:val="005F746A"/>
    <w:rsid w:val="005F747D"/>
    <w:rsid w:val="005F762E"/>
    <w:rsid w:val="005F7F4E"/>
    <w:rsid w:val="006001BE"/>
    <w:rsid w:val="00600278"/>
    <w:rsid w:val="00600B23"/>
    <w:rsid w:val="00600C65"/>
    <w:rsid w:val="00600D3C"/>
    <w:rsid w:val="00600F8B"/>
    <w:rsid w:val="006011ED"/>
    <w:rsid w:val="0060122E"/>
    <w:rsid w:val="00601587"/>
    <w:rsid w:val="00601808"/>
    <w:rsid w:val="00601958"/>
    <w:rsid w:val="0060283C"/>
    <w:rsid w:val="0060351B"/>
    <w:rsid w:val="0060362C"/>
    <w:rsid w:val="00603732"/>
    <w:rsid w:val="0060386F"/>
    <w:rsid w:val="00603968"/>
    <w:rsid w:val="00603FDC"/>
    <w:rsid w:val="006048BE"/>
    <w:rsid w:val="00604C87"/>
    <w:rsid w:val="00604C9C"/>
    <w:rsid w:val="00604FD9"/>
    <w:rsid w:val="00604FFC"/>
    <w:rsid w:val="006052A4"/>
    <w:rsid w:val="0060542D"/>
    <w:rsid w:val="006059A0"/>
    <w:rsid w:val="00605D10"/>
    <w:rsid w:val="00606082"/>
    <w:rsid w:val="006063F9"/>
    <w:rsid w:val="006064F5"/>
    <w:rsid w:val="006066A3"/>
    <w:rsid w:val="006066F4"/>
    <w:rsid w:val="006069EE"/>
    <w:rsid w:val="00606C8A"/>
    <w:rsid w:val="00606FA8"/>
    <w:rsid w:val="00607173"/>
    <w:rsid w:val="00607235"/>
    <w:rsid w:val="006072EA"/>
    <w:rsid w:val="0060754B"/>
    <w:rsid w:val="0060782C"/>
    <w:rsid w:val="00607A15"/>
    <w:rsid w:val="00607C59"/>
    <w:rsid w:val="00607E1E"/>
    <w:rsid w:val="00610334"/>
    <w:rsid w:val="00610704"/>
    <w:rsid w:val="006108D8"/>
    <w:rsid w:val="00610B01"/>
    <w:rsid w:val="00610F62"/>
    <w:rsid w:val="006111DF"/>
    <w:rsid w:val="006111F1"/>
    <w:rsid w:val="0061121B"/>
    <w:rsid w:val="00611344"/>
    <w:rsid w:val="00611409"/>
    <w:rsid w:val="00611597"/>
    <w:rsid w:val="00611695"/>
    <w:rsid w:val="00611762"/>
    <w:rsid w:val="00611802"/>
    <w:rsid w:val="00611991"/>
    <w:rsid w:val="006119DD"/>
    <w:rsid w:val="00611E99"/>
    <w:rsid w:val="00611F86"/>
    <w:rsid w:val="006124D6"/>
    <w:rsid w:val="006125B3"/>
    <w:rsid w:val="00612798"/>
    <w:rsid w:val="00612C5D"/>
    <w:rsid w:val="00612EB8"/>
    <w:rsid w:val="00613201"/>
    <w:rsid w:val="006139B2"/>
    <w:rsid w:val="00613E4D"/>
    <w:rsid w:val="00614581"/>
    <w:rsid w:val="006146A8"/>
    <w:rsid w:val="00614AED"/>
    <w:rsid w:val="00614E39"/>
    <w:rsid w:val="0061559C"/>
    <w:rsid w:val="00615D2D"/>
    <w:rsid w:val="0061668E"/>
    <w:rsid w:val="00616D7B"/>
    <w:rsid w:val="00616F0A"/>
    <w:rsid w:val="00617558"/>
    <w:rsid w:val="00617682"/>
    <w:rsid w:val="006176DC"/>
    <w:rsid w:val="00617EB1"/>
    <w:rsid w:val="00617F2B"/>
    <w:rsid w:val="00617FFB"/>
    <w:rsid w:val="006206C9"/>
    <w:rsid w:val="006209D4"/>
    <w:rsid w:val="00620BA4"/>
    <w:rsid w:val="00620BB3"/>
    <w:rsid w:val="00621227"/>
    <w:rsid w:val="00621385"/>
    <w:rsid w:val="00621AE7"/>
    <w:rsid w:val="0062234F"/>
    <w:rsid w:val="00623A9D"/>
    <w:rsid w:val="00623EBB"/>
    <w:rsid w:val="0062536A"/>
    <w:rsid w:val="006253BF"/>
    <w:rsid w:val="006254BD"/>
    <w:rsid w:val="00625768"/>
    <w:rsid w:val="0062579F"/>
    <w:rsid w:val="00625FC8"/>
    <w:rsid w:val="006265C8"/>
    <w:rsid w:val="00626719"/>
    <w:rsid w:val="006268F2"/>
    <w:rsid w:val="00626B98"/>
    <w:rsid w:val="00626CBF"/>
    <w:rsid w:val="006274ED"/>
    <w:rsid w:val="00627ADA"/>
    <w:rsid w:val="00627AF7"/>
    <w:rsid w:val="00627EC8"/>
    <w:rsid w:val="00630845"/>
    <w:rsid w:val="00630BC7"/>
    <w:rsid w:val="0063125D"/>
    <w:rsid w:val="0063154A"/>
    <w:rsid w:val="00631C80"/>
    <w:rsid w:val="006323D6"/>
    <w:rsid w:val="006327EF"/>
    <w:rsid w:val="00632C29"/>
    <w:rsid w:val="00632DE3"/>
    <w:rsid w:val="00632E45"/>
    <w:rsid w:val="00632F4B"/>
    <w:rsid w:val="0063303B"/>
    <w:rsid w:val="006331F6"/>
    <w:rsid w:val="0063324F"/>
    <w:rsid w:val="00633298"/>
    <w:rsid w:val="00633FDD"/>
    <w:rsid w:val="00634198"/>
    <w:rsid w:val="00634570"/>
    <w:rsid w:val="006347E9"/>
    <w:rsid w:val="00634817"/>
    <w:rsid w:val="00634D5E"/>
    <w:rsid w:val="00634F1B"/>
    <w:rsid w:val="006351CE"/>
    <w:rsid w:val="00635927"/>
    <w:rsid w:val="0063598C"/>
    <w:rsid w:val="00635F77"/>
    <w:rsid w:val="00635FED"/>
    <w:rsid w:val="006365D7"/>
    <w:rsid w:val="00636887"/>
    <w:rsid w:val="00637136"/>
    <w:rsid w:val="006371DE"/>
    <w:rsid w:val="00637452"/>
    <w:rsid w:val="00637574"/>
    <w:rsid w:val="00637733"/>
    <w:rsid w:val="006378F6"/>
    <w:rsid w:val="00637944"/>
    <w:rsid w:val="0063799F"/>
    <w:rsid w:val="00637B52"/>
    <w:rsid w:val="00637BCB"/>
    <w:rsid w:val="00637E60"/>
    <w:rsid w:val="00637ECC"/>
    <w:rsid w:val="00637F5E"/>
    <w:rsid w:val="0064002C"/>
    <w:rsid w:val="006400E8"/>
    <w:rsid w:val="006405CE"/>
    <w:rsid w:val="00640A56"/>
    <w:rsid w:val="00640AC0"/>
    <w:rsid w:val="00640C03"/>
    <w:rsid w:val="00640EDE"/>
    <w:rsid w:val="00640FB6"/>
    <w:rsid w:val="0064143E"/>
    <w:rsid w:val="0064190D"/>
    <w:rsid w:val="00641A6D"/>
    <w:rsid w:val="00641C4D"/>
    <w:rsid w:val="00641C6B"/>
    <w:rsid w:val="00641D45"/>
    <w:rsid w:val="0064245B"/>
    <w:rsid w:val="006425E9"/>
    <w:rsid w:val="00642940"/>
    <w:rsid w:val="0064308A"/>
    <w:rsid w:val="006430FE"/>
    <w:rsid w:val="0064325C"/>
    <w:rsid w:val="006434B9"/>
    <w:rsid w:val="00643F35"/>
    <w:rsid w:val="00644254"/>
    <w:rsid w:val="0064458A"/>
    <w:rsid w:val="006445E2"/>
    <w:rsid w:val="0064532D"/>
    <w:rsid w:val="00645BEA"/>
    <w:rsid w:val="00645CA3"/>
    <w:rsid w:val="00645CAD"/>
    <w:rsid w:val="00646098"/>
    <w:rsid w:val="006464E7"/>
    <w:rsid w:val="006467D7"/>
    <w:rsid w:val="00646835"/>
    <w:rsid w:val="00646B18"/>
    <w:rsid w:val="00646C8B"/>
    <w:rsid w:val="0064726A"/>
    <w:rsid w:val="006472C1"/>
    <w:rsid w:val="0064734B"/>
    <w:rsid w:val="00647593"/>
    <w:rsid w:val="00647BC2"/>
    <w:rsid w:val="00647E47"/>
    <w:rsid w:val="00650669"/>
    <w:rsid w:val="006506F8"/>
    <w:rsid w:val="00650C2C"/>
    <w:rsid w:val="00650D20"/>
    <w:rsid w:val="0065107E"/>
    <w:rsid w:val="00651270"/>
    <w:rsid w:val="00651429"/>
    <w:rsid w:val="00651504"/>
    <w:rsid w:val="006515A3"/>
    <w:rsid w:val="00651733"/>
    <w:rsid w:val="0065176C"/>
    <w:rsid w:val="00651BC1"/>
    <w:rsid w:val="00652002"/>
    <w:rsid w:val="00652315"/>
    <w:rsid w:val="00652372"/>
    <w:rsid w:val="00652576"/>
    <w:rsid w:val="00653082"/>
    <w:rsid w:val="006538E7"/>
    <w:rsid w:val="00653C29"/>
    <w:rsid w:val="00653EAC"/>
    <w:rsid w:val="00654014"/>
    <w:rsid w:val="00654310"/>
    <w:rsid w:val="00654557"/>
    <w:rsid w:val="0065460B"/>
    <w:rsid w:val="00654707"/>
    <w:rsid w:val="00654839"/>
    <w:rsid w:val="006549C1"/>
    <w:rsid w:val="006549FE"/>
    <w:rsid w:val="00654ABD"/>
    <w:rsid w:val="00654CA4"/>
    <w:rsid w:val="00654FCB"/>
    <w:rsid w:val="006553DD"/>
    <w:rsid w:val="0065575C"/>
    <w:rsid w:val="00655970"/>
    <w:rsid w:val="00655FA0"/>
    <w:rsid w:val="00656053"/>
    <w:rsid w:val="006562E5"/>
    <w:rsid w:val="0065635D"/>
    <w:rsid w:val="006563E4"/>
    <w:rsid w:val="00656600"/>
    <w:rsid w:val="00656665"/>
    <w:rsid w:val="006566C8"/>
    <w:rsid w:val="006569F3"/>
    <w:rsid w:val="00656D47"/>
    <w:rsid w:val="006573E2"/>
    <w:rsid w:val="006574CA"/>
    <w:rsid w:val="00657A13"/>
    <w:rsid w:val="00657B82"/>
    <w:rsid w:val="00657CFA"/>
    <w:rsid w:val="006601B2"/>
    <w:rsid w:val="006602E2"/>
    <w:rsid w:val="00660470"/>
    <w:rsid w:val="00660CEC"/>
    <w:rsid w:val="00660FD0"/>
    <w:rsid w:val="00661228"/>
    <w:rsid w:val="006615FD"/>
    <w:rsid w:val="00661BDB"/>
    <w:rsid w:val="00661E55"/>
    <w:rsid w:val="0066225C"/>
    <w:rsid w:val="0066242D"/>
    <w:rsid w:val="00662572"/>
    <w:rsid w:val="006628A1"/>
    <w:rsid w:val="00662C1F"/>
    <w:rsid w:val="00662CB2"/>
    <w:rsid w:val="00663047"/>
    <w:rsid w:val="006637A8"/>
    <w:rsid w:val="0066388E"/>
    <w:rsid w:val="006641AE"/>
    <w:rsid w:val="00664541"/>
    <w:rsid w:val="0066461E"/>
    <w:rsid w:val="0066483D"/>
    <w:rsid w:val="0066501B"/>
    <w:rsid w:val="006650F3"/>
    <w:rsid w:val="006657F1"/>
    <w:rsid w:val="00665DC4"/>
    <w:rsid w:val="00666096"/>
    <w:rsid w:val="0066651D"/>
    <w:rsid w:val="0066654C"/>
    <w:rsid w:val="006665F8"/>
    <w:rsid w:val="006666D2"/>
    <w:rsid w:val="006667EE"/>
    <w:rsid w:val="00666847"/>
    <w:rsid w:val="0066693B"/>
    <w:rsid w:val="00666AE4"/>
    <w:rsid w:val="00666BC6"/>
    <w:rsid w:val="00666CC8"/>
    <w:rsid w:val="00666ECE"/>
    <w:rsid w:val="00666F90"/>
    <w:rsid w:val="00666F94"/>
    <w:rsid w:val="00667162"/>
    <w:rsid w:val="00667173"/>
    <w:rsid w:val="00667654"/>
    <w:rsid w:val="006678CF"/>
    <w:rsid w:val="0066793F"/>
    <w:rsid w:val="00667A50"/>
    <w:rsid w:val="00667E54"/>
    <w:rsid w:val="00670326"/>
    <w:rsid w:val="006704FF"/>
    <w:rsid w:val="006705D3"/>
    <w:rsid w:val="00670604"/>
    <w:rsid w:val="006707D8"/>
    <w:rsid w:val="00670A2A"/>
    <w:rsid w:val="00670A33"/>
    <w:rsid w:val="00671042"/>
    <w:rsid w:val="0067151D"/>
    <w:rsid w:val="0067156A"/>
    <w:rsid w:val="006716A8"/>
    <w:rsid w:val="00671707"/>
    <w:rsid w:val="00671B77"/>
    <w:rsid w:val="00671CD1"/>
    <w:rsid w:val="00672BA1"/>
    <w:rsid w:val="0067347D"/>
    <w:rsid w:val="006734A3"/>
    <w:rsid w:val="0067354E"/>
    <w:rsid w:val="006735CC"/>
    <w:rsid w:val="0067387B"/>
    <w:rsid w:val="00673D5A"/>
    <w:rsid w:val="00673DAD"/>
    <w:rsid w:val="006741CE"/>
    <w:rsid w:val="00674A93"/>
    <w:rsid w:val="00674DAA"/>
    <w:rsid w:val="00674FFA"/>
    <w:rsid w:val="006751E4"/>
    <w:rsid w:val="00675563"/>
    <w:rsid w:val="00675735"/>
    <w:rsid w:val="00675AD8"/>
    <w:rsid w:val="00675AE5"/>
    <w:rsid w:val="00675B13"/>
    <w:rsid w:val="00675CE4"/>
    <w:rsid w:val="00675EC0"/>
    <w:rsid w:val="00676288"/>
    <w:rsid w:val="00676364"/>
    <w:rsid w:val="00676971"/>
    <w:rsid w:val="00676CE3"/>
    <w:rsid w:val="00676D0C"/>
    <w:rsid w:val="006771CE"/>
    <w:rsid w:val="006775F7"/>
    <w:rsid w:val="00677637"/>
    <w:rsid w:val="006776D1"/>
    <w:rsid w:val="006779DA"/>
    <w:rsid w:val="00677A52"/>
    <w:rsid w:val="00677B6B"/>
    <w:rsid w:val="00677E5B"/>
    <w:rsid w:val="00680313"/>
    <w:rsid w:val="00680518"/>
    <w:rsid w:val="00680590"/>
    <w:rsid w:val="0068083B"/>
    <w:rsid w:val="006811A9"/>
    <w:rsid w:val="006815AD"/>
    <w:rsid w:val="006816D5"/>
    <w:rsid w:val="00681744"/>
    <w:rsid w:val="00681857"/>
    <w:rsid w:val="00681B16"/>
    <w:rsid w:val="00681B22"/>
    <w:rsid w:val="00681B53"/>
    <w:rsid w:val="00681BD0"/>
    <w:rsid w:val="006828C1"/>
    <w:rsid w:val="006829E7"/>
    <w:rsid w:val="00682AB5"/>
    <w:rsid w:val="00682B20"/>
    <w:rsid w:val="00682B39"/>
    <w:rsid w:val="00682C08"/>
    <w:rsid w:val="00682C87"/>
    <w:rsid w:val="00682FE4"/>
    <w:rsid w:val="006836B7"/>
    <w:rsid w:val="00683BAA"/>
    <w:rsid w:val="00683BB1"/>
    <w:rsid w:val="006847BF"/>
    <w:rsid w:val="00684964"/>
    <w:rsid w:val="00684CA9"/>
    <w:rsid w:val="006850F7"/>
    <w:rsid w:val="00685523"/>
    <w:rsid w:val="00685D21"/>
    <w:rsid w:val="00685E37"/>
    <w:rsid w:val="006861E2"/>
    <w:rsid w:val="006861E8"/>
    <w:rsid w:val="0068625F"/>
    <w:rsid w:val="006862B1"/>
    <w:rsid w:val="006864F1"/>
    <w:rsid w:val="006866AA"/>
    <w:rsid w:val="006867F0"/>
    <w:rsid w:val="00686B7C"/>
    <w:rsid w:val="00686DEA"/>
    <w:rsid w:val="006871F9"/>
    <w:rsid w:val="00687227"/>
    <w:rsid w:val="006873A1"/>
    <w:rsid w:val="00687948"/>
    <w:rsid w:val="00687AC1"/>
    <w:rsid w:val="00687B87"/>
    <w:rsid w:val="0069005D"/>
    <w:rsid w:val="0069006D"/>
    <w:rsid w:val="00690A88"/>
    <w:rsid w:val="00690F22"/>
    <w:rsid w:val="00691355"/>
    <w:rsid w:val="0069136F"/>
    <w:rsid w:val="006918B4"/>
    <w:rsid w:val="006918EE"/>
    <w:rsid w:val="0069235E"/>
    <w:rsid w:val="006923C4"/>
    <w:rsid w:val="00692403"/>
    <w:rsid w:val="006926EC"/>
    <w:rsid w:val="006927BE"/>
    <w:rsid w:val="006928AA"/>
    <w:rsid w:val="00692E3F"/>
    <w:rsid w:val="006931FF"/>
    <w:rsid w:val="006935D3"/>
    <w:rsid w:val="0069366C"/>
    <w:rsid w:val="006939A2"/>
    <w:rsid w:val="00693E27"/>
    <w:rsid w:val="00693FA9"/>
    <w:rsid w:val="006940CC"/>
    <w:rsid w:val="006944DB"/>
    <w:rsid w:val="00694AD9"/>
    <w:rsid w:val="0069522D"/>
    <w:rsid w:val="00695631"/>
    <w:rsid w:val="00695FF9"/>
    <w:rsid w:val="0069600D"/>
    <w:rsid w:val="00696F61"/>
    <w:rsid w:val="00697239"/>
    <w:rsid w:val="006972A5"/>
    <w:rsid w:val="006972CD"/>
    <w:rsid w:val="006974CB"/>
    <w:rsid w:val="00697BDF"/>
    <w:rsid w:val="00697CB1"/>
    <w:rsid w:val="00697D71"/>
    <w:rsid w:val="00697DD9"/>
    <w:rsid w:val="006A04BA"/>
    <w:rsid w:val="006A0661"/>
    <w:rsid w:val="006A0AA9"/>
    <w:rsid w:val="006A0C43"/>
    <w:rsid w:val="006A14D0"/>
    <w:rsid w:val="006A167A"/>
    <w:rsid w:val="006A1CB6"/>
    <w:rsid w:val="006A1DC0"/>
    <w:rsid w:val="006A22EF"/>
    <w:rsid w:val="006A29A9"/>
    <w:rsid w:val="006A2CF0"/>
    <w:rsid w:val="006A2E58"/>
    <w:rsid w:val="006A353F"/>
    <w:rsid w:val="006A3A25"/>
    <w:rsid w:val="006A439C"/>
    <w:rsid w:val="006A455D"/>
    <w:rsid w:val="006A4804"/>
    <w:rsid w:val="006A4EFD"/>
    <w:rsid w:val="006A4F04"/>
    <w:rsid w:val="006A4FA6"/>
    <w:rsid w:val="006A503F"/>
    <w:rsid w:val="006A50F6"/>
    <w:rsid w:val="006A544D"/>
    <w:rsid w:val="006A5B80"/>
    <w:rsid w:val="006A61C8"/>
    <w:rsid w:val="006A6856"/>
    <w:rsid w:val="006A68E5"/>
    <w:rsid w:val="006A6990"/>
    <w:rsid w:val="006A6A3D"/>
    <w:rsid w:val="006A6C23"/>
    <w:rsid w:val="006A6E7B"/>
    <w:rsid w:val="006A7022"/>
    <w:rsid w:val="006A767A"/>
    <w:rsid w:val="006A776B"/>
    <w:rsid w:val="006A7A22"/>
    <w:rsid w:val="006A7DBA"/>
    <w:rsid w:val="006A7F80"/>
    <w:rsid w:val="006B0757"/>
    <w:rsid w:val="006B0C68"/>
    <w:rsid w:val="006B1200"/>
    <w:rsid w:val="006B180F"/>
    <w:rsid w:val="006B1868"/>
    <w:rsid w:val="006B190B"/>
    <w:rsid w:val="006B19DC"/>
    <w:rsid w:val="006B1C92"/>
    <w:rsid w:val="006B1CF8"/>
    <w:rsid w:val="006B2A04"/>
    <w:rsid w:val="006B3214"/>
    <w:rsid w:val="006B3459"/>
    <w:rsid w:val="006B3890"/>
    <w:rsid w:val="006B3BAD"/>
    <w:rsid w:val="006B3CB0"/>
    <w:rsid w:val="006B40C0"/>
    <w:rsid w:val="006B445A"/>
    <w:rsid w:val="006B45D5"/>
    <w:rsid w:val="006B4891"/>
    <w:rsid w:val="006B4AAB"/>
    <w:rsid w:val="006B4DDE"/>
    <w:rsid w:val="006B54AA"/>
    <w:rsid w:val="006B5AB5"/>
    <w:rsid w:val="006B5F85"/>
    <w:rsid w:val="006B61C9"/>
    <w:rsid w:val="006B61DB"/>
    <w:rsid w:val="006B61E1"/>
    <w:rsid w:val="006B63F2"/>
    <w:rsid w:val="006B6674"/>
    <w:rsid w:val="006B68DB"/>
    <w:rsid w:val="006B698C"/>
    <w:rsid w:val="006B6A52"/>
    <w:rsid w:val="006B6E7A"/>
    <w:rsid w:val="006B743D"/>
    <w:rsid w:val="006B792C"/>
    <w:rsid w:val="006B7DDF"/>
    <w:rsid w:val="006B7E6D"/>
    <w:rsid w:val="006C03A8"/>
    <w:rsid w:val="006C0572"/>
    <w:rsid w:val="006C0E19"/>
    <w:rsid w:val="006C0E85"/>
    <w:rsid w:val="006C0F03"/>
    <w:rsid w:val="006C1305"/>
    <w:rsid w:val="006C1BBE"/>
    <w:rsid w:val="006C1E26"/>
    <w:rsid w:val="006C2019"/>
    <w:rsid w:val="006C210E"/>
    <w:rsid w:val="006C216A"/>
    <w:rsid w:val="006C2280"/>
    <w:rsid w:val="006C231B"/>
    <w:rsid w:val="006C2583"/>
    <w:rsid w:val="006C2A16"/>
    <w:rsid w:val="006C2CCE"/>
    <w:rsid w:val="006C30CE"/>
    <w:rsid w:val="006C3271"/>
    <w:rsid w:val="006C3358"/>
    <w:rsid w:val="006C342B"/>
    <w:rsid w:val="006C3735"/>
    <w:rsid w:val="006C3A4D"/>
    <w:rsid w:val="006C3D53"/>
    <w:rsid w:val="006C421A"/>
    <w:rsid w:val="006C44B7"/>
    <w:rsid w:val="006C4960"/>
    <w:rsid w:val="006C4C2B"/>
    <w:rsid w:val="006C4C37"/>
    <w:rsid w:val="006C4E9B"/>
    <w:rsid w:val="006C5956"/>
    <w:rsid w:val="006C5A23"/>
    <w:rsid w:val="006C5D82"/>
    <w:rsid w:val="006C6567"/>
    <w:rsid w:val="006C6871"/>
    <w:rsid w:val="006C6B6F"/>
    <w:rsid w:val="006C6C1F"/>
    <w:rsid w:val="006C6CE3"/>
    <w:rsid w:val="006C6D2C"/>
    <w:rsid w:val="006C6D3A"/>
    <w:rsid w:val="006C6D65"/>
    <w:rsid w:val="006C6F63"/>
    <w:rsid w:val="006C71DD"/>
    <w:rsid w:val="006C7255"/>
    <w:rsid w:val="006C73AC"/>
    <w:rsid w:val="006C7922"/>
    <w:rsid w:val="006C79A2"/>
    <w:rsid w:val="006C7F2C"/>
    <w:rsid w:val="006D02E2"/>
    <w:rsid w:val="006D05C3"/>
    <w:rsid w:val="006D069A"/>
    <w:rsid w:val="006D1148"/>
    <w:rsid w:val="006D1797"/>
    <w:rsid w:val="006D25D7"/>
    <w:rsid w:val="006D2663"/>
    <w:rsid w:val="006D26D4"/>
    <w:rsid w:val="006D2BF8"/>
    <w:rsid w:val="006D31A3"/>
    <w:rsid w:val="006D332B"/>
    <w:rsid w:val="006D345D"/>
    <w:rsid w:val="006D3526"/>
    <w:rsid w:val="006D35AB"/>
    <w:rsid w:val="006D3909"/>
    <w:rsid w:val="006D3DAE"/>
    <w:rsid w:val="006D40E4"/>
    <w:rsid w:val="006D4156"/>
    <w:rsid w:val="006D46BB"/>
    <w:rsid w:val="006D4712"/>
    <w:rsid w:val="006D4A65"/>
    <w:rsid w:val="006D4B4F"/>
    <w:rsid w:val="006D4C4B"/>
    <w:rsid w:val="006D4D77"/>
    <w:rsid w:val="006D4FEE"/>
    <w:rsid w:val="006D53EA"/>
    <w:rsid w:val="006D576C"/>
    <w:rsid w:val="006D5F76"/>
    <w:rsid w:val="006D6128"/>
    <w:rsid w:val="006D636A"/>
    <w:rsid w:val="006D6525"/>
    <w:rsid w:val="006D656C"/>
    <w:rsid w:val="006D6606"/>
    <w:rsid w:val="006D6FF4"/>
    <w:rsid w:val="006D7099"/>
    <w:rsid w:val="006D7960"/>
    <w:rsid w:val="006D7AE8"/>
    <w:rsid w:val="006D7ED0"/>
    <w:rsid w:val="006D7FD9"/>
    <w:rsid w:val="006E001F"/>
    <w:rsid w:val="006E03BC"/>
    <w:rsid w:val="006E0446"/>
    <w:rsid w:val="006E066B"/>
    <w:rsid w:val="006E076F"/>
    <w:rsid w:val="006E09B0"/>
    <w:rsid w:val="006E0DEF"/>
    <w:rsid w:val="006E0F1F"/>
    <w:rsid w:val="006E11E4"/>
    <w:rsid w:val="006E132E"/>
    <w:rsid w:val="006E147B"/>
    <w:rsid w:val="006E147F"/>
    <w:rsid w:val="006E14A3"/>
    <w:rsid w:val="006E1A86"/>
    <w:rsid w:val="006E1F45"/>
    <w:rsid w:val="006E2060"/>
    <w:rsid w:val="006E30C0"/>
    <w:rsid w:val="006E311F"/>
    <w:rsid w:val="006E351A"/>
    <w:rsid w:val="006E36BB"/>
    <w:rsid w:val="006E3729"/>
    <w:rsid w:val="006E3841"/>
    <w:rsid w:val="006E3A89"/>
    <w:rsid w:val="006E3D68"/>
    <w:rsid w:val="006E444A"/>
    <w:rsid w:val="006E4609"/>
    <w:rsid w:val="006E4660"/>
    <w:rsid w:val="006E4AF1"/>
    <w:rsid w:val="006E559E"/>
    <w:rsid w:val="006E58B1"/>
    <w:rsid w:val="006E58D5"/>
    <w:rsid w:val="006E5E5F"/>
    <w:rsid w:val="006E631A"/>
    <w:rsid w:val="006E6B6A"/>
    <w:rsid w:val="006E6B87"/>
    <w:rsid w:val="006E7AAB"/>
    <w:rsid w:val="006E7B02"/>
    <w:rsid w:val="006F00DF"/>
    <w:rsid w:val="006F0298"/>
    <w:rsid w:val="006F0F02"/>
    <w:rsid w:val="006F135E"/>
    <w:rsid w:val="006F13F0"/>
    <w:rsid w:val="006F157A"/>
    <w:rsid w:val="006F16BE"/>
    <w:rsid w:val="006F1746"/>
    <w:rsid w:val="006F18E3"/>
    <w:rsid w:val="006F1A35"/>
    <w:rsid w:val="006F1AAA"/>
    <w:rsid w:val="006F1AC3"/>
    <w:rsid w:val="006F1E2B"/>
    <w:rsid w:val="006F2863"/>
    <w:rsid w:val="006F2D61"/>
    <w:rsid w:val="006F2E76"/>
    <w:rsid w:val="006F2FE6"/>
    <w:rsid w:val="006F3243"/>
    <w:rsid w:val="006F3252"/>
    <w:rsid w:val="006F33D0"/>
    <w:rsid w:val="006F36A7"/>
    <w:rsid w:val="006F3837"/>
    <w:rsid w:val="006F437B"/>
    <w:rsid w:val="006F53FE"/>
    <w:rsid w:val="006F55AF"/>
    <w:rsid w:val="006F56F2"/>
    <w:rsid w:val="006F5831"/>
    <w:rsid w:val="006F59F3"/>
    <w:rsid w:val="006F5A08"/>
    <w:rsid w:val="006F5E84"/>
    <w:rsid w:val="006F676A"/>
    <w:rsid w:val="006F6C4F"/>
    <w:rsid w:val="006F6D7D"/>
    <w:rsid w:val="006F7CDF"/>
    <w:rsid w:val="00700456"/>
    <w:rsid w:val="007009B8"/>
    <w:rsid w:val="00700C93"/>
    <w:rsid w:val="00700D3C"/>
    <w:rsid w:val="00700D99"/>
    <w:rsid w:val="0070160E"/>
    <w:rsid w:val="007018E9"/>
    <w:rsid w:val="00701ACA"/>
    <w:rsid w:val="00701F15"/>
    <w:rsid w:val="00702031"/>
    <w:rsid w:val="007025E3"/>
    <w:rsid w:val="007025EE"/>
    <w:rsid w:val="00702837"/>
    <w:rsid w:val="00702905"/>
    <w:rsid w:val="007029E4"/>
    <w:rsid w:val="0070305E"/>
    <w:rsid w:val="0070309E"/>
    <w:rsid w:val="0070321E"/>
    <w:rsid w:val="00703506"/>
    <w:rsid w:val="00703582"/>
    <w:rsid w:val="007036C6"/>
    <w:rsid w:val="00703754"/>
    <w:rsid w:val="00703C80"/>
    <w:rsid w:val="00703E01"/>
    <w:rsid w:val="007041D3"/>
    <w:rsid w:val="0070421D"/>
    <w:rsid w:val="00704646"/>
    <w:rsid w:val="00704B92"/>
    <w:rsid w:val="00704C6E"/>
    <w:rsid w:val="00704E38"/>
    <w:rsid w:val="00704E71"/>
    <w:rsid w:val="00704F67"/>
    <w:rsid w:val="007055CE"/>
    <w:rsid w:val="00705A0C"/>
    <w:rsid w:val="00705AB5"/>
    <w:rsid w:val="00705D74"/>
    <w:rsid w:val="00705EA2"/>
    <w:rsid w:val="00705FC7"/>
    <w:rsid w:val="0070605D"/>
    <w:rsid w:val="007060DA"/>
    <w:rsid w:val="00706338"/>
    <w:rsid w:val="007063FF"/>
    <w:rsid w:val="00706AE8"/>
    <w:rsid w:val="00706B48"/>
    <w:rsid w:val="0070770C"/>
    <w:rsid w:val="00707A51"/>
    <w:rsid w:val="00707BEF"/>
    <w:rsid w:val="00707CA0"/>
    <w:rsid w:val="00707DD5"/>
    <w:rsid w:val="00707F0F"/>
    <w:rsid w:val="007105C2"/>
    <w:rsid w:val="007106F9"/>
    <w:rsid w:val="00710C88"/>
    <w:rsid w:val="00710D27"/>
    <w:rsid w:val="00710D92"/>
    <w:rsid w:val="00710E0D"/>
    <w:rsid w:val="0071174D"/>
    <w:rsid w:val="00711805"/>
    <w:rsid w:val="00711FC3"/>
    <w:rsid w:val="007124A3"/>
    <w:rsid w:val="00712700"/>
    <w:rsid w:val="00712742"/>
    <w:rsid w:val="00712A50"/>
    <w:rsid w:val="00712AF5"/>
    <w:rsid w:val="00712BE9"/>
    <w:rsid w:val="00712BF5"/>
    <w:rsid w:val="00713749"/>
    <w:rsid w:val="00713A19"/>
    <w:rsid w:val="00713FED"/>
    <w:rsid w:val="00714574"/>
    <w:rsid w:val="0071489C"/>
    <w:rsid w:val="007149DB"/>
    <w:rsid w:val="00714AB0"/>
    <w:rsid w:val="00714F60"/>
    <w:rsid w:val="0071593E"/>
    <w:rsid w:val="00716285"/>
    <w:rsid w:val="007162A3"/>
    <w:rsid w:val="007167A3"/>
    <w:rsid w:val="007167A8"/>
    <w:rsid w:val="00717224"/>
    <w:rsid w:val="00717715"/>
    <w:rsid w:val="00717739"/>
    <w:rsid w:val="00717782"/>
    <w:rsid w:val="00717AF7"/>
    <w:rsid w:val="00717C81"/>
    <w:rsid w:val="00720066"/>
    <w:rsid w:val="00720091"/>
    <w:rsid w:val="00720CCC"/>
    <w:rsid w:val="00720E53"/>
    <w:rsid w:val="00720F2A"/>
    <w:rsid w:val="0072111F"/>
    <w:rsid w:val="00721422"/>
    <w:rsid w:val="00721A1B"/>
    <w:rsid w:val="00721A6F"/>
    <w:rsid w:val="007221EA"/>
    <w:rsid w:val="00722499"/>
    <w:rsid w:val="00722FC8"/>
    <w:rsid w:val="00723096"/>
    <w:rsid w:val="0072309F"/>
    <w:rsid w:val="00723336"/>
    <w:rsid w:val="007233EE"/>
    <w:rsid w:val="007237C5"/>
    <w:rsid w:val="0072387B"/>
    <w:rsid w:val="007238B5"/>
    <w:rsid w:val="00723DD7"/>
    <w:rsid w:val="007240CB"/>
    <w:rsid w:val="00724104"/>
    <w:rsid w:val="0072436E"/>
    <w:rsid w:val="007244BF"/>
    <w:rsid w:val="007245B5"/>
    <w:rsid w:val="00724787"/>
    <w:rsid w:val="00724818"/>
    <w:rsid w:val="007249A6"/>
    <w:rsid w:val="00724C3E"/>
    <w:rsid w:val="00725282"/>
    <w:rsid w:val="00725AA1"/>
    <w:rsid w:val="00725C24"/>
    <w:rsid w:val="00725D53"/>
    <w:rsid w:val="00726554"/>
    <w:rsid w:val="00726AC0"/>
    <w:rsid w:val="00726C36"/>
    <w:rsid w:val="0073066B"/>
    <w:rsid w:val="007306AF"/>
    <w:rsid w:val="007306C0"/>
    <w:rsid w:val="00730791"/>
    <w:rsid w:val="00730AB3"/>
    <w:rsid w:val="00730CAD"/>
    <w:rsid w:val="00730D7F"/>
    <w:rsid w:val="00731501"/>
    <w:rsid w:val="0073151F"/>
    <w:rsid w:val="00731594"/>
    <w:rsid w:val="0073164C"/>
    <w:rsid w:val="00731767"/>
    <w:rsid w:val="007319BE"/>
    <w:rsid w:val="007326AC"/>
    <w:rsid w:val="00732929"/>
    <w:rsid w:val="0073297C"/>
    <w:rsid w:val="00732CE4"/>
    <w:rsid w:val="007332CA"/>
    <w:rsid w:val="007333CA"/>
    <w:rsid w:val="00733C12"/>
    <w:rsid w:val="00734229"/>
    <w:rsid w:val="0073437F"/>
    <w:rsid w:val="007343A6"/>
    <w:rsid w:val="00734406"/>
    <w:rsid w:val="00734791"/>
    <w:rsid w:val="00734947"/>
    <w:rsid w:val="00734AF8"/>
    <w:rsid w:val="007350C3"/>
    <w:rsid w:val="00735166"/>
    <w:rsid w:val="00735781"/>
    <w:rsid w:val="0073592D"/>
    <w:rsid w:val="007359EC"/>
    <w:rsid w:val="00735B4C"/>
    <w:rsid w:val="00735C41"/>
    <w:rsid w:val="0073622C"/>
    <w:rsid w:val="007362C2"/>
    <w:rsid w:val="007363C7"/>
    <w:rsid w:val="007364AC"/>
    <w:rsid w:val="007367A3"/>
    <w:rsid w:val="00736A5B"/>
    <w:rsid w:val="0073769F"/>
    <w:rsid w:val="0073794D"/>
    <w:rsid w:val="00737A29"/>
    <w:rsid w:val="00737EC9"/>
    <w:rsid w:val="00740351"/>
    <w:rsid w:val="007403B6"/>
    <w:rsid w:val="00740A98"/>
    <w:rsid w:val="00740AED"/>
    <w:rsid w:val="00740D77"/>
    <w:rsid w:val="00741746"/>
    <w:rsid w:val="007418A1"/>
    <w:rsid w:val="007418DF"/>
    <w:rsid w:val="00741D29"/>
    <w:rsid w:val="00741DCB"/>
    <w:rsid w:val="00742323"/>
    <w:rsid w:val="00742745"/>
    <w:rsid w:val="00742789"/>
    <w:rsid w:val="00742FBA"/>
    <w:rsid w:val="00743252"/>
    <w:rsid w:val="00743630"/>
    <w:rsid w:val="007439A6"/>
    <w:rsid w:val="00743C0C"/>
    <w:rsid w:val="00743EC3"/>
    <w:rsid w:val="00744333"/>
    <w:rsid w:val="007444F4"/>
    <w:rsid w:val="00744768"/>
    <w:rsid w:val="007449CC"/>
    <w:rsid w:val="00744A3E"/>
    <w:rsid w:val="00744DDF"/>
    <w:rsid w:val="00745063"/>
    <w:rsid w:val="0074538C"/>
    <w:rsid w:val="0074560F"/>
    <w:rsid w:val="007458F1"/>
    <w:rsid w:val="00745C76"/>
    <w:rsid w:val="0074639C"/>
    <w:rsid w:val="00746439"/>
    <w:rsid w:val="00746894"/>
    <w:rsid w:val="00746935"/>
    <w:rsid w:val="00746B62"/>
    <w:rsid w:val="00746CDB"/>
    <w:rsid w:val="0074714F"/>
    <w:rsid w:val="00747515"/>
    <w:rsid w:val="00747959"/>
    <w:rsid w:val="00747A2B"/>
    <w:rsid w:val="00747A93"/>
    <w:rsid w:val="00747D10"/>
    <w:rsid w:val="00747E06"/>
    <w:rsid w:val="00747F7D"/>
    <w:rsid w:val="00747F92"/>
    <w:rsid w:val="00750A24"/>
    <w:rsid w:val="00750F79"/>
    <w:rsid w:val="007510C9"/>
    <w:rsid w:val="007513F1"/>
    <w:rsid w:val="007516B2"/>
    <w:rsid w:val="007517D5"/>
    <w:rsid w:val="00751D43"/>
    <w:rsid w:val="00751F5D"/>
    <w:rsid w:val="007522EF"/>
    <w:rsid w:val="0075250F"/>
    <w:rsid w:val="0075289C"/>
    <w:rsid w:val="00752A5D"/>
    <w:rsid w:val="00752DDF"/>
    <w:rsid w:val="00752EF7"/>
    <w:rsid w:val="00752F13"/>
    <w:rsid w:val="0075309F"/>
    <w:rsid w:val="00753636"/>
    <w:rsid w:val="007537C0"/>
    <w:rsid w:val="00753EB0"/>
    <w:rsid w:val="007540B7"/>
    <w:rsid w:val="00754299"/>
    <w:rsid w:val="007542A0"/>
    <w:rsid w:val="00754524"/>
    <w:rsid w:val="00754A36"/>
    <w:rsid w:val="00754A55"/>
    <w:rsid w:val="00754FDF"/>
    <w:rsid w:val="0075526D"/>
    <w:rsid w:val="0075595C"/>
    <w:rsid w:val="00755EA1"/>
    <w:rsid w:val="0075604C"/>
    <w:rsid w:val="007562B4"/>
    <w:rsid w:val="00756456"/>
    <w:rsid w:val="00756472"/>
    <w:rsid w:val="00756572"/>
    <w:rsid w:val="0075678D"/>
    <w:rsid w:val="00756A53"/>
    <w:rsid w:val="00756B8D"/>
    <w:rsid w:val="00756FE6"/>
    <w:rsid w:val="00757641"/>
    <w:rsid w:val="00757A77"/>
    <w:rsid w:val="00757AE0"/>
    <w:rsid w:val="00757D46"/>
    <w:rsid w:val="00760497"/>
    <w:rsid w:val="0076068D"/>
    <w:rsid w:val="0076081C"/>
    <w:rsid w:val="007609AA"/>
    <w:rsid w:val="007609F5"/>
    <w:rsid w:val="00760AAB"/>
    <w:rsid w:val="00760B92"/>
    <w:rsid w:val="00760B9B"/>
    <w:rsid w:val="00760E25"/>
    <w:rsid w:val="00760E29"/>
    <w:rsid w:val="00760E99"/>
    <w:rsid w:val="00760EC3"/>
    <w:rsid w:val="007610FA"/>
    <w:rsid w:val="007617AD"/>
    <w:rsid w:val="00761985"/>
    <w:rsid w:val="007619D0"/>
    <w:rsid w:val="00761D4F"/>
    <w:rsid w:val="0076201E"/>
    <w:rsid w:val="00762024"/>
    <w:rsid w:val="0076210A"/>
    <w:rsid w:val="00762220"/>
    <w:rsid w:val="00762248"/>
    <w:rsid w:val="007622B9"/>
    <w:rsid w:val="007623D3"/>
    <w:rsid w:val="007626DA"/>
    <w:rsid w:val="007628CF"/>
    <w:rsid w:val="00762B31"/>
    <w:rsid w:val="00762ED7"/>
    <w:rsid w:val="0076315F"/>
    <w:rsid w:val="0076335B"/>
    <w:rsid w:val="0076342A"/>
    <w:rsid w:val="007636D8"/>
    <w:rsid w:val="00763767"/>
    <w:rsid w:val="00763815"/>
    <w:rsid w:val="00763873"/>
    <w:rsid w:val="00764242"/>
    <w:rsid w:val="007646B1"/>
    <w:rsid w:val="007646F9"/>
    <w:rsid w:val="007648B1"/>
    <w:rsid w:val="007649CB"/>
    <w:rsid w:val="00765202"/>
    <w:rsid w:val="007653CE"/>
    <w:rsid w:val="007655A0"/>
    <w:rsid w:val="007656E5"/>
    <w:rsid w:val="00765F27"/>
    <w:rsid w:val="007668BF"/>
    <w:rsid w:val="00766C00"/>
    <w:rsid w:val="00767748"/>
    <w:rsid w:val="007677DB"/>
    <w:rsid w:val="0077004D"/>
    <w:rsid w:val="00770715"/>
    <w:rsid w:val="00770735"/>
    <w:rsid w:val="007708CE"/>
    <w:rsid w:val="0077093D"/>
    <w:rsid w:val="00770AA1"/>
    <w:rsid w:val="00770D17"/>
    <w:rsid w:val="00771222"/>
    <w:rsid w:val="0077126E"/>
    <w:rsid w:val="00771A8B"/>
    <w:rsid w:val="007724D2"/>
    <w:rsid w:val="007730B1"/>
    <w:rsid w:val="007734EB"/>
    <w:rsid w:val="00773761"/>
    <w:rsid w:val="007737DC"/>
    <w:rsid w:val="00773BEB"/>
    <w:rsid w:val="00774571"/>
    <w:rsid w:val="0077469D"/>
    <w:rsid w:val="0077488B"/>
    <w:rsid w:val="00774CA7"/>
    <w:rsid w:val="007753A7"/>
    <w:rsid w:val="007756B2"/>
    <w:rsid w:val="00775C35"/>
    <w:rsid w:val="00775CFB"/>
    <w:rsid w:val="00775DE0"/>
    <w:rsid w:val="0077649F"/>
    <w:rsid w:val="0077697D"/>
    <w:rsid w:val="0077748E"/>
    <w:rsid w:val="00777510"/>
    <w:rsid w:val="00777517"/>
    <w:rsid w:val="00777851"/>
    <w:rsid w:val="00777B36"/>
    <w:rsid w:val="0078079F"/>
    <w:rsid w:val="00781228"/>
    <w:rsid w:val="00781295"/>
    <w:rsid w:val="0078182C"/>
    <w:rsid w:val="00781B9E"/>
    <w:rsid w:val="00781E32"/>
    <w:rsid w:val="00782114"/>
    <w:rsid w:val="00782493"/>
    <w:rsid w:val="00782601"/>
    <w:rsid w:val="0078261C"/>
    <w:rsid w:val="0078287E"/>
    <w:rsid w:val="00782D08"/>
    <w:rsid w:val="00782D53"/>
    <w:rsid w:val="00782D7A"/>
    <w:rsid w:val="00782E43"/>
    <w:rsid w:val="00782E78"/>
    <w:rsid w:val="00782F0D"/>
    <w:rsid w:val="00783119"/>
    <w:rsid w:val="0078340F"/>
    <w:rsid w:val="007835FA"/>
    <w:rsid w:val="00783727"/>
    <w:rsid w:val="0078396F"/>
    <w:rsid w:val="00784BDE"/>
    <w:rsid w:val="00784CFC"/>
    <w:rsid w:val="0078503F"/>
    <w:rsid w:val="00785500"/>
    <w:rsid w:val="007855F1"/>
    <w:rsid w:val="007856A7"/>
    <w:rsid w:val="00785ECA"/>
    <w:rsid w:val="00785ED8"/>
    <w:rsid w:val="00785F64"/>
    <w:rsid w:val="00786003"/>
    <w:rsid w:val="00786006"/>
    <w:rsid w:val="00786162"/>
    <w:rsid w:val="007867A9"/>
    <w:rsid w:val="00786A37"/>
    <w:rsid w:val="00786AFF"/>
    <w:rsid w:val="00786C0B"/>
    <w:rsid w:val="00786F11"/>
    <w:rsid w:val="00787005"/>
    <w:rsid w:val="0078709C"/>
    <w:rsid w:val="007873D1"/>
    <w:rsid w:val="007873DA"/>
    <w:rsid w:val="0078757A"/>
    <w:rsid w:val="00787601"/>
    <w:rsid w:val="007877AD"/>
    <w:rsid w:val="0079076D"/>
    <w:rsid w:val="007909DF"/>
    <w:rsid w:val="00790B52"/>
    <w:rsid w:val="00790FB7"/>
    <w:rsid w:val="00791042"/>
    <w:rsid w:val="00791F2A"/>
    <w:rsid w:val="00792123"/>
    <w:rsid w:val="00792580"/>
    <w:rsid w:val="007925CA"/>
    <w:rsid w:val="007925D3"/>
    <w:rsid w:val="007927C5"/>
    <w:rsid w:val="00792B54"/>
    <w:rsid w:val="007933C3"/>
    <w:rsid w:val="00793A40"/>
    <w:rsid w:val="00793C3B"/>
    <w:rsid w:val="007940C4"/>
    <w:rsid w:val="007941D2"/>
    <w:rsid w:val="00794961"/>
    <w:rsid w:val="00794FFF"/>
    <w:rsid w:val="00795209"/>
    <w:rsid w:val="00796271"/>
    <w:rsid w:val="0079658C"/>
    <w:rsid w:val="007965AE"/>
    <w:rsid w:val="0079670F"/>
    <w:rsid w:val="00796B40"/>
    <w:rsid w:val="00796BC7"/>
    <w:rsid w:val="00796E7B"/>
    <w:rsid w:val="00796EA6"/>
    <w:rsid w:val="00797214"/>
    <w:rsid w:val="0079755B"/>
    <w:rsid w:val="00797562"/>
    <w:rsid w:val="00797C8A"/>
    <w:rsid w:val="007A0C66"/>
    <w:rsid w:val="007A0EEE"/>
    <w:rsid w:val="007A0F69"/>
    <w:rsid w:val="007A1222"/>
    <w:rsid w:val="007A12CA"/>
    <w:rsid w:val="007A1360"/>
    <w:rsid w:val="007A145F"/>
    <w:rsid w:val="007A1566"/>
    <w:rsid w:val="007A16D3"/>
    <w:rsid w:val="007A178E"/>
    <w:rsid w:val="007A18B8"/>
    <w:rsid w:val="007A1F51"/>
    <w:rsid w:val="007A1FC5"/>
    <w:rsid w:val="007A201A"/>
    <w:rsid w:val="007A279C"/>
    <w:rsid w:val="007A286C"/>
    <w:rsid w:val="007A29F3"/>
    <w:rsid w:val="007A2FB3"/>
    <w:rsid w:val="007A3049"/>
    <w:rsid w:val="007A3214"/>
    <w:rsid w:val="007A322A"/>
    <w:rsid w:val="007A34AB"/>
    <w:rsid w:val="007A3B2A"/>
    <w:rsid w:val="007A3E10"/>
    <w:rsid w:val="007A424B"/>
    <w:rsid w:val="007A4326"/>
    <w:rsid w:val="007A4327"/>
    <w:rsid w:val="007A46D9"/>
    <w:rsid w:val="007A492B"/>
    <w:rsid w:val="007A4A23"/>
    <w:rsid w:val="007A4D60"/>
    <w:rsid w:val="007A50F3"/>
    <w:rsid w:val="007A51AC"/>
    <w:rsid w:val="007A55CC"/>
    <w:rsid w:val="007A57E1"/>
    <w:rsid w:val="007A6022"/>
    <w:rsid w:val="007A6041"/>
    <w:rsid w:val="007A633D"/>
    <w:rsid w:val="007A64AC"/>
    <w:rsid w:val="007A6519"/>
    <w:rsid w:val="007A663B"/>
    <w:rsid w:val="007A69F0"/>
    <w:rsid w:val="007A6D1D"/>
    <w:rsid w:val="007A715A"/>
    <w:rsid w:val="007A76D5"/>
    <w:rsid w:val="007A781F"/>
    <w:rsid w:val="007A7D02"/>
    <w:rsid w:val="007A7F81"/>
    <w:rsid w:val="007B01F5"/>
    <w:rsid w:val="007B02C4"/>
    <w:rsid w:val="007B0500"/>
    <w:rsid w:val="007B0825"/>
    <w:rsid w:val="007B0A0D"/>
    <w:rsid w:val="007B0D98"/>
    <w:rsid w:val="007B0E65"/>
    <w:rsid w:val="007B1131"/>
    <w:rsid w:val="007B120E"/>
    <w:rsid w:val="007B1254"/>
    <w:rsid w:val="007B17A7"/>
    <w:rsid w:val="007B1B1A"/>
    <w:rsid w:val="007B1BB9"/>
    <w:rsid w:val="007B1C6A"/>
    <w:rsid w:val="007B2091"/>
    <w:rsid w:val="007B2124"/>
    <w:rsid w:val="007B22B0"/>
    <w:rsid w:val="007B23A2"/>
    <w:rsid w:val="007B2411"/>
    <w:rsid w:val="007B26FB"/>
    <w:rsid w:val="007B2DAF"/>
    <w:rsid w:val="007B2E37"/>
    <w:rsid w:val="007B2ED5"/>
    <w:rsid w:val="007B3117"/>
    <w:rsid w:val="007B3925"/>
    <w:rsid w:val="007B3B15"/>
    <w:rsid w:val="007B3F2F"/>
    <w:rsid w:val="007B4495"/>
    <w:rsid w:val="007B4593"/>
    <w:rsid w:val="007B45D5"/>
    <w:rsid w:val="007B497B"/>
    <w:rsid w:val="007B49FB"/>
    <w:rsid w:val="007B4D37"/>
    <w:rsid w:val="007B4F1D"/>
    <w:rsid w:val="007B513D"/>
    <w:rsid w:val="007B5516"/>
    <w:rsid w:val="007B555D"/>
    <w:rsid w:val="007B5642"/>
    <w:rsid w:val="007B5D1A"/>
    <w:rsid w:val="007B62D3"/>
    <w:rsid w:val="007B6353"/>
    <w:rsid w:val="007B666A"/>
    <w:rsid w:val="007B6F1C"/>
    <w:rsid w:val="007B6FE2"/>
    <w:rsid w:val="007B72FB"/>
    <w:rsid w:val="007B741C"/>
    <w:rsid w:val="007B7506"/>
    <w:rsid w:val="007B7B3C"/>
    <w:rsid w:val="007B7B4F"/>
    <w:rsid w:val="007B7D53"/>
    <w:rsid w:val="007B7FE7"/>
    <w:rsid w:val="007B7FF1"/>
    <w:rsid w:val="007C0349"/>
    <w:rsid w:val="007C08AB"/>
    <w:rsid w:val="007C09AC"/>
    <w:rsid w:val="007C0B9F"/>
    <w:rsid w:val="007C0C7C"/>
    <w:rsid w:val="007C0D8B"/>
    <w:rsid w:val="007C1328"/>
    <w:rsid w:val="007C1357"/>
    <w:rsid w:val="007C1538"/>
    <w:rsid w:val="007C1DDF"/>
    <w:rsid w:val="007C2192"/>
    <w:rsid w:val="007C2782"/>
    <w:rsid w:val="007C2AA9"/>
    <w:rsid w:val="007C2BD6"/>
    <w:rsid w:val="007C2D9F"/>
    <w:rsid w:val="007C3191"/>
    <w:rsid w:val="007C373F"/>
    <w:rsid w:val="007C39EE"/>
    <w:rsid w:val="007C3E51"/>
    <w:rsid w:val="007C4165"/>
    <w:rsid w:val="007C4190"/>
    <w:rsid w:val="007C462D"/>
    <w:rsid w:val="007C4AF5"/>
    <w:rsid w:val="007C4D49"/>
    <w:rsid w:val="007C4D60"/>
    <w:rsid w:val="007C5443"/>
    <w:rsid w:val="007C547F"/>
    <w:rsid w:val="007C5E3F"/>
    <w:rsid w:val="007C5EB5"/>
    <w:rsid w:val="007C644A"/>
    <w:rsid w:val="007C69A1"/>
    <w:rsid w:val="007C7532"/>
    <w:rsid w:val="007C77B3"/>
    <w:rsid w:val="007C7B3D"/>
    <w:rsid w:val="007C7F94"/>
    <w:rsid w:val="007D025C"/>
    <w:rsid w:val="007D0282"/>
    <w:rsid w:val="007D0834"/>
    <w:rsid w:val="007D08F3"/>
    <w:rsid w:val="007D111D"/>
    <w:rsid w:val="007D170F"/>
    <w:rsid w:val="007D1D84"/>
    <w:rsid w:val="007D1EBD"/>
    <w:rsid w:val="007D21A6"/>
    <w:rsid w:val="007D2422"/>
    <w:rsid w:val="007D2457"/>
    <w:rsid w:val="007D264E"/>
    <w:rsid w:val="007D2BB9"/>
    <w:rsid w:val="007D2D58"/>
    <w:rsid w:val="007D2F1E"/>
    <w:rsid w:val="007D2FB2"/>
    <w:rsid w:val="007D3174"/>
    <w:rsid w:val="007D350D"/>
    <w:rsid w:val="007D36EB"/>
    <w:rsid w:val="007D3AC7"/>
    <w:rsid w:val="007D3D89"/>
    <w:rsid w:val="007D3E12"/>
    <w:rsid w:val="007D44F7"/>
    <w:rsid w:val="007D4929"/>
    <w:rsid w:val="007D4BF2"/>
    <w:rsid w:val="007D51C7"/>
    <w:rsid w:val="007D53B6"/>
    <w:rsid w:val="007D545D"/>
    <w:rsid w:val="007D594A"/>
    <w:rsid w:val="007D5B70"/>
    <w:rsid w:val="007D5F49"/>
    <w:rsid w:val="007D639E"/>
    <w:rsid w:val="007D65C3"/>
    <w:rsid w:val="007D692C"/>
    <w:rsid w:val="007D6DFD"/>
    <w:rsid w:val="007D6FED"/>
    <w:rsid w:val="007D7620"/>
    <w:rsid w:val="007D763D"/>
    <w:rsid w:val="007D768E"/>
    <w:rsid w:val="007D7AC7"/>
    <w:rsid w:val="007D7C72"/>
    <w:rsid w:val="007E008D"/>
    <w:rsid w:val="007E10A3"/>
    <w:rsid w:val="007E141D"/>
    <w:rsid w:val="007E14FA"/>
    <w:rsid w:val="007E161E"/>
    <w:rsid w:val="007E1650"/>
    <w:rsid w:val="007E176B"/>
    <w:rsid w:val="007E188A"/>
    <w:rsid w:val="007E196C"/>
    <w:rsid w:val="007E1D18"/>
    <w:rsid w:val="007E1DD7"/>
    <w:rsid w:val="007E1E88"/>
    <w:rsid w:val="007E246B"/>
    <w:rsid w:val="007E283A"/>
    <w:rsid w:val="007E343F"/>
    <w:rsid w:val="007E3567"/>
    <w:rsid w:val="007E49EE"/>
    <w:rsid w:val="007E4BCB"/>
    <w:rsid w:val="007E4BDC"/>
    <w:rsid w:val="007E4C8E"/>
    <w:rsid w:val="007E4C8F"/>
    <w:rsid w:val="007E5556"/>
    <w:rsid w:val="007E5667"/>
    <w:rsid w:val="007E5721"/>
    <w:rsid w:val="007E58C4"/>
    <w:rsid w:val="007E591C"/>
    <w:rsid w:val="007E5E8C"/>
    <w:rsid w:val="007E5EC0"/>
    <w:rsid w:val="007E5F13"/>
    <w:rsid w:val="007E5FAF"/>
    <w:rsid w:val="007E6373"/>
    <w:rsid w:val="007E68FD"/>
    <w:rsid w:val="007E6918"/>
    <w:rsid w:val="007E6926"/>
    <w:rsid w:val="007E697E"/>
    <w:rsid w:val="007E6A1B"/>
    <w:rsid w:val="007E7058"/>
    <w:rsid w:val="007E747D"/>
    <w:rsid w:val="007E74A0"/>
    <w:rsid w:val="007F0BEF"/>
    <w:rsid w:val="007F0F44"/>
    <w:rsid w:val="007F19BE"/>
    <w:rsid w:val="007F1D7E"/>
    <w:rsid w:val="007F1EBE"/>
    <w:rsid w:val="007F2517"/>
    <w:rsid w:val="007F3339"/>
    <w:rsid w:val="007F33E8"/>
    <w:rsid w:val="007F34BE"/>
    <w:rsid w:val="007F3770"/>
    <w:rsid w:val="007F37A2"/>
    <w:rsid w:val="007F3C47"/>
    <w:rsid w:val="007F3EAF"/>
    <w:rsid w:val="007F434D"/>
    <w:rsid w:val="007F460A"/>
    <w:rsid w:val="007F4669"/>
    <w:rsid w:val="007F4856"/>
    <w:rsid w:val="007F4866"/>
    <w:rsid w:val="007F4AB8"/>
    <w:rsid w:val="007F4BF9"/>
    <w:rsid w:val="007F4F78"/>
    <w:rsid w:val="007F53F1"/>
    <w:rsid w:val="007F544E"/>
    <w:rsid w:val="007F58C3"/>
    <w:rsid w:val="007F592F"/>
    <w:rsid w:val="007F59F4"/>
    <w:rsid w:val="007F5EC3"/>
    <w:rsid w:val="007F6109"/>
    <w:rsid w:val="007F6164"/>
    <w:rsid w:val="007F61AE"/>
    <w:rsid w:val="007F6629"/>
    <w:rsid w:val="007F675A"/>
    <w:rsid w:val="007F6982"/>
    <w:rsid w:val="007F72BD"/>
    <w:rsid w:val="007F75E7"/>
    <w:rsid w:val="007F76C6"/>
    <w:rsid w:val="007F7783"/>
    <w:rsid w:val="007F78FB"/>
    <w:rsid w:val="007F7998"/>
    <w:rsid w:val="007F7EE3"/>
    <w:rsid w:val="00800126"/>
    <w:rsid w:val="0080013F"/>
    <w:rsid w:val="008001CC"/>
    <w:rsid w:val="00800873"/>
    <w:rsid w:val="00800969"/>
    <w:rsid w:val="00800F85"/>
    <w:rsid w:val="008012C0"/>
    <w:rsid w:val="00801881"/>
    <w:rsid w:val="00801BD7"/>
    <w:rsid w:val="00801D11"/>
    <w:rsid w:val="008022BB"/>
    <w:rsid w:val="00802944"/>
    <w:rsid w:val="00802946"/>
    <w:rsid w:val="00802B33"/>
    <w:rsid w:val="00802E8C"/>
    <w:rsid w:val="00802F96"/>
    <w:rsid w:val="0080326E"/>
    <w:rsid w:val="0080381D"/>
    <w:rsid w:val="0080383E"/>
    <w:rsid w:val="00803ADE"/>
    <w:rsid w:val="00803D42"/>
    <w:rsid w:val="00803E5B"/>
    <w:rsid w:val="00804226"/>
    <w:rsid w:val="00804257"/>
    <w:rsid w:val="00804285"/>
    <w:rsid w:val="008045E6"/>
    <w:rsid w:val="00804D86"/>
    <w:rsid w:val="00804FF3"/>
    <w:rsid w:val="008050A4"/>
    <w:rsid w:val="008051A0"/>
    <w:rsid w:val="00805256"/>
    <w:rsid w:val="0080539D"/>
    <w:rsid w:val="008053B6"/>
    <w:rsid w:val="00805548"/>
    <w:rsid w:val="008057F3"/>
    <w:rsid w:val="00805AD8"/>
    <w:rsid w:val="00805AEC"/>
    <w:rsid w:val="00805CA5"/>
    <w:rsid w:val="00805CF4"/>
    <w:rsid w:val="00805E0F"/>
    <w:rsid w:val="0080647E"/>
    <w:rsid w:val="008064D6"/>
    <w:rsid w:val="00806627"/>
    <w:rsid w:val="00806960"/>
    <w:rsid w:val="00806C12"/>
    <w:rsid w:val="00806C78"/>
    <w:rsid w:val="00806DB9"/>
    <w:rsid w:val="00806EDC"/>
    <w:rsid w:val="0080710A"/>
    <w:rsid w:val="00807596"/>
    <w:rsid w:val="008076C4"/>
    <w:rsid w:val="00807CCB"/>
    <w:rsid w:val="00807DE8"/>
    <w:rsid w:val="008100DD"/>
    <w:rsid w:val="00810241"/>
    <w:rsid w:val="0081025D"/>
    <w:rsid w:val="00810600"/>
    <w:rsid w:val="008108BE"/>
    <w:rsid w:val="00810A32"/>
    <w:rsid w:val="00810ECA"/>
    <w:rsid w:val="0081138F"/>
    <w:rsid w:val="00811619"/>
    <w:rsid w:val="00811A5C"/>
    <w:rsid w:val="00811B1B"/>
    <w:rsid w:val="00811B7B"/>
    <w:rsid w:val="00811EFC"/>
    <w:rsid w:val="008123BF"/>
    <w:rsid w:val="008128B8"/>
    <w:rsid w:val="00812E38"/>
    <w:rsid w:val="0081358E"/>
    <w:rsid w:val="00813953"/>
    <w:rsid w:val="008139D0"/>
    <w:rsid w:val="00813DFB"/>
    <w:rsid w:val="00813F8B"/>
    <w:rsid w:val="00814362"/>
    <w:rsid w:val="0081455A"/>
    <w:rsid w:val="008145EF"/>
    <w:rsid w:val="008148B2"/>
    <w:rsid w:val="00814CFD"/>
    <w:rsid w:val="00814DAE"/>
    <w:rsid w:val="00814E24"/>
    <w:rsid w:val="00815943"/>
    <w:rsid w:val="00815A00"/>
    <w:rsid w:val="00815A13"/>
    <w:rsid w:val="008162EC"/>
    <w:rsid w:val="00816C1B"/>
    <w:rsid w:val="00816C8C"/>
    <w:rsid w:val="00817179"/>
    <w:rsid w:val="00817BB3"/>
    <w:rsid w:val="00820A80"/>
    <w:rsid w:val="00820D7E"/>
    <w:rsid w:val="00821122"/>
    <w:rsid w:val="00821C60"/>
    <w:rsid w:val="00821CA6"/>
    <w:rsid w:val="00822A57"/>
    <w:rsid w:val="00822CE3"/>
    <w:rsid w:val="00822F21"/>
    <w:rsid w:val="0082354A"/>
    <w:rsid w:val="00823786"/>
    <w:rsid w:val="00823B77"/>
    <w:rsid w:val="00823BAC"/>
    <w:rsid w:val="0082408E"/>
    <w:rsid w:val="00824A6A"/>
    <w:rsid w:val="00824B44"/>
    <w:rsid w:val="00824E20"/>
    <w:rsid w:val="00824FBB"/>
    <w:rsid w:val="00824FF6"/>
    <w:rsid w:val="0082501C"/>
    <w:rsid w:val="008250A9"/>
    <w:rsid w:val="00825401"/>
    <w:rsid w:val="00825432"/>
    <w:rsid w:val="008254E4"/>
    <w:rsid w:val="00825546"/>
    <w:rsid w:val="00825572"/>
    <w:rsid w:val="00825ADF"/>
    <w:rsid w:val="008260C3"/>
    <w:rsid w:val="0082655A"/>
    <w:rsid w:val="008265AD"/>
    <w:rsid w:val="008267B9"/>
    <w:rsid w:val="00826D36"/>
    <w:rsid w:val="00827208"/>
    <w:rsid w:val="008272F3"/>
    <w:rsid w:val="0082792D"/>
    <w:rsid w:val="00827B27"/>
    <w:rsid w:val="00827D53"/>
    <w:rsid w:val="0083045B"/>
    <w:rsid w:val="0083050E"/>
    <w:rsid w:val="00830529"/>
    <w:rsid w:val="008305E3"/>
    <w:rsid w:val="00830621"/>
    <w:rsid w:val="00830692"/>
    <w:rsid w:val="00830792"/>
    <w:rsid w:val="00830DD5"/>
    <w:rsid w:val="008315D1"/>
    <w:rsid w:val="00831B9F"/>
    <w:rsid w:val="00831C37"/>
    <w:rsid w:val="00831F70"/>
    <w:rsid w:val="008321C0"/>
    <w:rsid w:val="00832317"/>
    <w:rsid w:val="008324E0"/>
    <w:rsid w:val="00832D26"/>
    <w:rsid w:val="00833296"/>
    <w:rsid w:val="00833588"/>
    <w:rsid w:val="008336EE"/>
    <w:rsid w:val="00833FDE"/>
    <w:rsid w:val="00834322"/>
    <w:rsid w:val="008344B9"/>
    <w:rsid w:val="00834EB8"/>
    <w:rsid w:val="00834EBB"/>
    <w:rsid w:val="00835283"/>
    <w:rsid w:val="00835368"/>
    <w:rsid w:val="0083548F"/>
    <w:rsid w:val="008359A8"/>
    <w:rsid w:val="00835CC5"/>
    <w:rsid w:val="00836311"/>
    <w:rsid w:val="00836839"/>
    <w:rsid w:val="008369BB"/>
    <w:rsid w:val="00836E59"/>
    <w:rsid w:val="00836EE7"/>
    <w:rsid w:val="00836FB2"/>
    <w:rsid w:val="00837536"/>
    <w:rsid w:val="008402FF"/>
    <w:rsid w:val="008406DA"/>
    <w:rsid w:val="008409D8"/>
    <w:rsid w:val="00840AE1"/>
    <w:rsid w:val="00840CDA"/>
    <w:rsid w:val="00841026"/>
    <w:rsid w:val="008413EC"/>
    <w:rsid w:val="00841799"/>
    <w:rsid w:val="00841915"/>
    <w:rsid w:val="00842062"/>
    <w:rsid w:val="0084222D"/>
    <w:rsid w:val="00842268"/>
    <w:rsid w:val="00842845"/>
    <w:rsid w:val="0084286C"/>
    <w:rsid w:val="00842A9D"/>
    <w:rsid w:val="00842EFA"/>
    <w:rsid w:val="008431F8"/>
    <w:rsid w:val="008435D9"/>
    <w:rsid w:val="008435FA"/>
    <w:rsid w:val="00844285"/>
    <w:rsid w:val="0084488A"/>
    <w:rsid w:val="00844AFF"/>
    <w:rsid w:val="00844DCD"/>
    <w:rsid w:val="008451AF"/>
    <w:rsid w:val="008451D6"/>
    <w:rsid w:val="00845323"/>
    <w:rsid w:val="00845B57"/>
    <w:rsid w:val="00845E06"/>
    <w:rsid w:val="00845E4E"/>
    <w:rsid w:val="00845ED1"/>
    <w:rsid w:val="008468F9"/>
    <w:rsid w:val="00846974"/>
    <w:rsid w:val="0084699C"/>
    <w:rsid w:val="00846A88"/>
    <w:rsid w:val="00846B1D"/>
    <w:rsid w:val="00846F8E"/>
    <w:rsid w:val="0084701A"/>
    <w:rsid w:val="00847214"/>
    <w:rsid w:val="0084793B"/>
    <w:rsid w:val="0085016F"/>
    <w:rsid w:val="008501D9"/>
    <w:rsid w:val="0085030C"/>
    <w:rsid w:val="00850518"/>
    <w:rsid w:val="0085057C"/>
    <w:rsid w:val="008507FD"/>
    <w:rsid w:val="00850A19"/>
    <w:rsid w:val="00850ABF"/>
    <w:rsid w:val="00850B34"/>
    <w:rsid w:val="00850DD8"/>
    <w:rsid w:val="008510E7"/>
    <w:rsid w:val="0085121D"/>
    <w:rsid w:val="0085126D"/>
    <w:rsid w:val="0085152B"/>
    <w:rsid w:val="0085184E"/>
    <w:rsid w:val="0085184F"/>
    <w:rsid w:val="008518A7"/>
    <w:rsid w:val="008518F4"/>
    <w:rsid w:val="00851C04"/>
    <w:rsid w:val="00851C4F"/>
    <w:rsid w:val="00852803"/>
    <w:rsid w:val="008529CB"/>
    <w:rsid w:val="00853093"/>
    <w:rsid w:val="00853324"/>
    <w:rsid w:val="00853861"/>
    <w:rsid w:val="00853C08"/>
    <w:rsid w:val="008541B2"/>
    <w:rsid w:val="0085457E"/>
    <w:rsid w:val="008545D2"/>
    <w:rsid w:val="0085492D"/>
    <w:rsid w:val="0085492F"/>
    <w:rsid w:val="00854966"/>
    <w:rsid w:val="00854D7F"/>
    <w:rsid w:val="00854D9C"/>
    <w:rsid w:val="00854DC2"/>
    <w:rsid w:val="0085514F"/>
    <w:rsid w:val="00855413"/>
    <w:rsid w:val="00855721"/>
    <w:rsid w:val="00855754"/>
    <w:rsid w:val="00855B1A"/>
    <w:rsid w:val="00855E35"/>
    <w:rsid w:val="00855E70"/>
    <w:rsid w:val="008560B1"/>
    <w:rsid w:val="008561F7"/>
    <w:rsid w:val="008567D9"/>
    <w:rsid w:val="00856911"/>
    <w:rsid w:val="00856C12"/>
    <w:rsid w:val="0085701A"/>
    <w:rsid w:val="0085701B"/>
    <w:rsid w:val="00857580"/>
    <w:rsid w:val="008577C3"/>
    <w:rsid w:val="0085785B"/>
    <w:rsid w:val="00857C1A"/>
    <w:rsid w:val="0086091F"/>
    <w:rsid w:val="00860A7B"/>
    <w:rsid w:val="00860CCD"/>
    <w:rsid w:val="00860FD7"/>
    <w:rsid w:val="008610D6"/>
    <w:rsid w:val="008610FF"/>
    <w:rsid w:val="00861314"/>
    <w:rsid w:val="00861325"/>
    <w:rsid w:val="00861421"/>
    <w:rsid w:val="008615CE"/>
    <w:rsid w:val="0086175D"/>
    <w:rsid w:val="00861DA7"/>
    <w:rsid w:val="00861E5F"/>
    <w:rsid w:val="008625D1"/>
    <w:rsid w:val="008626E7"/>
    <w:rsid w:val="00862A8F"/>
    <w:rsid w:val="00862BFC"/>
    <w:rsid w:val="008630C1"/>
    <w:rsid w:val="008630CB"/>
    <w:rsid w:val="0086338E"/>
    <w:rsid w:val="008634D7"/>
    <w:rsid w:val="008635B2"/>
    <w:rsid w:val="008636D7"/>
    <w:rsid w:val="00863781"/>
    <w:rsid w:val="00863DB1"/>
    <w:rsid w:val="008641BE"/>
    <w:rsid w:val="008642D9"/>
    <w:rsid w:val="008644CF"/>
    <w:rsid w:val="0086450E"/>
    <w:rsid w:val="008647DC"/>
    <w:rsid w:val="0086495D"/>
    <w:rsid w:val="00864A45"/>
    <w:rsid w:val="00864C60"/>
    <w:rsid w:val="00864E76"/>
    <w:rsid w:val="008651F5"/>
    <w:rsid w:val="008657BD"/>
    <w:rsid w:val="00865D4E"/>
    <w:rsid w:val="00865EA0"/>
    <w:rsid w:val="008661CD"/>
    <w:rsid w:val="00866693"/>
    <w:rsid w:val="00866795"/>
    <w:rsid w:val="00866C7C"/>
    <w:rsid w:val="00866E5D"/>
    <w:rsid w:val="0086704C"/>
    <w:rsid w:val="008675AC"/>
    <w:rsid w:val="00867813"/>
    <w:rsid w:val="008702B6"/>
    <w:rsid w:val="008703F2"/>
    <w:rsid w:val="0087050A"/>
    <w:rsid w:val="00870732"/>
    <w:rsid w:val="008711E4"/>
    <w:rsid w:val="008714EE"/>
    <w:rsid w:val="00871A9B"/>
    <w:rsid w:val="00871AC9"/>
    <w:rsid w:val="00871D64"/>
    <w:rsid w:val="0087256B"/>
    <w:rsid w:val="0087282F"/>
    <w:rsid w:val="008729D7"/>
    <w:rsid w:val="00872CD5"/>
    <w:rsid w:val="00873116"/>
    <w:rsid w:val="008735B3"/>
    <w:rsid w:val="00873611"/>
    <w:rsid w:val="0087364B"/>
    <w:rsid w:val="00873C18"/>
    <w:rsid w:val="008744FB"/>
    <w:rsid w:val="00874518"/>
    <w:rsid w:val="00874E6A"/>
    <w:rsid w:val="00875745"/>
    <w:rsid w:val="00875A9A"/>
    <w:rsid w:val="00875AB7"/>
    <w:rsid w:val="00875EDA"/>
    <w:rsid w:val="0087615D"/>
    <w:rsid w:val="00876813"/>
    <w:rsid w:val="008768A8"/>
    <w:rsid w:val="00876B2A"/>
    <w:rsid w:val="00876DF0"/>
    <w:rsid w:val="00876E25"/>
    <w:rsid w:val="00877BF0"/>
    <w:rsid w:val="008800E9"/>
    <w:rsid w:val="008808DA"/>
    <w:rsid w:val="00880C11"/>
    <w:rsid w:val="00880CD3"/>
    <w:rsid w:val="00880E37"/>
    <w:rsid w:val="00881352"/>
    <w:rsid w:val="0088176E"/>
    <w:rsid w:val="0088195B"/>
    <w:rsid w:val="00881AE4"/>
    <w:rsid w:val="00881B08"/>
    <w:rsid w:val="00881F97"/>
    <w:rsid w:val="008820E7"/>
    <w:rsid w:val="00882275"/>
    <w:rsid w:val="008823A5"/>
    <w:rsid w:val="008827D0"/>
    <w:rsid w:val="008829B4"/>
    <w:rsid w:val="00882B85"/>
    <w:rsid w:val="008833C5"/>
    <w:rsid w:val="00883632"/>
    <w:rsid w:val="00883AAD"/>
    <w:rsid w:val="00883EE6"/>
    <w:rsid w:val="00883EF3"/>
    <w:rsid w:val="00883F7B"/>
    <w:rsid w:val="00884202"/>
    <w:rsid w:val="00884811"/>
    <w:rsid w:val="00884CF1"/>
    <w:rsid w:val="00884D4D"/>
    <w:rsid w:val="00884E6F"/>
    <w:rsid w:val="00884F02"/>
    <w:rsid w:val="00884F13"/>
    <w:rsid w:val="008857EA"/>
    <w:rsid w:val="00885984"/>
    <w:rsid w:val="00885F88"/>
    <w:rsid w:val="008866A5"/>
    <w:rsid w:val="008867F9"/>
    <w:rsid w:val="0088691D"/>
    <w:rsid w:val="00887386"/>
    <w:rsid w:val="008874CB"/>
    <w:rsid w:val="008876D6"/>
    <w:rsid w:val="00887790"/>
    <w:rsid w:val="008878F0"/>
    <w:rsid w:val="00887BE8"/>
    <w:rsid w:val="00887E9C"/>
    <w:rsid w:val="00890637"/>
    <w:rsid w:val="0089064F"/>
    <w:rsid w:val="00890BFD"/>
    <w:rsid w:val="00890CD2"/>
    <w:rsid w:val="00890D3C"/>
    <w:rsid w:val="00890F95"/>
    <w:rsid w:val="00891B84"/>
    <w:rsid w:val="00891E24"/>
    <w:rsid w:val="00891EB7"/>
    <w:rsid w:val="00891FBF"/>
    <w:rsid w:val="00891FF6"/>
    <w:rsid w:val="0089270B"/>
    <w:rsid w:val="0089296F"/>
    <w:rsid w:val="00892FD2"/>
    <w:rsid w:val="008930D3"/>
    <w:rsid w:val="008934B9"/>
    <w:rsid w:val="008934BF"/>
    <w:rsid w:val="008937CB"/>
    <w:rsid w:val="00893847"/>
    <w:rsid w:val="00893ABA"/>
    <w:rsid w:val="00893F20"/>
    <w:rsid w:val="00894214"/>
    <w:rsid w:val="008942A2"/>
    <w:rsid w:val="0089467B"/>
    <w:rsid w:val="0089468A"/>
    <w:rsid w:val="00894B68"/>
    <w:rsid w:val="00894BC4"/>
    <w:rsid w:val="0089506A"/>
    <w:rsid w:val="00895239"/>
    <w:rsid w:val="008952C5"/>
    <w:rsid w:val="00895649"/>
    <w:rsid w:val="008956F3"/>
    <w:rsid w:val="0089587B"/>
    <w:rsid w:val="008958D1"/>
    <w:rsid w:val="00896133"/>
    <w:rsid w:val="008965B6"/>
    <w:rsid w:val="008965C6"/>
    <w:rsid w:val="00896866"/>
    <w:rsid w:val="00896E6D"/>
    <w:rsid w:val="00896EB7"/>
    <w:rsid w:val="00896EC3"/>
    <w:rsid w:val="008973BC"/>
    <w:rsid w:val="00897560"/>
    <w:rsid w:val="008976B1"/>
    <w:rsid w:val="0089778F"/>
    <w:rsid w:val="00897B67"/>
    <w:rsid w:val="00897F19"/>
    <w:rsid w:val="00897F8E"/>
    <w:rsid w:val="008A012D"/>
    <w:rsid w:val="008A04D0"/>
    <w:rsid w:val="008A0693"/>
    <w:rsid w:val="008A08C3"/>
    <w:rsid w:val="008A0AE8"/>
    <w:rsid w:val="008A1083"/>
    <w:rsid w:val="008A14DE"/>
    <w:rsid w:val="008A1607"/>
    <w:rsid w:val="008A1E7F"/>
    <w:rsid w:val="008A2625"/>
    <w:rsid w:val="008A28AC"/>
    <w:rsid w:val="008A2C4F"/>
    <w:rsid w:val="008A2C94"/>
    <w:rsid w:val="008A2FF8"/>
    <w:rsid w:val="008A3B26"/>
    <w:rsid w:val="008A4455"/>
    <w:rsid w:val="008A47DF"/>
    <w:rsid w:val="008A4A36"/>
    <w:rsid w:val="008A5815"/>
    <w:rsid w:val="008A5B81"/>
    <w:rsid w:val="008A5DF8"/>
    <w:rsid w:val="008A607C"/>
    <w:rsid w:val="008A656F"/>
    <w:rsid w:val="008A6983"/>
    <w:rsid w:val="008A6E00"/>
    <w:rsid w:val="008A6F4C"/>
    <w:rsid w:val="008A7575"/>
    <w:rsid w:val="008A761D"/>
    <w:rsid w:val="008A76DC"/>
    <w:rsid w:val="008A785F"/>
    <w:rsid w:val="008A7A9C"/>
    <w:rsid w:val="008A7BBF"/>
    <w:rsid w:val="008A7ECF"/>
    <w:rsid w:val="008B0B2A"/>
    <w:rsid w:val="008B0E38"/>
    <w:rsid w:val="008B1281"/>
    <w:rsid w:val="008B12C0"/>
    <w:rsid w:val="008B199A"/>
    <w:rsid w:val="008B1A99"/>
    <w:rsid w:val="008B1C70"/>
    <w:rsid w:val="008B1F65"/>
    <w:rsid w:val="008B2063"/>
    <w:rsid w:val="008B2341"/>
    <w:rsid w:val="008B2712"/>
    <w:rsid w:val="008B27CF"/>
    <w:rsid w:val="008B2A44"/>
    <w:rsid w:val="008B2AD4"/>
    <w:rsid w:val="008B2C47"/>
    <w:rsid w:val="008B2F5F"/>
    <w:rsid w:val="008B37B5"/>
    <w:rsid w:val="008B4278"/>
    <w:rsid w:val="008B4794"/>
    <w:rsid w:val="008B48AF"/>
    <w:rsid w:val="008B4A22"/>
    <w:rsid w:val="008B4D97"/>
    <w:rsid w:val="008B4E7B"/>
    <w:rsid w:val="008B52FD"/>
    <w:rsid w:val="008B53B7"/>
    <w:rsid w:val="008B5530"/>
    <w:rsid w:val="008B60CA"/>
    <w:rsid w:val="008B62E4"/>
    <w:rsid w:val="008B6404"/>
    <w:rsid w:val="008B68A2"/>
    <w:rsid w:val="008B6FCB"/>
    <w:rsid w:val="008B75C0"/>
    <w:rsid w:val="008B76D2"/>
    <w:rsid w:val="008B779E"/>
    <w:rsid w:val="008B7C09"/>
    <w:rsid w:val="008C019F"/>
    <w:rsid w:val="008C07D3"/>
    <w:rsid w:val="008C0BAE"/>
    <w:rsid w:val="008C0E3E"/>
    <w:rsid w:val="008C0F37"/>
    <w:rsid w:val="008C158A"/>
    <w:rsid w:val="008C170E"/>
    <w:rsid w:val="008C174F"/>
    <w:rsid w:val="008C1F8E"/>
    <w:rsid w:val="008C1FBA"/>
    <w:rsid w:val="008C1FE5"/>
    <w:rsid w:val="008C21F4"/>
    <w:rsid w:val="008C22AE"/>
    <w:rsid w:val="008C22CC"/>
    <w:rsid w:val="008C277C"/>
    <w:rsid w:val="008C28E2"/>
    <w:rsid w:val="008C29EE"/>
    <w:rsid w:val="008C2AF2"/>
    <w:rsid w:val="008C2F50"/>
    <w:rsid w:val="008C30C3"/>
    <w:rsid w:val="008C329D"/>
    <w:rsid w:val="008C32C8"/>
    <w:rsid w:val="008C3434"/>
    <w:rsid w:val="008C358F"/>
    <w:rsid w:val="008C36C3"/>
    <w:rsid w:val="008C378B"/>
    <w:rsid w:val="008C3C3D"/>
    <w:rsid w:val="008C40D9"/>
    <w:rsid w:val="008C4441"/>
    <w:rsid w:val="008C469E"/>
    <w:rsid w:val="008C48AB"/>
    <w:rsid w:val="008C4AB8"/>
    <w:rsid w:val="008C4AE0"/>
    <w:rsid w:val="008C4BA0"/>
    <w:rsid w:val="008C4CE7"/>
    <w:rsid w:val="008C4E42"/>
    <w:rsid w:val="008C4EED"/>
    <w:rsid w:val="008C532B"/>
    <w:rsid w:val="008C5570"/>
    <w:rsid w:val="008C55BB"/>
    <w:rsid w:val="008C5624"/>
    <w:rsid w:val="008C57C1"/>
    <w:rsid w:val="008C5827"/>
    <w:rsid w:val="008C5BBF"/>
    <w:rsid w:val="008C607E"/>
    <w:rsid w:val="008C60E1"/>
    <w:rsid w:val="008C62E1"/>
    <w:rsid w:val="008C6996"/>
    <w:rsid w:val="008C69E5"/>
    <w:rsid w:val="008C6CD0"/>
    <w:rsid w:val="008C6DBC"/>
    <w:rsid w:val="008C7617"/>
    <w:rsid w:val="008C7AF7"/>
    <w:rsid w:val="008D02FD"/>
    <w:rsid w:val="008D0411"/>
    <w:rsid w:val="008D0490"/>
    <w:rsid w:val="008D04A5"/>
    <w:rsid w:val="008D066E"/>
    <w:rsid w:val="008D1243"/>
    <w:rsid w:val="008D1376"/>
    <w:rsid w:val="008D18BC"/>
    <w:rsid w:val="008D19BD"/>
    <w:rsid w:val="008D202D"/>
    <w:rsid w:val="008D22D2"/>
    <w:rsid w:val="008D26A1"/>
    <w:rsid w:val="008D26E5"/>
    <w:rsid w:val="008D2789"/>
    <w:rsid w:val="008D295C"/>
    <w:rsid w:val="008D2B4A"/>
    <w:rsid w:val="008D2E7F"/>
    <w:rsid w:val="008D2F49"/>
    <w:rsid w:val="008D3221"/>
    <w:rsid w:val="008D43DE"/>
    <w:rsid w:val="008D43EC"/>
    <w:rsid w:val="008D476E"/>
    <w:rsid w:val="008D4800"/>
    <w:rsid w:val="008D4A3A"/>
    <w:rsid w:val="008D4BFB"/>
    <w:rsid w:val="008D4E87"/>
    <w:rsid w:val="008D4FC8"/>
    <w:rsid w:val="008D507D"/>
    <w:rsid w:val="008D50AB"/>
    <w:rsid w:val="008D5134"/>
    <w:rsid w:val="008D5D70"/>
    <w:rsid w:val="008D5F8D"/>
    <w:rsid w:val="008D6223"/>
    <w:rsid w:val="008D632C"/>
    <w:rsid w:val="008D64B5"/>
    <w:rsid w:val="008D67C2"/>
    <w:rsid w:val="008D7BA2"/>
    <w:rsid w:val="008E00E8"/>
    <w:rsid w:val="008E01BB"/>
    <w:rsid w:val="008E03D9"/>
    <w:rsid w:val="008E0F27"/>
    <w:rsid w:val="008E0F4B"/>
    <w:rsid w:val="008E11A3"/>
    <w:rsid w:val="008E1250"/>
    <w:rsid w:val="008E176C"/>
    <w:rsid w:val="008E1AF2"/>
    <w:rsid w:val="008E1D87"/>
    <w:rsid w:val="008E1DEA"/>
    <w:rsid w:val="008E2618"/>
    <w:rsid w:val="008E26C9"/>
    <w:rsid w:val="008E26DF"/>
    <w:rsid w:val="008E282E"/>
    <w:rsid w:val="008E2DF2"/>
    <w:rsid w:val="008E33DD"/>
    <w:rsid w:val="008E3D15"/>
    <w:rsid w:val="008E3D95"/>
    <w:rsid w:val="008E3E0D"/>
    <w:rsid w:val="008E4197"/>
    <w:rsid w:val="008E4710"/>
    <w:rsid w:val="008E47F0"/>
    <w:rsid w:val="008E54F1"/>
    <w:rsid w:val="008E5512"/>
    <w:rsid w:val="008E5932"/>
    <w:rsid w:val="008E5AE3"/>
    <w:rsid w:val="008E5BA4"/>
    <w:rsid w:val="008E7404"/>
    <w:rsid w:val="008E7B60"/>
    <w:rsid w:val="008F036E"/>
    <w:rsid w:val="008F052A"/>
    <w:rsid w:val="008F0A4D"/>
    <w:rsid w:val="008F0D79"/>
    <w:rsid w:val="008F1403"/>
    <w:rsid w:val="008F144B"/>
    <w:rsid w:val="008F2290"/>
    <w:rsid w:val="008F235F"/>
    <w:rsid w:val="008F23FA"/>
    <w:rsid w:val="008F272D"/>
    <w:rsid w:val="008F288D"/>
    <w:rsid w:val="008F2A4D"/>
    <w:rsid w:val="008F2FF5"/>
    <w:rsid w:val="008F3097"/>
    <w:rsid w:val="008F30E1"/>
    <w:rsid w:val="008F318C"/>
    <w:rsid w:val="008F3418"/>
    <w:rsid w:val="008F3548"/>
    <w:rsid w:val="008F3686"/>
    <w:rsid w:val="008F37C4"/>
    <w:rsid w:val="008F439D"/>
    <w:rsid w:val="008F45D3"/>
    <w:rsid w:val="008F4955"/>
    <w:rsid w:val="008F4B63"/>
    <w:rsid w:val="008F533D"/>
    <w:rsid w:val="008F5B3C"/>
    <w:rsid w:val="008F5C1D"/>
    <w:rsid w:val="008F5EB3"/>
    <w:rsid w:val="008F5F04"/>
    <w:rsid w:val="008F5FD2"/>
    <w:rsid w:val="008F67EF"/>
    <w:rsid w:val="008F6BB4"/>
    <w:rsid w:val="008F6CDD"/>
    <w:rsid w:val="008F6D55"/>
    <w:rsid w:val="008F738A"/>
    <w:rsid w:val="008F772A"/>
    <w:rsid w:val="008F78EC"/>
    <w:rsid w:val="008F7924"/>
    <w:rsid w:val="008F7F78"/>
    <w:rsid w:val="0090046F"/>
    <w:rsid w:val="00900484"/>
    <w:rsid w:val="00900A81"/>
    <w:rsid w:val="00900DEB"/>
    <w:rsid w:val="00900F8A"/>
    <w:rsid w:val="0090110A"/>
    <w:rsid w:val="009015B9"/>
    <w:rsid w:val="00901B2E"/>
    <w:rsid w:val="00901FC6"/>
    <w:rsid w:val="0090213F"/>
    <w:rsid w:val="00902219"/>
    <w:rsid w:val="009025B7"/>
    <w:rsid w:val="00902969"/>
    <w:rsid w:val="00903519"/>
    <w:rsid w:val="009035B2"/>
    <w:rsid w:val="00903886"/>
    <w:rsid w:val="00903C2F"/>
    <w:rsid w:val="00903CF2"/>
    <w:rsid w:val="00903EF2"/>
    <w:rsid w:val="00903FD4"/>
    <w:rsid w:val="009040E0"/>
    <w:rsid w:val="009048BD"/>
    <w:rsid w:val="00904D2F"/>
    <w:rsid w:val="00904FD1"/>
    <w:rsid w:val="00905026"/>
    <w:rsid w:val="00905064"/>
    <w:rsid w:val="0090528F"/>
    <w:rsid w:val="009056A6"/>
    <w:rsid w:val="00905DBE"/>
    <w:rsid w:val="00905E9A"/>
    <w:rsid w:val="009061A9"/>
    <w:rsid w:val="009061E2"/>
    <w:rsid w:val="00906320"/>
    <w:rsid w:val="00906853"/>
    <w:rsid w:val="00906DB5"/>
    <w:rsid w:val="00906F6A"/>
    <w:rsid w:val="0090704E"/>
    <w:rsid w:val="00907B13"/>
    <w:rsid w:val="00907C52"/>
    <w:rsid w:val="00910115"/>
    <w:rsid w:val="00910666"/>
    <w:rsid w:val="009108DB"/>
    <w:rsid w:val="00910903"/>
    <w:rsid w:val="00910BD2"/>
    <w:rsid w:val="00910C2F"/>
    <w:rsid w:val="009110FD"/>
    <w:rsid w:val="009113E7"/>
    <w:rsid w:val="00911607"/>
    <w:rsid w:val="009117B0"/>
    <w:rsid w:val="00911A40"/>
    <w:rsid w:val="00911BAF"/>
    <w:rsid w:val="00911BF7"/>
    <w:rsid w:val="00911D62"/>
    <w:rsid w:val="00911DF7"/>
    <w:rsid w:val="00911E46"/>
    <w:rsid w:val="0091232A"/>
    <w:rsid w:val="0091236C"/>
    <w:rsid w:val="00912AB4"/>
    <w:rsid w:val="00912F0C"/>
    <w:rsid w:val="009130DB"/>
    <w:rsid w:val="009132C3"/>
    <w:rsid w:val="00913377"/>
    <w:rsid w:val="009134D9"/>
    <w:rsid w:val="0091373D"/>
    <w:rsid w:val="009137FD"/>
    <w:rsid w:val="0091392A"/>
    <w:rsid w:val="00913E1F"/>
    <w:rsid w:val="00913E38"/>
    <w:rsid w:val="00914461"/>
    <w:rsid w:val="00914498"/>
    <w:rsid w:val="00914959"/>
    <w:rsid w:val="00914B23"/>
    <w:rsid w:val="00914CC0"/>
    <w:rsid w:val="00914D98"/>
    <w:rsid w:val="00914EEE"/>
    <w:rsid w:val="009151F1"/>
    <w:rsid w:val="009154B4"/>
    <w:rsid w:val="009159CE"/>
    <w:rsid w:val="00915A69"/>
    <w:rsid w:val="00915E25"/>
    <w:rsid w:val="0091605C"/>
    <w:rsid w:val="00916BD8"/>
    <w:rsid w:val="0091714F"/>
    <w:rsid w:val="00917208"/>
    <w:rsid w:val="009176B1"/>
    <w:rsid w:val="00917B15"/>
    <w:rsid w:val="00920520"/>
    <w:rsid w:val="00920A2C"/>
    <w:rsid w:val="00920BBE"/>
    <w:rsid w:val="00920C4C"/>
    <w:rsid w:val="00920D38"/>
    <w:rsid w:val="00920DD9"/>
    <w:rsid w:val="009212CB"/>
    <w:rsid w:val="009218C0"/>
    <w:rsid w:val="00921CC2"/>
    <w:rsid w:val="00921D6B"/>
    <w:rsid w:val="00921E0D"/>
    <w:rsid w:val="00921EC2"/>
    <w:rsid w:val="00922254"/>
    <w:rsid w:val="0092230D"/>
    <w:rsid w:val="0092231E"/>
    <w:rsid w:val="00922A73"/>
    <w:rsid w:val="00923344"/>
    <w:rsid w:val="00923823"/>
    <w:rsid w:val="00923934"/>
    <w:rsid w:val="009239FB"/>
    <w:rsid w:val="00923C87"/>
    <w:rsid w:val="009244C3"/>
    <w:rsid w:val="00924E39"/>
    <w:rsid w:val="00924F41"/>
    <w:rsid w:val="00924F89"/>
    <w:rsid w:val="0092533D"/>
    <w:rsid w:val="0092589A"/>
    <w:rsid w:val="009258DF"/>
    <w:rsid w:val="0092596B"/>
    <w:rsid w:val="009259D7"/>
    <w:rsid w:val="00925BDC"/>
    <w:rsid w:val="00925E5B"/>
    <w:rsid w:val="009261B3"/>
    <w:rsid w:val="0092686C"/>
    <w:rsid w:val="0092711F"/>
    <w:rsid w:val="00927176"/>
    <w:rsid w:val="00927468"/>
    <w:rsid w:val="00927646"/>
    <w:rsid w:val="00927A24"/>
    <w:rsid w:val="00927C8A"/>
    <w:rsid w:val="0093037F"/>
    <w:rsid w:val="00930821"/>
    <w:rsid w:val="009308DC"/>
    <w:rsid w:val="00930DC0"/>
    <w:rsid w:val="00930E7C"/>
    <w:rsid w:val="00930EDA"/>
    <w:rsid w:val="00931055"/>
    <w:rsid w:val="00931688"/>
    <w:rsid w:val="009319A6"/>
    <w:rsid w:val="00931A55"/>
    <w:rsid w:val="00931A6D"/>
    <w:rsid w:val="00931DA7"/>
    <w:rsid w:val="00931F5C"/>
    <w:rsid w:val="00932436"/>
    <w:rsid w:val="00932BE3"/>
    <w:rsid w:val="0093317C"/>
    <w:rsid w:val="0093373C"/>
    <w:rsid w:val="00933C94"/>
    <w:rsid w:val="0093478B"/>
    <w:rsid w:val="009347C0"/>
    <w:rsid w:val="00934E15"/>
    <w:rsid w:val="0093525E"/>
    <w:rsid w:val="009359CE"/>
    <w:rsid w:val="009359DB"/>
    <w:rsid w:val="00935D76"/>
    <w:rsid w:val="00935FEE"/>
    <w:rsid w:val="00936114"/>
    <w:rsid w:val="00936253"/>
    <w:rsid w:val="00936289"/>
    <w:rsid w:val="00936D7A"/>
    <w:rsid w:val="00937645"/>
    <w:rsid w:val="009379FE"/>
    <w:rsid w:val="00937A08"/>
    <w:rsid w:val="0094002E"/>
    <w:rsid w:val="009407F0"/>
    <w:rsid w:val="00940A04"/>
    <w:rsid w:val="00940BB3"/>
    <w:rsid w:val="00940D6B"/>
    <w:rsid w:val="009414C2"/>
    <w:rsid w:val="00941800"/>
    <w:rsid w:val="009419D2"/>
    <w:rsid w:val="00941D1E"/>
    <w:rsid w:val="00942098"/>
    <w:rsid w:val="0094240F"/>
    <w:rsid w:val="00942551"/>
    <w:rsid w:val="00942820"/>
    <w:rsid w:val="00942B13"/>
    <w:rsid w:val="00942D15"/>
    <w:rsid w:val="00942FBD"/>
    <w:rsid w:val="0094301B"/>
    <w:rsid w:val="0094319A"/>
    <w:rsid w:val="009432A3"/>
    <w:rsid w:val="0094336F"/>
    <w:rsid w:val="00943446"/>
    <w:rsid w:val="0094350D"/>
    <w:rsid w:val="009435C7"/>
    <w:rsid w:val="009437CB"/>
    <w:rsid w:val="00943A78"/>
    <w:rsid w:val="00943B87"/>
    <w:rsid w:val="00944226"/>
    <w:rsid w:val="0094464A"/>
    <w:rsid w:val="00944C3D"/>
    <w:rsid w:val="0094531A"/>
    <w:rsid w:val="0094533E"/>
    <w:rsid w:val="009454AC"/>
    <w:rsid w:val="00945DB6"/>
    <w:rsid w:val="00945DFE"/>
    <w:rsid w:val="0094630D"/>
    <w:rsid w:val="0094645B"/>
    <w:rsid w:val="00946521"/>
    <w:rsid w:val="00946600"/>
    <w:rsid w:val="00946705"/>
    <w:rsid w:val="00946FEF"/>
    <w:rsid w:val="009470C6"/>
    <w:rsid w:val="009478B0"/>
    <w:rsid w:val="00947A18"/>
    <w:rsid w:val="00947FBE"/>
    <w:rsid w:val="00950118"/>
    <w:rsid w:val="00950469"/>
    <w:rsid w:val="009504F9"/>
    <w:rsid w:val="009507C4"/>
    <w:rsid w:val="00951501"/>
    <w:rsid w:val="0095185E"/>
    <w:rsid w:val="00951B31"/>
    <w:rsid w:val="00951BCA"/>
    <w:rsid w:val="009522A1"/>
    <w:rsid w:val="0095241D"/>
    <w:rsid w:val="009524BD"/>
    <w:rsid w:val="0095290A"/>
    <w:rsid w:val="00952C18"/>
    <w:rsid w:val="009537BC"/>
    <w:rsid w:val="009539A6"/>
    <w:rsid w:val="00953B1F"/>
    <w:rsid w:val="0095440B"/>
    <w:rsid w:val="0095445F"/>
    <w:rsid w:val="00954529"/>
    <w:rsid w:val="0095472E"/>
    <w:rsid w:val="00954AC6"/>
    <w:rsid w:val="00954B45"/>
    <w:rsid w:val="00954C47"/>
    <w:rsid w:val="00955032"/>
    <w:rsid w:val="0095561B"/>
    <w:rsid w:val="00955877"/>
    <w:rsid w:val="00955BE8"/>
    <w:rsid w:val="00956101"/>
    <w:rsid w:val="0095638F"/>
    <w:rsid w:val="00956681"/>
    <w:rsid w:val="009566CE"/>
    <w:rsid w:val="00956745"/>
    <w:rsid w:val="009567D4"/>
    <w:rsid w:val="00956852"/>
    <w:rsid w:val="00956997"/>
    <w:rsid w:val="009569BD"/>
    <w:rsid w:val="00956BA9"/>
    <w:rsid w:val="00956BE0"/>
    <w:rsid w:val="00956F71"/>
    <w:rsid w:val="00956F7B"/>
    <w:rsid w:val="0095724A"/>
    <w:rsid w:val="00957655"/>
    <w:rsid w:val="00957703"/>
    <w:rsid w:val="00957A3A"/>
    <w:rsid w:val="00957F23"/>
    <w:rsid w:val="00960385"/>
    <w:rsid w:val="009606B8"/>
    <w:rsid w:val="00960AE9"/>
    <w:rsid w:val="00961123"/>
    <w:rsid w:val="0096115E"/>
    <w:rsid w:val="00961250"/>
    <w:rsid w:val="0096179A"/>
    <w:rsid w:val="009622B2"/>
    <w:rsid w:val="009623F0"/>
    <w:rsid w:val="00962506"/>
    <w:rsid w:val="00962647"/>
    <w:rsid w:val="00962AC9"/>
    <w:rsid w:val="00962C64"/>
    <w:rsid w:val="0096310F"/>
    <w:rsid w:val="009637ED"/>
    <w:rsid w:val="0096409B"/>
    <w:rsid w:val="0096413A"/>
    <w:rsid w:val="0096425E"/>
    <w:rsid w:val="00965134"/>
    <w:rsid w:val="009653D1"/>
    <w:rsid w:val="009656E9"/>
    <w:rsid w:val="009657A7"/>
    <w:rsid w:val="00965849"/>
    <w:rsid w:val="00965AAD"/>
    <w:rsid w:val="00965C02"/>
    <w:rsid w:val="009663DE"/>
    <w:rsid w:val="0096660C"/>
    <w:rsid w:val="00966895"/>
    <w:rsid w:val="009668E8"/>
    <w:rsid w:val="00966B4B"/>
    <w:rsid w:val="00966BD3"/>
    <w:rsid w:val="00966E07"/>
    <w:rsid w:val="0096706D"/>
    <w:rsid w:val="00967386"/>
    <w:rsid w:val="00967470"/>
    <w:rsid w:val="00967982"/>
    <w:rsid w:val="00967A4E"/>
    <w:rsid w:val="00967AE9"/>
    <w:rsid w:val="00967BBA"/>
    <w:rsid w:val="009706CF"/>
    <w:rsid w:val="009708F1"/>
    <w:rsid w:val="009708FF"/>
    <w:rsid w:val="00970B8A"/>
    <w:rsid w:val="00970F73"/>
    <w:rsid w:val="009710A3"/>
    <w:rsid w:val="0097130E"/>
    <w:rsid w:val="00971361"/>
    <w:rsid w:val="00971487"/>
    <w:rsid w:val="009715E0"/>
    <w:rsid w:val="009719DD"/>
    <w:rsid w:val="00971A65"/>
    <w:rsid w:val="00971B69"/>
    <w:rsid w:val="00971FFE"/>
    <w:rsid w:val="009723B5"/>
    <w:rsid w:val="00972419"/>
    <w:rsid w:val="009724B2"/>
    <w:rsid w:val="00972504"/>
    <w:rsid w:val="00972FD7"/>
    <w:rsid w:val="0097361B"/>
    <w:rsid w:val="00973A32"/>
    <w:rsid w:val="00973BBF"/>
    <w:rsid w:val="00973CFB"/>
    <w:rsid w:val="00973DE0"/>
    <w:rsid w:val="00973F7A"/>
    <w:rsid w:val="0097432E"/>
    <w:rsid w:val="0097459B"/>
    <w:rsid w:val="00974830"/>
    <w:rsid w:val="00974CEF"/>
    <w:rsid w:val="0097535D"/>
    <w:rsid w:val="009756B8"/>
    <w:rsid w:val="00975B7D"/>
    <w:rsid w:val="00976129"/>
    <w:rsid w:val="0097627E"/>
    <w:rsid w:val="00976823"/>
    <w:rsid w:val="00976A11"/>
    <w:rsid w:val="00976A12"/>
    <w:rsid w:val="00976CFF"/>
    <w:rsid w:val="0097706A"/>
    <w:rsid w:val="00977F45"/>
    <w:rsid w:val="0098007F"/>
    <w:rsid w:val="0098052F"/>
    <w:rsid w:val="00980A87"/>
    <w:rsid w:val="00980B2A"/>
    <w:rsid w:val="00980B4C"/>
    <w:rsid w:val="0098143F"/>
    <w:rsid w:val="0098156B"/>
    <w:rsid w:val="00981A6D"/>
    <w:rsid w:val="00981EF5"/>
    <w:rsid w:val="00982130"/>
    <w:rsid w:val="009824E3"/>
    <w:rsid w:val="009828AE"/>
    <w:rsid w:val="00982BE1"/>
    <w:rsid w:val="00982DB4"/>
    <w:rsid w:val="00982F86"/>
    <w:rsid w:val="00983029"/>
    <w:rsid w:val="00983052"/>
    <w:rsid w:val="009831B1"/>
    <w:rsid w:val="009833D6"/>
    <w:rsid w:val="00983420"/>
    <w:rsid w:val="00983552"/>
    <w:rsid w:val="009836A1"/>
    <w:rsid w:val="009836BD"/>
    <w:rsid w:val="009836CA"/>
    <w:rsid w:val="009839EE"/>
    <w:rsid w:val="0098409D"/>
    <w:rsid w:val="00984612"/>
    <w:rsid w:val="00984BBE"/>
    <w:rsid w:val="00984C19"/>
    <w:rsid w:val="00984DAE"/>
    <w:rsid w:val="00985251"/>
    <w:rsid w:val="00985CB6"/>
    <w:rsid w:val="0098655D"/>
    <w:rsid w:val="00986693"/>
    <w:rsid w:val="0098690D"/>
    <w:rsid w:val="00986944"/>
    <w:rsid w:val="00986D9F"/>
    <w:rsid w:val="00986E5A"/>
    <w:rsid w:val="00986E8C"/>
    <w:rsid w:val="0098786E"/>
    <w:rsid w:val="00987A9F"/>
    <w:rsid w:val="00987E29"/>
    <w:rsid w:val="009904DF"/>
    <w:rsid w:val="0099061E"/>
    <w:rsid w:val="009906DC"/>
    <w:rsid w:val="00990B9E"/>
    <w:rsid w:val="009916F2"/>
    <w:rsid w:val="00991AC0"/>
    <w:rsid w:val="00991C86"/>
    <w:rsid w:val="00991D6C"/>
    <w:rsid w:val="00991E15"/>
    <w:rsid w:val="00992642"/>
    <w:rsid w:val="0099279C"/>
    <w:rsid w:val="00992A1D"/>
    <w:rsid w:val="00992AEB"/>
    <w:rsid w:val="00992ECF"/>
    <w:rsid w:val="00992F00"/>
    <w:rsid w:val="00993064"/>
    <w:rsid w:val="00993109"/>
    <w:rsid w:val="00993221"/>
    <w:rsid w:val="0099375C"/>
    <w:rsid w:val="00993A5A"/>
    <w:rsid w:val="00993D0F"/>
    <w:rsid w:val="00993F17"/>
    <w:rsid w:val="00994131"/>
    <w:rsid w:val="00994185"/>
    <w:rsid w:val="0099436B"/>
    <w:rsid w:val="0099438D"/>
    <w:rsid w:val="00994475"/>
    <w:rsid w:val="009949D7"/>
    <w:rsid w:val="00994C26"/>
    <w:rsid w:val="00994FA9"/>
    <w:rsid w:val="00995043"/>
    <w:rsid w:val="009955F0"/>
    <w:rsid w:val="00995957"/>
    <w:rsid w:val="00995B32"/>
    <w:rsid w:val="0099632E"/>
    <w:rsid w:val="00996524"/>
    <w:rsid w:val="00996644"/>
    <w:rsid w:val="009967C6"/>
    <w:rsid w:val="00996931"/>
    <w:rsid w:val="009972C6"/>
    <w:rsid w:val="00997A8E"/>
    <w:rsid w:val="00997C79"/>
    <w:rsid w:val="009A0F8C"/>
    <w:rsid w:val="009A1042"/>
    <w:rsid w:val="009A1697"/>
    <w:rsid w:val="009A1789"/>
    <w:rsid w:val="009A178A"/>
    <w:rsid w:val="009A1865"/>
    <w:rsid w:val="009A1923"/>
    <w:rsid w:val="009A1A06"/>
    <w:rsid w:val="009A1BAD"/>
    <w:rsid w:val="009A1E42"/>
    <w:rsid w:val="009A1F6A"/>
    <w:rsid w:val="009A216B"/>
    <w:rsid w:val="009A2175"/>
    <w:rsid w:val="009A2AAC"/>
    <w:rsid w:val="009A2BF1"/>
    <w:rsid w:val="009A2EF7"/>
    <w:rsid w:val="009A30C0"/>
    <w:rsid w:val="009A31A6"/>
    <w:rsid w:val="009A31E0"/>
    <w:rsid w:val="009A3433"/>
    <w:rsid w:val="009A3787"/>
    <w:rsid w:val="009A3B24"/>
    <w:rsid w:val="009A40A3"/>
    <w:rsid w:val="009A4711"/>
    <w:rsid w:val="009A49F2"/>
    <w:rsid w:val="009A4A1A"/>
    <w:rsid w:val="009A4C18"/>
    <w:rsid w:val="009A4D02"/>
    <w:rsid w:val="009A4D5E"/>
    <w:rsid w:val="009A4E66"/>
    <w:rsid w:val="009A50DF"/>
    <w:rsid w:val="009A5271"/>
    <w:rsid w:val="009A55ED"/>
    <w:rsid w:val="009A57B5"/>
    <w:rsid w:val="009A5989"/>
    <w:rsid w:val="009A5A71"/>
    <w:rsid w:val="009A5E9B"/>
    <w:rsid w:val="009A5FC1"/>
    <w:rsid w:val="009A6119"/>
    <w:rsid w:val="009A648D"/>
    <w:rsid w:val="009A6503"/>
    <w:rsid w:val="009A65F0"/>
    <w:rsid w:val="009A67DE"/>
    <w:rsid w:val="009A6BA9"/>
    <w:rsid w:val="009A6DFC"/>
    <w:rsid w:val="009A7090"/>
    <w:rsid w:val="009A735B"/>
    <w:rsid w:val="009A73B7"/>
    <w:rsid w:val="009A758F"/>
    <w:rsid w:val="009B017D"/>
    <w:rsid w:val="009B018A"/>
    <w:rsid w:val="009B0A6E"/>
    <w:rsid w:val="009B0FB7"/>
    <w:rsid w:val="009B10FE"/>
    <w:rsid w:val="009B116F"/>
    <w:rsid w:val="009B1734"/>
    <w:rsid w:val="009B18E8"/>
    <w:rsid w:val="009B1F0B"/>
    <w:rsid w:val="009B238B"/>
    <w:rsid w:val="009B2590"/>
    <w:rsid w:val="009B2BF7"/>
    <w:rsid w:val="009B2D4F"/>
    <w:rsid w:val="009B2DE3"/>
    <w:rsid w:val="009B2F15"/>
    <w:rsid w:val="009B3087"/>
    <w:rsid w:val="009B361D"/>
    <w:rsid w:val="009B3725"/>
    <w:rsid w:val="009B37D6"/>
    <w:rsid w:val="009B3DA8"/>
    <w:rsid w:val="009B4345"/>
    <w:rsid w:val="009B4606"/>
    <w:rsid w:val="009B4672"/>
    <w:rsid w:val="009B4711"/>
    <w:rsid w:val="009B4AEC"/>
    <w:rsid w:val="009B4C1E"/>
    <w:rsid w:val="009B5736"/>
    <w:rsid w:val="009B5C56"/>
    <w:rsid w:val="009B5D96"/>
    <w:rsid w:val="009B5E82"/>
    <w:rsid w:val="009B5F4E"/>
    <w:rsid w:val="009B6B4B"/>
    <w:rsid w:val="009B6DCF"/>
    <w:rsid w:val="009B6E2E"/>
    <w:rsid w:val="009B71F0"/>
    <w:rsid w:val="009B740B"/>
    <w:rsid w:val="009B760C"/>
    <w:rsid w:val="009B7B6A"/>
    <w:rsid w:val="009B7DF8"/>
    <w:rsid w:val="009C02FC"/>
    <w:rsid w:val="009C0336"/>
    <w:rsid w:val="009C03D9"/>
    <w:rsid w:val="009C0773"/>
    <w:rsid w:val="009C0DDB"/>
    <w:rsid w:val="009C1423"/>
    <w:rsid w:val="009C14D0"/>
    <w:rsid w:val="009C172B"/>
    <w:rsid w:val="009C1B1A"/>
    <w:rsid w:val="009C1EB1"/>
    <w:rsid w:val="009C23B9"/>
    <w:rsid w:val="009C2416"/>
    <w:rsid w:val="009C262A"/>
    <w:rsid w:val="009C26CC"/>
    <w:rsid w:val="009C270A"/>
    <w:rsid w:val="009C2A48"/>
    <w:rsid w:val="009C2B85"/>
    <w:rsid w:val="009C2E99"/>
    <w:rsid w:val="009C30E3"/>
    <w:rsid w:val="009C349D"/>
    <w:rsid w:val="009C3EBC"/>
    <w:rsid w:val="009C404D"/>
    <w:rsid w:val="009C464E"/>
    <w:rsid w:val="009C4731"/>
    <w:rsid w:val="009C4802"/>
    <w:rsid w:val="009C4B86"/>
    <w:rsid w:val="009C4C0E"/>
    <w:rsid w:val="009C4D74"/>
    <w:rsid w:val="009C4DBE"/>
    <w:rsid w:val="009C4FF4"/>
    <w:rsid w:val="009C5236"/>
    <w:rsid w:val="009C5257"/>
    <w:rsid w:val="009C54F1"/>
    <w:rsid w:val="009C58B0"/>
    <w:rsid w:val="009C5C4E"/>
    <w:rsid w:val="009C5F2A"/>
    <w:rsid w:val="009C631B"/>
    <w:rsid w:val="009C731B"/>
    <w:rsid w:val="009C73BF"/>
    <w:rsid w:val="009C7589"/>
    <w:rsid w:val="009C78EB"/>
    <w:rsid w:val="009C7B18"/>
    <w:rsid w:val="009C7DFB"/>
    <w:rsid w:val="009C7E24"/>
    <w:rsid w:val="009C7E9F"/>
    <w:rsid w:val="009D00CA"/>
    <w:rsid w:val="009D0276"/>
    <w:rsid w:val="009D053E"/>
    <w:rsid w:val="009D065F"/>
    <w:rsid w:val="009D08D6"/>
    <w:rsid w:val="009D09B3"/>
    <w:rsid w:val="009D0FD0"/>
    <w:rsid w:val="009D0FED"/>
    <w:rsid w:val="009D11A9"/>
    <w:rsid w:val="009D14D7"/>
    <w:rsid w:val="009D1502"/>
    <w:rsid w:val="009D1510"/>
    <w:rsid w:val="009D15F9"/>
    <w:rsid w:val="009D1773"/>
    <w:rsid w:val="009D18B7"/>
    <w:rsid w:val="009D1F0B"/>
    <w:rsid w:val="009D1FCD"/>
    <w:rsid w:val="009D2217"/>
    <w:rsid w:val="009D2836"/>
    <w:rsid w:val="009D2E19"/>
    <w:rsid w:val="009D2EF1"/>
    <w:rsid w:val="009D31A1"/>
    <w:rsid w:val="009D3274"/>
    <w:rsid w:val="009D4098"/>
    <w:rsid w:val="009D416F"/>
    <w:rsid w:val="009D41B4"/>
    <w:rsid w:val="009D422B"/>
    <w:rsid w:val="009D427C"/>
    <w:rsid w:val="009D4610"/>
    <w:rsid w:val="009D475E"/>
    <w:rsid w:val="009D4B01"/>
    <w:rsid w:val="009D4C51"/>
    <w:rsid w:val="009D53EB"/>
    <w:rsid w:val="009D5870"/>
    <w:rsid w:val="009D5FBF"/>
    <w:rsid w:val="009D5FEF"/>
    <w:rsid w:val="009D626E"/>
    <w:rsid w:val="009D6710"/>
    <w:rsid w:val="009D6C57"/>
    <w:rsid w:val="009D6D20"/>
    <w:rsid w:val="009D7315"/>
    <w:rsid w:val="009D74AC"/>
    <w:rsid w:val="009D7522"/>
    <w:rsid w:val="009D7783"/>
    <w:rsid w:val="009D788D"/>
    <w:rsid w:val="009D7DDA"/>
    <w:rsid w:val="009D7EED"/>
    <w:rsid w:val="009E0B2E"/>
    <w:rsid w:val="009E0B51"/>
    <w:rsid w:val="009E0F92"/>
    <w:rsid w:val="009E1010"/>
    <w:rsid w:val="009E1304"/>
    <w:rsid w:val="009E191F"/>
    <w:rsid w:val="009E19CC"/>
    <w:rsid w:val="009E1D3C"/>
    <w:rsid w:val="009E271B"/>
    <w:rsid w:val="009E2C84"/>
    <w:rsid w:val="009E3120"/>
    <w:rsid w:val="009E3177"/>
    <w:rsid w:val="009E3192"/>
    <w:rsid w:val="009E34EA"/>
    <w:rsid w:val="009E3734"/>
    <w:rsid w:val="009E375E"/>
    <w:rsid w:val="009E37F3"/>
    <w:rsid w:val="009E385E"/>
    <w:rsid w:val="009E3B35"/>
    <w:rsid w:val="009E3FA7"/>
    <w:rsid w:val="009E3FF3"/>
    <w:rsid w:val="009E4389"/>
    <w:rsid w:val="009E4713"/>
    <w:rsid w:val="009E477B"/>
    <w:rsid w:val="009E4C04"/>
    <w:rsid w:val="009E4CC2"/>
    <w:rsid w:val="009E5030"/>
    <w:rsid w:val="009E536B"/>
    <w:rsid w:val="009E5384"/>
    <w:rsid w:val="009E543B"/>
    <w:rsid w:val="009E5890"/>
    <w:rsid w:val="009E5B9C"/>
    <w:rsid w:val="009E5C80"/>
    <w:rsid w:val="009E5DEA"/>
    <w:rsid w:val="009E5E23"/>
    <w:rsid w:val="009E5E72"/>
    <w:rsid w:val="009E6253"/>
    <w:rsid w:val="009E633B"/>
    <w:rsid w:val="009E63E8"/>
    <w:rsid w:val="009E669D"/>
    <w:rsid w:val="009E7239"/>
    <w:rsid w:val="009E7315"/>
    <w:rsid w:val="009E74A1"/>
    <w:rsid w:val="009E7645"/>
    <w:rsid w:val="009E7DD1"/>
    <w:rsid w:val="009E7DD7"/>
    <w:rsid w:val="009F0028"/>
    <w:rsid w:val="009F003C"/>
    <w:rsid w:val="009F036E"/>
    <w:rsid w:val="009F07F9"/>
    <w:rsid w:val="009F090A"/>
    <w:rsid w:val="009F0A37"/>
    <w:rsid w:val="009F0A9B"/>
    <w:rsid w:val="009F0B14"/>
    <w:rsid w:val="009F1545"/>
    <w:rsid w:val="009F15AD"/>
    <w:rsid w:val="009F15E9"/>
    <w:rsid w:val="009F1632"/>
    <w:rsid w:val="009F16A1"/>
    <w:rsid w:val="009F185F"/>
    <w:rsid w:val="009F1DB6"/>
    <w:rsid w:val="009F1E1B"/>
    <w:rsid w:val="009F1F8D"/>
    <w:rsid w:val="009F2191"/>
    <w:rsid w:val="009F23A0"/>
    <w:rsid w:val="009F295D"/>
    <w:rsid w:val="009F2A7A"/>
    <w:rsid w:val="009F2B28"/>
    <w:rsid w:val="009F2B2A"/>
    <w:rsid w:val="009F2B36"/>
    <w:rsid w:val="009F2B3E"/>
    <w:rsid w:val="009F2B54"/>
    <w:rsid w:val="009F2B7F"/>
    <w:rsid w:val="009F2C93"/>
    <w:rsid w:val="009F2EB6"/>
    <w:rsid w:val="009F3642"/>
    <w:rsid w:val="009F398F"/>
    <w:rsid w:val="009F3A9F"/>
    <w:rsid w:val="009F47E7"/>
    <w:rsid w:val="009F47F0"/>
    <w:rsid w:val="009F4DC2"/>
    <w:rsid w:val="009F504E"/>
    <w:rsid w:val="009F5095"/>
    <w:rsid w:val="009F516C"/>
    <w:rsid w:val="009F5191"/>
    <w:rsid w:val="009F5386"/>
    <w:rsid w:val="009F54E0"/>
    <w:rsid w:val="009F5552"/>
    <w:rsid w:val="009F57B8"/>
    <w:rsid w:val="009F587C"/>
    <w:rsid w:val="009F5974"/>
    <w:rsid w:val="009F5A86"/>
    <w:rsid w:val="009F5DCE"/>
    <w:rsid w:val="009F5FE8"/>
    <w:rsid w:val="009F621D"/>
    <w:rsid w:val="009F6931"/>
    <w:rsid w:val="009F69A7"/>
    <w:rsid w:val="009F6CA1"/>
    <w:rsid w:val="009F7036"/>
    <w:rsid w:val="009F766D"/>
    <w:rsid w:val="009F7A74"/>
    <w:rsid w:val="009F7EDD"/>
    <w:rsid w:val="00A0018D"/>
    <w:rsid w:val="00A00275"/>
    <w:rsid w:val="00A006B7"/>
    <w:rsid w:val="00A00CEF"/>
    <w:rsid w:val="00A00D8F"/>
    <w:rsid w:val="00A00E37"/>
    <w:rsid w:val="00A01312"/>
    <w:rsid w:val="00A01640"/>
    <w:rsid w:val="00A01651"/>
    <w:rsid w:val="00A01D15"/>
    <w:rsid w:val="00A0211D"/>
    <w:rsid w:val="00A0244D"/>
    <w:rsid w:val="00A026E6"/>
    <w:rsid w:val="00A02769"/>
    <w:rsid w:val="00A02849"/>
    <w:rsid w:val="00A029B1"/>
    <w:rsid w:val="00A02A38"/>
    <w:rsid w:val="00A02B8B"/>
    <w:rsid w:val="00A031D9"/>
    <w:rsid w:val="00A0362D"/>
    <w:rsid w:val="00A0373D"/>
    <w:rsid w:val="00A0376B"/>
    <w:rsid w:val="00A03782"/>
    <w:rsid w:val="00A03809"/>
    <w:rsid w:val="00A03874"/>
    <w:rsid w:val="00A03DB2"/>
    <w:rsid w:val="00A04227"/>
    <w:rsid w:val="00A0423A"/>
    <w:rsid w:val="00A04242"/>
    <w:rsid w:val="00A042D9"/>
    <w:rsid w:val="00A044F7"/>
    <w:rsid w:val="00A0452B"/>
    <w:rsid w:val="00A0463E"/>
    <w:rsid w:val="00A048DF"/>
    <w:rsid w:val="00A04A4D"/>
    <w:rsid w:val="00A04B0F"/>
    <w:rsid w:val="00A04C32"/>
    <w:rsid w:val="00A05335"/>
    <w:rsid w:val="00A0544A"/>
    <w:rsid w:val="00A0568A"/>
    <w:rsid w:val="00A05A9C"/>
    <w:rsid w:val="00A0631E"/>
    <w:rsid w:val="00A0635A"/>
    <w:rsid w:val="00A064FB"/>
    <w:rsid w:val="00A069BE"/>
    <w:rsid w:val="00A07087"/>
    <w:rsid w:val="00A071BA"/>
    <w:rsid w:val="00A074FB"/>
    <w:rsid w:val="00A077FD"/>
    <w:rsid w:val="00A07A2B"/>
    <w:rsid w:val="00A100A3"/>
    <w:rsid w:val="00A107D0"/>
    <w:rsid w:val="00A108C2"/>
    <w:rsid w:val="00A109FA"/>
    <w:rsid w:val="00A10C4B"/>
    <w:rsid w:val="00A1124C"/>
    <w:rsid w:val="00A1175D"/>
    <w:rsid w:val="00A11B7B"/>
    <w:rsid w:val="00A12237"/>
    <w:rsid w:val="00A1226A"/>
    <w:rsid w:val="00A123C4"/>
    <w:rsid w:val="00A12534"/>
    <w:rsid w:val="00A12B77"/>
    <w:rsid w:val="00A12C45"/>
    <w:rsid w:val="00A131CF"/>
    <w:rsid w:val="00A132FA"/>
    <w:rsid w:val="00A13536"/>
    <w:rsid w:val="00A1358F"/>
    <w:rsid w:val="00A13946"/>
    <w:rsid w:val="00A13D6A"/>
    <w:rsid w:val="00A13F84"/>
    <w:rsid w:val="00A141C1"/>
    <w:rsid w:val="00A1425B"/>
    <w:rsid w:val="00A14319"/>
    <w:rsid w:val="00A14692"/>
    <w:rsid w:val="00A146F4"/>
    <w:rsid w:val="00A148B7"/>
    <w:rsid w:val="00A14C31"/>
    <w:rsid w:val="00A15219"/>
    <w:rsid w:val="00A15265"/>
    <w:rsid w:val="00A1529D"/>
    <w:rsid w:val="00A15590"/>
    <w:rsid w:val="00A1576C"/>
    <w:rsid w:val="00A15A3F"/>
    <w:rsid w:val="00A15A9F"/>
    <w:rsid w:val="00A160B9"/>
    <w:rsid w:val="00A165B6"/>
    <w:rsid w:val="00A1666E"/>
    <w:rsid w:val="00A16772"/>
    <w:rsid w:val="00A168C8"/>
    <w:rsid w:val="00A16B0B"/>
    <w:rsid w:val="00A16E69"/>
    <w:rsid w:val="00A17072"/>
    <w:rsid w:val="00A17276"/>
    <w:rsid w:val="00A17321"/>
    <w:rsid w:val="00A1751B"/>
    <w:rsid w:val="00A1757B"/>
    <w:rsid w:val="00A17838"/>
    <w:rsid w:val="00A1786C"/>
    <w:rsid w:val="00A1797E"/>
    <w:rsid w:val="00A179D0"/>
    <w:rsid w:val="00A17C1F"/>
    <w:rsid w:val="00A17E9E"/>
    <w:rsid w:val="00A17FC5"/>
    <w:rsid w:val="00A202B4"/>
    <w:rsid w:val="00A2074C"/>
    <w:rsid w:val="00A20BE4"/>
    <w:rsid w:val="00A20C94"/>
    <w:rsid w:val="00A20CA7"/>
    <w:rsid w:val="00A20DF3"/>
    <w:rsid w:val="00A20ECB"/>
    <w:rsid w:val="00A20F20"/>
    <w:rsid w:val="00A211BF"/>
    <w:rsid w:val="00A211F1"/>
    <w:rsid w:val="00A213C6"/>
    <w:rsid w:val="00A216A5"/>
    <w:rsid w:val="00A217D0"/>
    <w:rsid w:val="00A2186A"/>
    <w:rsid w:val="00A218C4"/>
    <w:rsid w:val="00A2190E"/>
    <w:rsid w:val="00A21B1D"/>
    <w:rsid w:val="00A22004"/>
    <w:rsid w:val="00A2201E"/>
    <w:rsid w:val="00A227F8"/>
    <w:rsid w:val="00A22A15"/>
    <w:rsid w:val="00A22AB4"/>
    <w:rsid w:val="00A22E16"/>
    <w:rsid w:val="00A2357B"/>
    <w:rsid w:val="00A2386B"/>
    <w:rsid w:val="00A23BD5"/>
    <w:rsid w:val="00A241A3"/>
    <w:rsid w:val="00A2426F"/>
    <w:rsid w:val="00A24492"/>
    <w:rsid w:val="00A24649"/>
    <w:rsid w:val="00A247C6"/>
    <w:rsid w:val="00A24921"/>
    <w:rsid w:val="00A24A7A"/>
    <w:rsid w:val="00A24BF7"/>
    <w:rsid w:val="00A24D2C"/>
    <w:rsid w:val="00A24D5C"/>
    <w:rsid w:val="00A24D69"/>
    <w:rsid w:val="00A2530B"/>
    <w:rsid w:val="00A2551F"/>
    <w:rsid w:val="00A25568"/>
    <w:rsid w:val="00A25632"/>
    <w:rsid w:val="00A25850"/>
    <w:rsid w:val="00A25971"/>
    <w:rsid w:val="00A25B03"/>
    <w:rsid w:val="00A25B5E"/>
    <w:rsid w:val="00A25DD8"/>
    <w:rsid w:val="00A25EBD"/>
    <w:rsid w:val="00A25FB3"/>
    <w:rsid w:val="00A26134"/>
    <w:rsid w:val="00A2635A"/>
    <w:rsid w:val="00A26458"/>
    <w:rsid w:val="00A266CF"/>
    <w:rsid w:val="00A268AE"/>
    <w:rsid w:val="00A26AF3"/>
    <w:rsid w:val="00A26B4B"/>
    <w:rsid w:val="00A26CCE"/>
    <w:rsid w:val="00A26E85"/>
    <w:rsid w:val="00A26F01"/>
    <w:rsid w:val="00A2723F"/>
    <w:rsid w:val="00A27CC6"/>
    <w:rsid w:val="00A27CE5"/>
    <w:rsid w:val="00A27DF2"/>
    <w:rsid w:val="00A27F54"/>
    <w:rsid w:val="00A3071B"/>
    <w:rsid w:val="00A3099E"/>
    <w:rsid w:val="00A30AA7"/>
    <w:rsid w:val="00A30F7B"/>
    <w:rsid w:val="00A31442"/>
    <w:rsid w:val="00A31820"/>
    <w:rsid w:val="00A318CD"/>
    <w:rsid w:val="00A32B76"/>
    <w:rsid w:val="00A32E8A"/>
    <w:rsid w:val="00A330FF"/>
    <w:rsid w:val="00A33381"/>
    <w:rsid w:val="00A343AD"/>
    <w:rsid w:val="00A345E4"/>
    <w:rsid w:val="00A3499C"/>
    <w:rsid w:val="00A34DAB"/>
    <w:rsid w:val="00A35062"/>
    <w:rsid w:val="00A352F2"/>
    <w:rsid w:val="00A353C3"/>
    <w:rsid w:val="00A35534"/>
    <w:rsid w:val="00A35798"/>
    <w:rsid w:val="00A35A13"/>
    <w:rsid w:val="00A35BCE"/>
    <w:rsid w:val="00A35CD3"/>
    <w:rsid w:val="00A35F85"/>
    <w:rsid w:val="00A3624A"/>
    <w:rsid w:val="00A363C0"/>
    <w:rsid w:val="00A3642B"/>
    <w:rsid w:val="00A36696"/>
    <w:rsid w:val="00A3669B"/>
    <w:rsid w:val="00A36D70"/>
    <w:rsid w:val="00A36DBA"/>
    <w:rsid w:val="00A36EC2"/>
    <w:rsid w:val="00A36F47"/>
    <w:rsid w:val="00A36FD1"/>
    <w:rsid w:val="00A37693"/>
    <w:rsid w:val="00A3780C"/>
    <w:rsid w:val="00A37847"/>
    <w:rsid w:val="00A37B79"/>
    <w:rsid w:val="00A40095"/>
    <w:rsid w:val="00A402D0"/>
    <w:rsid w:val="00A402E1"/>
    <w:rsid w:val="00A40786"/>
    <w:rsid w:val="00A40B83"/>
    <w:rsid w:val="00A40C4B"/>
    <w:rsid w:val="00A40D50"/>
    <w:rsid w:val="00A40E49"/>
    <w:rsid w:val="00A40ED4"/>
    <w:rsid w:val="00A4176E"/>
    <w:rsid w:val="00A41EBE"/>
    <w:rsid w:val="00A42179"/>
    <w:rsid w:val="00A421BF"/>
    <w:rsid w:val="00A42AAB"/>
    <w:rsid w:val="00A43276"/>
    <w:rsid w:val="00A4334E"/>
    <w:rsid w:val="00A436CE"/>
    <w:rsid w:val="00A439D5"/>
    <w:rsid w:val="00A4407A"/>
    <w:rsid w:val="00A44351"/>
    <w:rsid w:val="00A446E6"/>
    <w:rsid w:val="00A44988"/>
    <w:rsid w:val="00A45492"/>
    <w:rsid w:val="00A45B5A"/>
    <w:rsid w:val="00A45DBE"/>
    <w:rsid w:val="00A45ED2"/>
    <w:rsid w:val="00A4605D"/>
    <w:rsid w:val="00A46465"/>
    <w:rsid w:val="00A46D38"/>
    <w:rsid w:val="00A46FF2"/>
    <w:rsid w:val="00A47A2A"/>
    <w:rsid w:val="00A47D29"/>
    <w:rsid w:val="00A50209"/>
    <w:rsid w:val="00A50227"/>
    <w:rsid w:val="00A505F6"/>
    <w:rsid w:val="00A506AC"/>
    <w:rsid w:val="00A50B07"/>
    <w:rsid w:val="00A50BC8"/>
    <w:rsid w:val="00A50E86"/>
    <w:rsid w:val="00A5114F"/>
    <w:rsid w:val="00A511D9"/>
    <w:rsid w:val="00A51634"/>
    <w:rsid w:val="00A51915"/>
    <w:rsid w:val="00A51B33"/>
    <w:rsid w:val="00A51B8E"/>
    <w:rsid w:val="00A51E76"/>
    <w:rsid w:val="00A52389"/>
    <w:rsid w:val="00A528C2"/>
    <w:rsid w:val="00A52A7F"/>
    <w:rsid w:val="00A52D0A"/>
    <w:rsid w:val="00A52F47"/>
    <w:rsid w:val="00A53847"/>
    <w:rsid w:val="00A539B0"/>
    <w:rsid w:val="00A53ADA"/>
    <w:rsid w:val="00A53EAE"/>
    <w:rsid w:val="00A5474E"/>
    <w:rsid w:val="00A54775"/>
    <w:rsid w:val="00A54A52"/>
    <w:rsid w:val="00A54A57"/>
    <w:rsid w:val="00A54BFF"/>
    <w:rsid w:val="00A55485"/>
    <w:rsid w:val="00A555AA"/>
    <w:rsid w:val="00A55E14"/>
    <w:rsid w:val="00A56019"/>
    <w:rsid w:val="00A56073"/>
    <w:rsid w:val="00A565A8"/>
    <w:rsid w:val="00A565E2"/>
    <w:rsid w:val="00A566B6"/>
    <w:rsid w:val="00A5691C"/>
    <w:rsid w:val="00A56D43"/>
    <w:rsid w:val="00A56E96"/>
    <w:rsid w:val="00A572F5"/>
    <w:rsid w:val="00A574DA"/>
    <w:rsid w:val="00A57A90"/>
    <w:rsid w:val="00A60196"/>
    <w:rsid w:val="00A60682"/>
    <w:rsid w:val="00A60D8E"/>
    <w:rsid w:val="00A60FD5"/>
    <w:rsid w:val="00A6126F"/>
    <w:rsid w:val="00A612CF"/>
    <w:rsid w:val="00A61819"/>
    <w:rsid w:val="00A61C3E"/>
    <w:rsid w:val="00A61E07"/>
    <w:rsid w:val="00A62086"/>
    <w:rsid w:val="00A620CB"/>
    <w:rsid w:val="00A6232D"/>
    <w:rsid w:val="00A623E4"/>
    <w:rsid w:val="00A6243D"/>
    <w:rsid w:val="00A6244E"/>
    <w:rsid w:val="00A625EC"/>
    <w:rsid w:val="00A62939"/>
    <w:rsid w:val="00A62AD9"/>
    <w:rsid w:val="00A62B2A"/>
    <w:rsid w:val="00A62D21"/>
    <w:rsid w:val="00A6326B"/>
    <w:rsid w:val="00A6347D"/>
    <w:rsid w:val="00A6348E"/>
    <w:rsid w:val="00A63503"/>
    <w:rsid w:val="00A6354D"/>
    <w:rsid w:val="00A638F0"/>
    <w:rsid w:val="00A6390F"/>
    <w:rsid w:val="00A64AE4"/>
    <w:rsid w:val="00A64E5B"/>
    <w:rsid w:val="00A65A38"/>
    <w:rsid w:val="00A65A76"/>
    <w:rsid w:val="00A65D87"/>
    <w:rsid w:val="00A65DB0"/>
    <w:rsid w:val="00A669D9"/>
    <w:rsid w:val="00A66CF7"/>
    <w:rsid w:val="00A66E12"/>
    <w:rsid w:val="00A6704F"/>
    <w:rsid w:val="00A67188"/>
    <w:rsid w:val="00A677CA"/>
    <w:rsid w:val="00A67815"/>
    <w:rsid w:val="00A678C9"/>
    <w:rsid w:val="00A679F0"/>
    <w:rsid w:val="00A67B2C"/>
    <w:rsid w:val="00A67C97"/>
    <w:rsid w:val="00A67D51"/>
    <w:rsid w:val="00A70451"/>
    <w:rsid w:val="00A7094D"/>
    <w:rsid w:val="00A70AF6"/>
    <w:rsid w:val="00A70F2C"/>
    <w:rsid w:val="00A7159B"/>
    <w:rsid w:val="00A715BD"/>
    <w:rsid w:val="00A716CF"/>
    <w:rsid w:val="00A719FB"/>
    <w:rsid w:val="00A71AE4"/>
    <w:rsid w:val="00A71B70"/>
    <w:rsid w:val="00A71BA1"/>
    <w:rsid w:val="00A71FE5"/>
    <w:rsid w:val="00A7249F"/>
    <w:rsid w:val="00A72760"/>
    <w:rsid w:val="00A729EC"/>
    <w:rsid w:val="00A72AD6"/>
    <w:rsid w:val="00A72C43"/>
    <w:rsid w:val="00A730DE"/>
    <w:rsid w:val="00A737BF"/>
    <w:rsid w:val="00A73BB2"/>
    <w:rsid w:val="00A73CA7"/>
    <w:rsid w:val="00A740B1"/>
    <w:rsid w:val="00A74BBB"/>
    <w:rsid w:val="00A74F3D"/>
    <w:rsid w:val="00A74FE2"/>
    <w:rsid w:val="00A7502A"/>
    <w:rsid w:val="00A752A9"/>
    <w:rsid w:val="00A75619"/>
    <w:rsid w:val="00A7668C"/>
    <w:rsid w:val="00A76B1F"/>
    <w:rsid w:val="00A76C69"/>
    <w:rsid w:val="00A76CA0"/>
    <w:rsid w:val="00A76EBA"/>
    <w:rsid w:val="00A76FF0"/>
    <w:rsid w:val="00A76FF6"/>
    <w:rsid w:val="00A772A9"/>
    <w:rsid w:val="00A774B8"/>
    <w:rsid w:val="00A77B13"/>
    <w:rsid w:val="00A8034A"/>
    <w:rsid w:val="00A80616"/>
    <w:rsid w:val="00A80CB4"/>
    <w:rsid w:val="00A80DCA"/>
    <w:rsid w:val="00A80DD0"/>
    <w:rsid w:val="00A81623"/>
    <w:rsid w:val="00A81768"/>
    <w:rsid w:val="00A817B3"/>
    <w:rsid w:val="00A81AF1"/>
    <w:rsid w:val="00A81B4A"/>
    <w:rsid w:val="00A81C6A"/>
    <w:rsid w:val="00A81E14"/>
    <w:rsid w:val="00A82011"/>
    <w:rsid w:val="00A8222D"/>
    <w:rsid w:val="00A82281"/>
    <w:rsid w:val="00A82441"/>
    <w:rsid w:val="00A82489"/>
    <w:rsid w:val="00A834C6"/>
    <w:rsid w:val="00A839C2"/>
    <w:rsid w:val="00A84A91"/>
    <w:rsid w:val="00A84E4D"/>
    <w:rsid w:val="00A84F48"/>
    <w:rsid w:val="00A856B8"/>
    <w:rsid w:val="00A85708"/>
    <w:rsid w:val="00A857FF"/>
    <w:rsid w:val="00A85D79"/>
    <w:rsid w:val="00A86036"/>
    <w:rsid w:val="00A861D8"/>
    <w:rsid w:val="00A861DF"/>
    <w:rsid w:val="00A864D0"/>
    <w:rsid w:val="00A866AB"/>
    <w:rsid w:val="00A86747"/>
    <w:rsid w:val="00A869CE"/>
    <w:rsid w:val="00A86FC8"/>
    <w:rsid w:val="00A86FDF"/>
    <w:rsid w:val="00A870FD"/>
    <w:rsid w:val="00A87385"/>
    <w:rsid w:val="00A874C6"/>
    <w:rsid w:val="00A87A7C"/>
    <w:rsid w:val="00A87B6E"/>
    <w:rsid w:val="00A87B71"/>
    <w:rsid w:val="00A9081D"/>
    <w:rsid w:val="00A90A06"/>
    <w:rsid w:val="00A90CBD"/>
    <w:rsid w:val="00A910AE"/>
    <w:rsid w:val="00A913FC"/>
    <w:rsid w:val="00A9197B"/>
    <w:rsid w:val="00A91E8F"/>
    <w:rsid w:val="00A92065"/>
    <w:rsid w:val="00A92E4E"/>
    <w:rsid w:val="00A939E8"/>
    <w:rsid w:val="00A93CF8"/>
    <w:rsid w:val="00A94063"/>
    <w:rsid w:val="00A943A4"/>
    <w:rsid w:val="00A9468C"/>
    <w:rsid w:val="00A94BFF"/>
    <w:rsid w:val="00A95581"/>
    <w:rsid w:val="00A956A7"/>
    <w:rsid w:val="00A956BC"/>
    <w:rsid w:val="00A9596D"/>
    <w:rsid w:val="00A95B0D"/>
    <w:rsid w:val="00A95B21"/>
    <w:rsid w:val="00A95C33"/>
    <w:rsid w:val="00A95E7D"/>
    <w:rsid w:val="00A9614D"/>
    <w:rsid w:val="00A961EB"/>
    <w:rsid w:val="00A96506"/>
    <w:rsid w:val="00A96616"/>
    <w:rsid w:val="00A966EF"/>
    <w:rsid w:val="00A96792"/>
    <w:rsid w:val="00A96866"/>
    <w:rsid w:val="00A96B80"/>
    <w:rsid w:val="00A96C1B"/>
    <w:rsid w:val="00A96D4A"/>
    <w:rsid w:val="00A96D70"/>
    <w:rsid w:val="00A96EA7"/>
    <w:rsid w:val="00A970C5"/>
    <w:rsid w:val="00A97685"/>
    <w:rsid w:val="00A97831"/>
    <w:rsid w:val="00A97A25"/>
    <w:rsid w:val="00A97DBA"/>
    <w:rsid w:val="00A97EF6"/>
    <w:rsid w:val="00AA0413"/>
    <w:rsid w:val="00AA06BB"/>
    <w:rsid w:val="00AA06C1"/>
    <w:rsid w:val="00AA06CA"/>
    <w:rsid w:val="00AA0887"/>
    <w:rsid w:val="00AA0B4B"/>
    <w:rsid w:val="00AA0EB9"/>
    <w:rsid w:val="00AA0F8A"/>
    <w:rsid w:val="00AA1297"/>
    <w:rsid w:val="00AA167F"/>
    <w:rsid w:val="00AA16D4"/>
    <w:rsid w:val="00AA1BEA"/>
    <w:rsid w:val="00AA22CC"/>
    <w:rsid w:val="00AA239B"/>
    <w:rsid w:val="00AA248B"/>
    <w:rsid w:val="00AA251E"/>
    <w:rsid w:val="00AA2A8E"/>
    <w:rsid w:val="00AA34EA"/>
    <w:rsid w:val="00AA37C2"/>
    <w:rsid w:val="00AA3B55"/>
    <w:rsid w:val="00AA428B"/>
    <w:rsid w:val="00AA429C"/>
    <w:rsid w:val="00AA4F15"/>
    <w:rsid w:val="00AA4FCA"/>
    <w:rsid w:val="00AA5B16"/>
    <w:rsid w:val="00AA5F36"/>
    <w:rsid w:val="00AA61E3"/>
    <w:rsid w:val="00AA64D0"/>
    <w:rsid w:val="00AA656E"/>
    <w:rsid w:val="00AA6B4A"/>
    <w:rsid w:val="00AA6EEB"/>
    <w:rsid w:val="00AA7745"/>
    <w:rsid w:val="00AA7AD9"/>
    <w:rsid w:val="00AA7E56"/>
    <w:rsid w:val="00AB0065"/>
    <w:rsid w:val="00AB08E8"/>
    <w:rsid w:val="00AB0B45"/>
    <w:rsid w:val="00AB12AC"/>
    <w:rsid w:val="00AB1551"/>
    <w:rsid w:val="00AB161D"/>
    <w:rsid w:val="00AB1A79"/>
    <w:rsid w:val="00AB1BF3"/>
    <w:rsid w:val="00AB23F6"/>
    <w:rsid w:val="00AB34AD"/>
    <w:rsid w:val="00AB355F"/>
    <w:rsid w:val="00AB3A49"/>
    <w:rsid w:val="00AB4580"/>
    <w:rsid w:val="00AB4B33"/>
    <w:rsid w:val="00AB4BC8"/>
    <w:rsid w:val="00AB4C16"/>
    <w:rsid w:val="00AB4D6A"/>
    <w:rsid w:val="00AB500B"/>
    <w:rsid w:val="00AB511C"/>
    <w:rsid w:val="00AB51C0"/>
    <w:rsid w:val="00AB5583"/>
    <w:rsid w:val="00AB61C6"/>
    <w:rsid w:val="00AB65B1"/>
    <w:rsid w:val="00AB6761"/>
    <w:rsid w:val="00AB6855"/>
    <w:rsid w:val="00AB6A11"/>
    <w:rsid w:val="00AB6B8A"/>
    <w:rsid w:val="00AB6ED1"/>
    <w:rsid w:val="00AB72C6"/>
    <w:rsid w:val="00AB7344"/>
    <w:rsid w:val="00AB7559"/>
    <w:rsid w:val="00AB7EE6"/>
    <w:rsid w:val="00AC000D"/>
    <w:rsid w:val="00AC037A"/>
    <w:rsid w:val="00AC060B"/>
    <w:rsid w:val="00AC0783"/>
    <w:rsid w:val="00AC07F9"/>
    <w:rsid w:val="00AC08C7"/>
    <w:rsid w:val="00AC090F"/>
    <w:rsid w:val="00AC0AB7"/>
    <w:rsid w:val="00AC0ABB"/>
    <w:rsid w:val="00AC0D32"/>
    <w:rsid w:val="00AC120C"/>
    <w:rsid w:val="00AC15F4"/>
    <w:rsid w:val="00AC181B"/>
    <w:rsid w:val="00AC1B3A"/>
    <w:rsid w:val="00AC1E4A"/>
    <w:rsid w:val="00AC1E80"/>
    <w:rsid w:val="00AC2558"/>
    <w:rsid w:val="00AC2570"/>
    <w:rsid w:val="00AC28F1"/>
    <w:rsid w:val="00AC2917"/>
    <w:rsid w:val="00AC2A6B"/>
    <w:rsid w:val="00AC32FF"/>
    <w:rsid w:val="00AC3506"/>
    <w:rsid w:val="00AC3A2E"/>
    <w:rsid w:val="00AC3B3A"/>
    <w:rsid w:val="00AC3C02"/>
    <w:rsid w:val="00AC3DA1"/>
    <w:rsid w:val="00AC4543"/>
    <w:rsid w:val="00AC48D8"/>
    <w:rsid w:val="00AC4986"/>
    <w:rsid w:val="00AC4AE1"/>
    <w:rsid w:val="00AC4CE7"/>
    <w:rsid w:val="00AC4E64"/>
    <w:rsid w:val="00AC4EBA"/>
    <w:rsid w:val="00AC4F2A"/>
    <w:rsid w:val="00AC4F35"/>
    <w:rsid w:val="00AC5B27"/>
    <w:rsid w:val="00AC5B3C"/>
    <w:rsid w:val="00AC5C61"/>
    <w:rsid w:val="00AC5CBE"/>
    <w:rsid w:val="00AC61B0"/>
    <w:rsid w:val="00AC61E9"/>
    <w:rsid w:val="00AC6AEF"/>
    <w:rsid w:val="00AC7025"/>
    <w:rsid w:val="00AC7106"/>
    <w:rsid w:val="00AC719A"/>
    <w:rsid w:val="00AC731F"/>
    <w:rsid w:val="00AC7499"/>
    <w:rsid w:val="00AC75C5"/>
    <w:rsid w:val="00AC769C"/>
    <w:rsid w:val="00AC76A4"/>
    <w:rsid w:val="00AC7A49"/>
    <w:rsid w:val="00AC7B94"/>
    <w:rsid w:val="00AC7D43"/>
    <w:rsid w:val="00AC7D59"/>
    <w:rsid w:val="00AD00DE"/>
    <w:rsid w:val="00AD0398"/>
    <w:rsid w:val="00AD09DE"/>
    <w:rsid w:val="00AD0A24"/>
    <w:rsid w:val="00AD0A4C"/>
    <w:rsid w:val="00AD0F0C"/>
    <w:rsid w:val="00AD109E"/>
    <w:rsid w:val="00AD15D9"/>
    <w:rsid w:val="00AD1653"/>
    <w:rsid w:val="00AD1E32"/>
    <w:rsid w:val="00AD20C3"/>
    <w:rsid w:val="00AD2179"/>
    <w:rsid w:val="00AD223E"/>
    <w:rsid w:val="00AD22E2"/>
    <w:rsid w:val="00AD238F"/>
    <w:rsid w:val="00AD24DC"/>
    <w:rsid w:val="00AD25FA"/>
    <w:rsid w:val="00AD2D53"/>
    <w:rsid w:val="00AD2DC8"/>
    <w:rsid w:val="00AD3744"/>
    <w:rsid w:val="00AD3A55"/>
    <w:rsid w:val="00AD44F9"/>
    <w:rsid w:val="00AD48BB"/>
    <w:rsid w:val="00AD48CB"/>
    <w:rsid w:val="00AD4AE9"/>
    <w:rsid w:val="00AD4C05"/>
    <w:rsid w:val="00AD52EA"/>
    <w:rsid w:val="00AD59DE"/>
    <w:rsid w:val="00AD5EF4"/>
    <w:rsid w:val="00AD62A8"/>
    <w:rsid w:val="00AD6488"/>
    <w:rsid w:val="00AD69DC"/>
    <w:rsid w:val="00AD6A8F"/>
    <w:rsid w:val="00AD6DA9"/>
    <w:rsid w:val="00AD6EF8"/>
    <w:rsid w:val="00AD7202"/>
    <w:rsid w:val="00AD73BD"/>
    <w:rsid w:val="00AD7637"/>
    <w:rsid w:val="00AD7F0C"/>
    <w:rsid w:val="00AE020E"/>
    <w:rsid w:val="00AE022F"/>
    <w:rsid w:val="00AE04F5"/>
    <w:rsid w:val="00AE0910"/>
    <w:rsid w:val="00AE112D"/>
    <w:rsid w:val="00AE16DF"/>
    <w:rsid w:val="00AE1856"/>
    <w:rsid w:val="00AE1B72"/>
    <w:rsid w:val="00AE1D6C"/>
    <w:rsid w:val="00AE1F17"/>
    <w:rsid w:val="00AE2205"/>
    <w:rsid w:val="00AE22EB"/>
    <w:rsid w:val="00AE26DB"/>
    <w:rsid w:val="00AE28C7"/>
    <w:rsid w:val="00AE3E29"/>
    <w:rsid w:val="00AE4033"/>
    <w:rsid w:val="00AE4061"/>
    <w:rsid w:val="00AE4111"/>
    <w:rsid w:val="00AE4358"/>
    <w:rsid w:val="00AE4CE2"/>
    <w:rsid w:val="00AE50C5"/>
    <w:rsid w:val="00AE5139"/>
    <w:rsid w:val="00AE562B"/>
    <w:rsid w:val="00AE618E"/>
    <w:rsid w:val="00AE64F8"/>
    <w:rsid w:val="00AE6743"/>
    <w:rsid w:val="00AE6CCA"/>
    <w:rsid w:val="00AE6CD2"/>
    <w:rsid w:val="00AE6D69"/>
    <w:rsid w:val="00AE6F0F"/>
    <w:rsid w:val="00AE71FC"/>
    <w:rsid w:val="00AE72FA"/>
    <w:rsid w:val="00AE7402"/>
    <w:rsid w:val="00AE7573"/>
    <w:rsid w:val="00AE78E6"/>
    <w:rsid w:val="00AE79FF"/>
    <w:rsid w:val="00AE7D80"/>
    <w:rsid w:val="00AF0112"/>
    <w:rsid w:val="00AF03F7"/>
    <w:rsid w:val="00AF08BF"/>
    <w:rsid w:val="00AF09DB"/>
    <w:rsid w:val="00AF0E54"/>
    <w:rsid w:val="00AF0E59"/>
    <w:rsid w:val="00AF104D"/>
    <w:rsid w:val="00AF1377"/>
    <w:rsid w:val="00AF199C"/>
    <w:rsid w:val="00AF19D1"/>
    <w:rsid w:val="00AF2067"/>
    <w:rsid w:val="00AF23B7"/>
    <w:rsid w:val="00AF2F27"/>
    <w:rsid w:val="00AF32BE"/>
    <w:rsid w:val="00AF3371"/>
    <w:rsid w:val="00AF39E4"/>
    <w:rsid w:val="00AF3BAA"/>
    <w:rsid w:val="00AF3EAB"/>
    <w:rsid w:val="00AF4545"/>
    <w:rsid w:val="00AF4769"/>
    <w:rsid w:val="00AF4D36"/>
    <w:rsid w:val="00AF4FAF"/>
    <w:rsid w:val="00AF50BA"/>
    <w:rsid w:val="00AF50CF"/>
    <w:rsid w:val="00AF5296"/>
    <w:rsid w:val="00AF5570"/>
    <w:rsid w:val="00AF5834"/>
    <w:rsid w:val="00AF59EF"/>
    <w:rsid w:val="00AF5CAD"/>
    <w:rsid w:val="00AF5E72"/>
    <w:rsid w:val="00AF5F1F"/>
    <w:rsid w:val="00AF600E"/>
    <w:rsid w:val="00AF640E"/>
    <w:rsid w:val="00AF6450"/>
    <w:rsid w:val="00AF6619"/>
    <w:rsid w:val="00AF6694"/>
    <w:rsid w:val="00AF669D"/>
    <w:rsid w:val="00AF677D"/>
    <w:rsid w:val="00AF67E7"/>
    <w:rsid w:val="00AF686F"/>
    <w:rsid w:val="00AF6E0B"/>
    <w:rsid w:val="00AF6E52"/>
    <w:rsid w:val="00AF70F2"/>
    <w:rsid w:val="00AF7143"/>
    <w:rsid w:val="00AF74D6"/>
    <w:rsid w:val="00AF7576"/>
    <w:rsid w:val="00AF7C9A"/>
    <w:rsid w:val="00AF7E51"/>
    <w:rsid w:val="00B00237"/>
    <w:rsid w:val="00B00723"/>
    <w:rsid w:val="00B00842"/>
    <w:rsid w:val="00B00B5C"/>
    <w:rsid w:val="00B01049"/>
    <w:rsid w:val="00B014DA"/>
    <w:rsid w:val="00B016D6"/>
    <w:rsid w:val="00B019B2"/>
    <w:rsid w:val="00B01B1B"/>
    <w:rsid w:val="00B01FCD"/>
    <w:rsid w:val="00B0241A"/>
    <w:rsid w:val="00B02497"/>
    <w:rsid w:val="00B02508"/>
    <w:rsid w:val="00B025CE"/>
    <w:rsid w:val="00B02929"/>
    <w:rsid w:val="00B029A5"/>
    <w:rsid w:val="00B02A22"/>
    <w:rsid w:val="00B02AF1"/>
    <w:rsid w:val="00B036D9"/>
    <w:rsid w:val="00B0376F"/>
    <w:rsid w:val="00B03BE3"/>
    <w:rsid w:val="00B03F13"/>
    <w:rsid w:val="00B041E0"/>
    <w:rsid w:val="00B047AA"/>
    <w:rsid w:val="00B04842"/>
    <w:rsid w:val="00B04D30"/>
    <w:rsid w:val="00B04E34"/>
    <w:rsid w:val="00B05307"/>
    <w:rsid w:val="00B05575"/>
    <w:rsid w:val="00B05FD9"/>
    <w:rsid w:val="00B06335"/>
    <w:rsid w:val="00B066C1"/>
    <w:rsid w:val="00B06AA6"/>
    <w:rsid w:val="00B06DFA"/>
    <w:rsid w:val="00B0735A"/>
    <w:rsid w:val="00B078A9"/>
    <w:rsid w:val="00B07A8B"/>
    <w:rsid w:val="00B07B75"/>
    <w:rsid w:val="00B101DB"/>
    <w:rsid w:val="00B105C0"/>
    <w:rsid w:val="00B10978"/>
    <w:rsid w:val="00B10A49"/>
    <w:rsid w:val="00B10C99"/>
    <w:rsid w:val="00B10EAE"/>
    <w:rsid w:val="00B116BA"/>
    <w:rsid w:val="00B11BE8"/>
    <w:rsid w:val="00B11C5A"/>
    <w:rsid w:val="00B11DF5"/>
    <w:rsid w:val="00B11F34"/>
    <w:rsid w:val="00B11F5C"/>
    <w:rsid w:val="00B12424"/>
    <w:rsid w:val="00B1247E"/>
    <w:rsid w:val="00B12489"/>
    <w:rsid w:val="00B126E7"/>
    <w:rsid w:val="00B12A69"/>
    <w:rsid w:val="00B12B67"/>
    <w:rsid w:val="00B12D40"/>
    <w:rsid w:val="00B13472"/>
    <w:rsid w:val="00B1374A"/>
    <w:rsid w:val="00B13CF4"/>
    <w:rsid w:val="00B145E8"/>
    <w:rsid w:val="00B146F8"/>
    <w:rsid w:val="00B1485C"/>
    <w:rsid w:val="00B14B8B"/>
    <w:rsid w:val="00B14E27"/>
    <w:rsid w:val="00B1508F"/>
    <w:rsid w:val="00B15172"/>
    <w:rsid w:val="00B152FA"/>
    <w:rsid w:val="00B15689"/>
    <w:rsid w:val="00B1576B"/>
    <w:rsid w:val="00B15E01"/>
    <w:rsid w:val="00B15F87"/>
    <w:rsid w:val="00B1632E"/>
    <w:rsid w:val="00B1672F"/>
    <w:rsid w:val="00B1678F"/>
    <w:rsid w:val="00B167B1"/>
    <w:rsid w:val="00B168AC"/>
    <w:rsid w:val="00B16A49"/>
    <w:rsid w:val="00B16D9D"/>
    <w:rsid w:val="00B16DA5"/>
    <w:rsid w:val="00B172B5"/>
    <w:rsid w:val="00B17369"/>
    <w:rsid w:val="00B175FB"/>
    <w:rsid w:val="00B179AC"/>
    <w:rsid w:val="00B2007D"/>
    <w:rsid w:val="00B202EF"/>
    <w:rsid w:val="00B203F5"/>
    <w:rsid w:val="00B204F0"/>
    <w:rsid w:val="00B2053B"/>
    <w:rsid w:val="00B207E5"/>
    <w:rsid w:val="00B20965"/>
    <w:rsid w:val="00B20C5E"/>
    <w:rsid w:val="00B20DE4"/>
    <w:rsid w:val="00B2104D"/>
    <w:rsid w:val="00B2135D"/>
    <w:rsid w:val="00B21790"/>
    <w:rsid w:val="00B21A46"/>
    <w:rsid w:val="00B21B15"/>
    <w:rsid w:val="00B21CEE"/>
    <w:rsid w:val="00B22109"/>
    <w:rsid w:val="00B22393"/>
    <w:rsid w:val="00B22395"/>
    <w:rsid w:val="00B2267C"/>
    <w:rsid w:val="00B22EDE"/>
    <w:rsid w:val="00B2309E"/>
    <w:rsid w:val="00B231C8"/>
    <w:rsid w:val="00B233AF"/>
    <w:rsid w:val="00B24144"/>
    <w:rsid w:val="00B24207"/>
    <w:rsid w:val="00B248CE"/>
    <w:rsid w:val="00B24A88"/>
    <w:rsid w:val="00B24CE5"/>
    <w:rsid w:val="00B24DE7"/>
    <w:rsid w:val="00B25134"/>
    <w:rsid w:val="00B2539B"/>
    <w:rsid w:val="00B25776"/>
    <w:rsid w:val="00B261CC"/>
    <w:rsid w:val="00B26451"/>
    <w:rsid w:val="00B266A2"/>
    <w:rsid w:val="00B2692C"/>
    <w:rsid w:val="00B269A2"/>
    <w:rsid w:val="00B26F7B"/>
    <w:rsid w:val="00B2745E"/>
    <w:rsid w:val="00B27522"/>
    <w:rsid w:val="00B27E14"/>
    <w:rsid w:val="00B304C1"/>
    <w:rsid w:val="00B305D3"/>
    <w:rsid w:val="00B30776"/>
    <w:rsid w:val="00B308D8"/>
    <w:rsid w:val="00B31817"/>
    <w:rsid w:val="00B31CAE"/>
    <w:rsid w:val="00B31E1F"/>
    <w:rsid w:val="00B324F0"/>
    <w:rsid w:val="00B32D97"/>
    <w:rsid w:val="00B335FC"/>
    <w:rsid w:val="00B33AA2"/>
    <w:rsid w:val="00B33C8E"/>
    <w:rsid w:val="00B33F7C"/>
    <w:rsid w:val="00B33FAF"/>
    <w:rsid w:val="00B34312"/>
    <w:rsid w:val="00B3479D"/>
    <w:rsid w:val="00B349A7"/>
    <w:rsid w:val="00B349F2"/>
    <w:rsid w:val="00B34AC6"/>
    <w:rsid w:val="00B34EE4"/>
    <w:rsid w:val="00B35373"/>
    <w:rsid w:val="00B354E8"/>
    <w:rsid w:val="00B3578A"/>
    <w:rsid w:val="00B35B1A"/>
    <w:rsid w:val="00B35D5F"/>
    <w:rsid w:val="00B35DAC"/>
    <w:rsid w:val="00B35EF9"/>
    <w:rsid w:val="00B35FFC"/>
    <w:rsid w:val="00B36345"/>
    <w:rsid w:val="00B366A7"/>
    <w:rsid w:val="00B366E3"/>
    <w:rsid w:val="00B36AA1"/>
    <w:rsid w:val="00B36BBB"/>
    <w:rsid w:val="00B36E98"/>
    <w:rsid w:val="00B37274"/>
    <w:rsid w:val="00B373CF"/>
    <w:rsid w:val="00B376AF"/>
    <w:rsid w:val="00B3775B"/>
    <w:rsid w:val="00B378C6"/>
    <w:rsid w:val="00B37B27"/>
    <w:rsid w:val="00B37C23"/>
    <w:rsid w:val="00B40687"/>
    <w:rsid w:val="00B4080D"/>
    <w:rsid w:val="00B40941"/>
    <w:rsid w:val="00B40C26"/>
    <w:rsid w:val="00B40D9D"/>
    <w:rsid w:val="00B40E8B"/>
    <w:rsid w:val="00B40EDE"/>
    <w:rsid w:val="00B413B0"/>
    <w:rsid w:val="00B41B2B"/>
    <w:rsid w:val="00B41CB9"/>
    <w:rsid w:val="00B421B1"/>
    <w:rsid w:val="00B42488"/>
    <w:rsid w:val="00B4260C"/>
    <w:rsid w:val="00B42871"/>
    <w:rsid w:val="00B4290F"/>
    <w:rsid w:val="00B42AFE"/>
    <w:rsid w:val="00B42B54"/>
    <w:rsid w:val="00B42F15"/>
    <w:rsid w:val="00B43194"/>
    <w:rsid w:val="00B433E7"/>
    <w:rsid w:val="00B4344F"/>
    <w:rsid w:val="00B4371E"/>
    <w:rsid w:val="00B43B10"/>
    <w:rsid w:val="00B43B49"/>
    <w:rsid w:val="00B43BC4"/>
    <w:rsid w:val="00B43E07"/>
    <w:rsid w:val="00B4428D"/>
    <w:rsid w:val="00B44C1B"/>
    <w:rsid w:val="00B453CC"/>
    <w:rsid w:val="00B45421"/>
    <w:rsid w:val="00B459BE"/>
    <w:rsid w:val="00B45CB7"/>
    <w:rsid w:val="00B46150"/>
    <w:rsid w:val="00B46977"/>
    <w:rsid w:val="00B46A1A"/>
    <w:rsid w:val="00B47055"/>
    <w:rsid w:val="00B477DC"/>
    <w:rsid w:val="00B47895"/>
    <w:rsid w:val="00B47DE2"/>
    <w:rsid w:val="00B50472"/>
    <w:rsid w:val="00B5090D"/>
    <w:rsid w:val="00B509B8"/>
    <w:rsid w:val="00B50E85"/>
    <w:rsid w:val="00B51693"/>
    <w:rsid w:val="00B51D25"/>
    <w:rsid w:val="00B51DA1"/>
    <w:rsid w:val="00B521B4"/>
    <w:rsid w:val="00B523D2"/>
    <w:rsid w:val="00B52853"/>
    <w:rsid w:val="00B52C8A"/>
    <w:rsid w:val="00B52D7A"/>
    <w:rsid w:val="00B533CB"/>
    <w:rsid w:val="00B53412"/>
    <w:rsid w:val="00B53A0A"/>
    <w:rsid w:val="00B53D05"/>
    <w:rsid w:val="00B53E22"/>
    <w:rsid w:val="00B53F2F"/>
    <w:rsid w:val="00B53F35"/>
    <w:rsid w:val="00B54476"/>
    <w:rsid w:val="00B54A18"/>
    <w:rsid w:val="00B55049"/>
    <w:rsid w:val="00B55584"/>
    <w:rsid w:val="00B558F1"/>
    <w:rsid w:val="00B559CD"/>
    <w:rsid w:val="00B55A39"/>
    <w:rsid w:val="00B55D94"/>
    <w:rsid w:val="00B565F8"/>
    <w:rsid w:val="00B567FB"/>
    <w:rsid w:val="00B56D88"/>
    <w:rsid w:val="00B56EF4"/>
    <w:rsid w:val="00B56FD9"/>
    <w:rsid w:val="00B575ED"/>
    <w:rsid w:val="00B575F7"/>
    <w:rsid w:val="00B57684"/>
    <w:rsid w:val="00B6095D"/>
    <w:rsid w:val="00B60BF6"/>
    <w:rsid w:val="00B60D78"/>
    <w:rsid w:val="00B61510"/>
    <w:rsid w:val="00B61532"/>
    <w:rsid w:val="00B6179A"/>
    <w:rsid w:val="00B61842"/>
    <w:rsid w:val="00B61B2D"/>
    <w:rsid w:val="00B61CCB"/>
    <w:rsid w:val="00B61D48"/>
    <w:rsid w:val="00B62161"/>
    <w:rsid w:val="00B623B4"/>
    <w:rsid w:val="00B62E25"/>
    <w:rsid w:val="00B6333D"/>
    <w:rsid w:val="00B63638"/>
    <w:rsid w:val="00B636A2"/>
    <w:rsid w:val="00B6384F"/>
    <w:rsid w:val="00B6388F"/>
    <w:rsid w:val="00B63948"/>
    <w:rsid w:val="00B63C3B"/>
    <w:rsid w:val="00B63D38"/>
    <w:rsid w:val="00B63DBA"/>
    <w:rsid w:val="00B63E16"/>
    <w:rsid w:val="00B63E35"/>
    <w:rsid w:val="00B641A2"/>
    <w:rsid w:val="00B64463"/>
    <w:rsid w:val="00B644C5"/>
    <w:rsid w:val="00B645CF"/>
    <w:rsid w:val="00B646B5"/>
    <w:rsid w:val="00B64A7D"/>
    <w:rsid w:val="00B64AFB"/>
    <w:rsid w:val="00B650B1"/>
    <w:rsid w:val="00B655A6"/>
    <w:rsid w:val="00B65619"/>
    <w:rsid w:val="00B65C58"/>
    <w:rsid w:val="00B65C65"/>
    <w:rsid w:val="00B65E7F"/>
    <w:rsid w:val="00B65EC7"/>
    <w:rsid w:val="00B66473"/>
    <w:rsid w:val="00B66712"/>
    <w:rsid w:val="00B66720"/>
    <w:rsid w:val="00B6699E"/>
    <w:rsid w:val="00B66E86"/>
    <w:rsid w:val="00B66EFF"/>
    <w:rsid w:val="00B670EC"/>
    <w:rsid w:val="00B672D7"/>
    <w:rsid w:val="00B673EA"/>
    <w:rsid w:val="00B67439"/>
    <w:rsid w:val="00B674CD"/>
    <w:rsid w:val="00B67627"/>
    <w:rsid w:val="00B67BD3"/>
    <w:rsid w:val="00B67CB6"/>
    <w:rsid w:val="00B67D4C"/>
    <w:rsid w:val="00B702AF"/>
    <w:rsid w:val="00B705B6"/>
    <w:rsid w:val="00B712A6"/>
    <w:rsid w:val="00B7159D"/>
    <w:rsid w:val="00B715AA"/>
    <w:rsid w:val="00B71882"/>
    <w:rsid w:val="00B72254"/>
    <w:rsid w:val="00B7242F"/>
    <w:rsid w:val="00B72A9A"/>
    <w:rsid w:val="00B72AB7"/>
    <w:rsid w:val="00B73206"/>
    <w:rsid w:val="00B7346B"/>
    <w:rsid w:val="00B736FE"/>
    <w:rsid w:val="00B74333"/>
    <w:rsid w:val="00B744C0"/>
    <w:rsid w:val="00B7486C"/>
    <w:rsid w:val="00B7493D"/>
    <w:rsid w:val="00B74C5D"/>
    <w:rsid w:val="00B758A5"/>
    <w:rsid w:val="00B75DE8"/>
    <w:rsid w:val="00B76013"/>
    <w:rsid w:val="00B761F2"/>
    <w:rsid w:val="00B76312"/>
    <w:rsid w:val="00B76662"/>
    <w:rsid w:val="00B766AF"/>
    <w:rsid w:val="00B768C1"/>
    <w:rsid w:val="00B76E88"/>
    <w:rsid w:val="00B7736B"/>
    <w:rsid w:val="00B776C2"/>
    <w:rsid w:val="00B77764"/>
    <w:rsid w:val="00B77828"/>
    <w:rsid w:val="00B77883"/>
    <w:rsid w:val="00B7798B"/>
    <w:rsid w:val="00B77D5D"/>
    <w:rsid w:val="00B80261"/>
    <w:rsid w:val="00B80565"/>
    <w:rsid w:val="00B80774"/>
    <w:rsid w:val="00B807C5"/>
    <w:rsid w:val="00B80B58"/>
    <w:rsid w:val="00B8103D"/>
    <w:rsid w:val="00B81578"/>
    <w:rsid w:val="00B81599"/>
    <w:rsid w:val="00B81A48"/>
    <w:rsid w:val="00B81E6E"/>
    <w:rsid w:val="00B826E0"/>
    <w:rsid w:val="00B82701"/>
    <w:rsid w:val="00B82720"/>
    <w:rsid w:val="00B82EE7"/>
    <w:rsid w:val="00B8317E"/>
    <w:rsid w:val="00B83284"/>
    <w:rsid w:val="00B8346C"/>
    <w:rsid w:val="00B834A3"/>
    <w:rsid w:val="00B83573"/>
    <w:rsid w:val="00B836D9"/>
    <w:rsid w:val="00B83B11"/>
    <w:rsid w:val="00B83FAA"/>
    <w:rsid w:val="00B8411B"/>
    <w:rsid w:val="00B84E29"/>
    <w:rsid w:val="00B84E39"/>
    <w:rsid w:val="00B84F3E"/>
    <w:rsid w:val="00B8502F"/>
    <w:rsid w:val="00B85588"/>
    <w:rsid w:val="00B85847"/>
    <w:rsid w:val="00B85FF4"/>
    <w:rsid w:val="00B8693B"/>
    <w:rsid w:val="00B8694F"/>
    <w:rsid w:val="00B86A94"/>
    <w:rsid w:val="00B86B95"/>
    <w:rsid w:val="00B86DB0"/>
    <w:rsid w:val="00B870F0"/>
    <w:rsid w:val="00B87288"/>
    <w:rsid w:val="00B87559"/>
    <w:rsid w:val="00B87665"/>
    <w:rsid w:val="00B877BB"/>
    <w:rsid w:val="00B87962"/>
    <w:rsid w:val="00B87D44"/>
    <w:rsid w:val="00B900AE"/>
    <w:rsid w:val="00B9068B"/>
    <w:rsid w:val="00B91A10"/>
    <w:rsid w:val="00B91DB1"/>
    <w:rsid w:val="00B9207B"/>
    <w:rsid w:val="00B9260A"/>
    <w:rsid w:val="00B927C3"/>
    <w:rsid w:val="00B928EE"/>
    <w:rsid w:val="00B92967"/>
    <w:rsid w:val="00B92976"/>
    <w:rsid w:val="00B9300C"/>
    <w:rsid w:val="00B933F9"/>
    <w:rsid w:val="00B93640"/>
    <w:rsid w:val="00B936B6"/>
    <w:rsid w:val="00B937E3"/>
    <w:rsid w:val="00B938BA"/>
    <w:rsid w:val="00B939EA"/>
    <w:rsid w:val="00B94006"/>
    <w:rsid w:val="00B94451"/>
    <w:rsid w:val="00B9460C"/>
    <w:rsid w:val="00B9461A"/>
    <w:rsid w:val="00B946C5"/>
    <w:rsid w:val="00B94C4F"/>
    <w:rsid w:val="00B94D1E"/>
    <w:rsid w:val="00B95079"/>
    <w:rsid w:val="00B951D2"/>
    <w:rsid w:val="00B95429"/>
    <w:rsid w:val="00B9581F"/>
    <w:rsid w:val="00B958FD"/>
    <w:rsid w:val="00B95B4F"/>
    <w:rsid w:val="00B9600F"/>
    <w:rsid w:val="00B96B61"/>
    <w:rsid w:val="00B97610"/>
    <w:rsid w:val="00B976DA"/>
    <w:rsid w:val="00B97A4B"/>
    <w:rsid w:val="00B97BD3"/>
    <w:rsid w:val="00B97E5A"/>
    <w:rsid w:val="00BA009C"/>
    <w:rsid w:val="00BA04DC"/>
    <w:rsid w:val="00BA0FE0"/>
    <w:rsid w:val="00BA100C"/>
    <w:rsid w:val="00BA111E"/>
    <w:rsid w:val="00BA146E"/>
    <w:rsid w:val="00BA1801"/>
    <w:rsid w:val="00BA1F31"/>
    <w:rsid w:val="00BA2150"/>
    <w:rsid w:val="00BA23B9"/>
    <w:rsid w:val="00BA2689"/>
    <w:rsid w:val="00BA2736"/>
    <w:rsid w:val="00BA29B0"/>
    <w:rsid w:val="00BA2B1C"/>
    <w:rsid w:val="00BA2CF9"/>
    <w:rsid w:val="00BA2F9E"/>
    <w:rsid w:val="00BA32D8"/>
    <w:rsid w:val="00BA3709"/>
    <w:rsid w:val="00BA4046"/>
    <w:rsid w:val="00BA4412"/>
    <w:rsid w:val="00BA4732"/>
    <w:rsid w:val="00BA49C5"/>
    <w:rsid w:val="00BA49EC"/>
    <w:rsid w:val="00BA4A0E"/>
    <w:rsid w:val="00BA4B5B"/>
    <w:rsid w:val="00BA4BD2"/>
    <w:rsid w:val="00BA4C0F"/>
    <w:rsid w:val="00BA4CB4"/>
    <w:rsid w:val="00BA4E68"/>
    <w:rsid w:val="00BA5710"/>
    <w:rsid w:val="00BA5A15"/>
    <w:rsid w:val="00BA5C07"/>
    <w:rsid w:val="00BA62A9"/>
    <w:rsid w:val="00BA68DA"/>
    <w:rsid w:val="00BA69C7"/>
    <w:rsid w:val="00BA6CC9"/>
    <w:rsid w:val="00BA6D88"/>
    <w:rsid w:val="00BA70C4"/>
    <w:rsid w:val="00BA7365"/>
    <w:rsid w:val="00BA7395"/>
    <w:rsid w:val="00BA7404"/>
    <w:rsid w:val="00BA7477"/>
    <w:rsid w:val="00BA7482"/>
    <w:rsid w:val="00BA7549"/>
    <w:rsid w:val="00BA7BAD"/>
    <w:rsid w:val="00BA7D12"/>
    <w:rsid w:val="00BA7FAA"/>
    <w:rsid w:val="00BB014B"/>
    <w:rsid w:val="00BB0168"/>
    <w:rsid w:val="00BB01CC"/>
    <w:rsid w:val="00BB051E"/>
    <w:rsid w:val="00BB070F"/>
    <w:rsid w:val="00BB07BC"/>
    <w:rsid w:val="00BB082B"/>
    <w:rsid w:val="00BB0A93"/>
    <w:rsid w:val="00BB0DFE"/>
    <w:rsid w:val="00BB0FE1"/>
    <w:rsid w:val="00BB1013"/>
    <w:rsid w:val="00BB1037"/>
    <w:rsid w:val="00BB1942"/>
    <w:rsid w:val="00BB1D4A"/>
    <w:rsid w:val="00BB2257"/>
    <w:rsid w:val="00BB2FB4"/>
    <w:rsid w:val="00BB3238"/>
    <w:rsid w:val="00BB3319"/>
    <w:rsid w:val="00BB35FB"/>
    <w:rsid w:val="00BB3F39"/>
    <w:rsid w:val="00BB40D2"/>
    <w:rsid w:val="00BB432C"/>
    <w:rsid w:val="00BB4385"/>
    <w:rsid w:val="00BB4BB5"/>
    <w:rsid w:val="00BB5203"/>
    <w:rsid w:val="00BB55C3"/>
    <w:rsid w:val="00BB58B1"/>
    <w:rsid w:val="00BB6204"/>
    <w:rsid w:val="00BB64E0"/>
    <w:rsid w:val="00BB69AA"/>
    <w:rsid w:val="00BB69C3"/>
    <w:rsid w:val="00BB6C48"/>
    <w:rsid w:val="00BB73BA"/>
    <w:rsid w:val="00BB7A20"/>
    <w:rsid w:val="00BB7A40"/>
    <w:rsid w:val="00BB7E59"/>
    <w:rsid w:val="00BB7ED2"/>
    <w:rsid w:val="00BB7F34"/>
    <w:rsid w:val="00BC010C"/>
    <w:rsid w:val="00BC01D1"/>
    <w:rsid w:val="00BC0314"/>
    <w:rsid w:val="00BC0346"/>
    <w:rsid w:val="00BC0A26"/>
    <w:rsid w:val="00BC0BCE"/>
    <w:rsid w:val="00BC0F7F"/>
    <w:rsid w:val="00BC0F91"/>
    <w:rsid w:val="00BC10B6"/>
    <w:rsid w:val="00BC12EB"/>
    <w:rsid w:val="00BC132C"/>
    <w:rsid w:val="00BC14DF"/>
    <w:rsid w:val="00BC173E"/>
    <w:rsid w:val="00BC18F3"/>
    <w:rsid w:val="00BC1A75"/>
    <w:rsid w:val="00BC1AF0"/>
    <w:rsid w:val="00BC1EDA"/>
    <w:rsid w:val="00BC1EDB"/>
    <w:rsid w:val="00BC245D"/>
    <w:rsid w:val="00BC25F1"/>
    <w:rsid w:val="00BC2814"/>
    <w:rsid w:val="00BC287D"/>
    <w:rsid w:val="00BC2899"/>
    <w:rsid w:val="00BC2AA7"/>
    <w:rsid w:val="00BC2C03"/>
    <w:rsid w:val="00BC305D"/>
    <w:rsid w:val="00BC3E89"/>
    <w:rsid w:val="00BC4021"/>
    <w:rsid w:val="00BC4C0F"/>
    <w:rsid w:val="00BC507E"/>
    <w:rsid w:val="00BC579D"/>
    <w:rsid w:val="00BC5CB6"/>
    <w:rsid w:val="00BC6026"/>
    <w:rsid w:val="00BC6165"/>
    <w:rsid w:val="00BC65EC"/>
    <w:rsid w:val="00BC6627"/>
    <w:rsid w:val="00BC6A3C"/>
    <w:rsid w:val="00BC6E5F"/>
    <w:rsid w:val="00BC6F19"/>
    <w:rsid w:val="00BC74F1"/>
    <w:rsid w:val="00BC750C"/>
    <w:rsid w:val="00BC75FA"/>
    <w:rsid w:val="00BC7641"/>
    <w:rsid w:val="00BC7737"/>
    <w:rsid w:val="00BC7B64"/>
    <w:rsid w:val="00BC7C02"/>
    <w:rsid w:val="00BC7D77"/>
    <w:rsid w:val="00BD0630"/>
    <w:rsid w:val="00BD10A3"/>
    <w:rsid w:val="00BD1478"/>
    <w:rsid w:val="00BD1CC1"/>
    <w:rsid w:val="00BD1E9B"/>
    <w:rsid w:val="00BD2086"/>
    <w:rsid w:val="00BD21DE"/>
    <w:rsid w:val="00BD2204"/>
    <w:rsid w:val="00BD28BD"/>
    <w:rsid w:val="00BD2FDD"/>
    <w:rsid w:val="00BD3849"/>
    <w:rsid w:val="00BD3A2D"/>
    <w:rsid w:val="00BD3D15"/>
    <w:rsid w:val="00BD3D1E"/>
    <w:rsid w:val="00BD3E5F"/>
    <w:rsid w:val="00BD4430"/>
    <w:rsid w:val="00BD4B00"/>
    <w:rsid w:val="00BD4E66"/>
    <w:rsid w:val="00BD586E"/>
    <w:rsid w:val="00BD5AF0"/>
    <w:rsid w:val="00BD6109"/>
    <w:rsid w:val="00BD633A"/>
    <w:rsid w:val="00BD66D4"/>
    <w:rsid w:val="00BD69CD"/>
    <w:rsid w:val="00BE0321"/>
    <w:rsid w:val="00BE0768"/>
    <w:rsid w:val="00BE0BAC"/>
    <w:rsid w:val="00BE0D51"/>
    <w:rsid w:val="00BE0F16"/>
    <w:rsid w:val="00BE12F6"/>
    <w:rsid w:val="00BE140A"/>
    <w:rsid w:val="00BE149D"/>
    <w:rsid w:val="00BE1588"/>
    <w:rsid w:val="00BE1592"/>
    <w:rsid w:val="00BE15F1"/>
    <w:rsid w:val="00BE1818"/>
    <w:rsid w:val="00BE1832"/>
    <w:rsid w:val="00BE1E10"/>
    <w:rsid w:val="00BE1FB5"/>
    <w:rsid w:val="00BE250C"/>
    <w:rsid w:val="00BE2AC8"/>
    <w:rsid w:val="00BE38CF"/>
    <w:rsid w:val="00BE392D"/>
    <w:rsid w:val="00BE3CAB"/>
    <w:rsid w:val="00BE3CDC"/>
    <w:rsid w:val="00BE403B"/>
    <w:rsid w:val="00BE440E"/>
    <w:rsid w:val="00BE44B9"/>
    <w:rsid w:val="00BE464D"/>
    <w:rsid w:val="00BE4915"/>
    <w:rsid w:val="00BE4998"/>
    <w:rsid w:val="00BE4D61"/>
    <w:rsid w:val="00BE4F9C"/>
    <w:rsid w:val="00BE50A2"/>
    <w:rsid w:val="00BE50A6"/>
    <w:rsid w:val="00BE5866"/>
    <w:rsid w:val="00BE5DEF"/>
    <w:rsid w:val="00BE6311"/>
    <w:rsid w:val="00BE6B19"/>
    <w:rsid w:val="00BE7548"/>
    <w:rsid w:val="00BE77DC"/>
    <w:rsid w:val="00BE7D5F"/>
    <w:rsid w:val="00BE7D71"/>
    <w:rsid w:val="00BE7FC4"/>
    <w:rsid w:val="00BF097C"/>
    <w:rsid w:val="00BF0F70"/>
    <w:rsid w:val="00BF111D"/>
    <w:rsid w:val="00BF172B"/>
    <w:rsid w:val="00BF1879"/>
    <w:rsid w:val="00BF1AEE"/>
    <w:rsid w:val="00BF1F0E"/>
    <w:rsid w:val="00BF2729"/>
    <w:rsid w:val="00BF285C"/>
    <w:rsid w:val="00BF2C77"/>
    <w:rsid w:val="00BF316E"/>
    <w:rsid w:val="00BF353C"/>
    <w:rsid w:val="00BF3B29"/>
    <w:rsid w:val="00BF3C52"/>
    <w:rsid w:val="00BF3E1C"/>
    <w:rsid w:val="00BF4202"/>
    <w:rsid w:val="00BF43F1"/>
    <w:rsid w:val="00BF4604"/>
    <w:rsid w:val="00BF4761"/>
    <w:rsid w:val="00BF4970"/>
    <w:rsid w:val="00BF4ABA"/>
    <w:rsid w:val="00BF4BD4"/>
    <w:rsid w:val="00BF5B5F"/>
    <w:rsid w:val="00BF5D31"/>
    <w:rsid w:val="00BF5F5B"/>
    <w:rsid w:val="00BF64B4"/>
    <w:rsid w:val="00BF6929"/>
    <w:rsid w:val="00BF71DB"/>
    <w:rsid w:val="00BF74F7"/>
    <w:rsid w:val="00BF7574"/>
    <w:rsid w:val="00BF7652"/>
    <w:rsid w:val="00BF76EC"/>
    <w:rsid w:val="00BF77D2"/>
    <w:rsid w:val="00BF7B1F"/>
    <w:rsid w:val="00BF7BA5"/>
    <w:rsid w:val="00C00243"/>
    <w:rsid w:val="00C003F8"/>
    <w:rsid w:val="00C004FA"/>
    <w:rsid w:val="00C00625"/>
    <w:rsid w:val="00C006DA"/>
    <w:rsid w:val="00C006DB"/>
    <w:rsid w:val="00C00BA1"/>
    <w:rsid w:val="00C00F0E"/>
    <w:rsid w:val="00C0197C"/>
    <w:rsid w:val="00C01D54"/>
    <w:rsid w:val="00C01EA8"/>
    <w:rsid w:val="00C02C34"/>
    <w:rsid w:val="00C03805"/>
    <w:rsid w:val="00C038E6"/>
    <w:rsid w:val="00C0395D"/>
    <w:rsid w:val="00C03CB9"/>
    <w:rsid w:val="00C03E61"/>
    <w:rsid w:val="00C0407E"/>
    <w:rsid w:val="00C04229"/>
    <w:rsid w:val="00C043C6"/>
    <w:rsid w:val="00C045C8"/>
    <w:rsid w:val="00C045FA"/>
    <w:rsid w:val="00C0475E"/>
    <w:rsid w:val="00C047DF"/>
    <w:rsid w:val="00C049B6"/>
    <w:rsid w:val="00C04BBE"/>
    <w:rsid w:val="00C04D29"/>
    <w:rsid w:val="00C04D90"/>
    <w:rsid w:val="00C04F9D"/>
    <w:rsid w:val="00C05637"/>
    <w:rsid w:val="00C057F3"/>
    <w:rsid w:val="00C057FC"/>
    <w:rsid w:val="00C05E9A"/>
    <w:rsid w:val="00C05F35"/>
    <w:rsid w:val="00C06131"/>
    <w:rsid w:val="00C06226"/>
    <w:rsid w:val="00C06417"/>
    <w:rsid w:val="00C06586"/>
    <w:rsid w:val="00C066C1"/>
    <w:rsid w:val="00C0675D"/>
    <w:rsid w:val="00C06BB2"/>
    <w:rsid w:val="00C0704A"/>
    <w:rsid w:val="00C0764C"/>
    <w:rsid w:val="00C0776F"/>
    <w:rsid w:val="00C0779F"/>
    <w:rsid w:val="00C07AF0"/>
    <w:rsid w:val="00C1049E"/>
    <w:rsid w:val="00C106C7"/>
    <w:rsid w:val="00C10DD9"/>
    <w:rsid w:val="00C11219"/>
    <w:rsid w:val="00C11271"/>
    <w:rsid w:val="00C11897"/>
    <w:rsid w:val="00C11916"/>
    <w:rsid w:val="00C1197C"/>
    <w:rsid w:val="00C11C45"/>
    <w:rsid w:val="00C11C86"/>
    <w:rsid w:val="00C1262E"/>
    <w:rsid w:val="00C126E3"/>
    <w:rsid w:val="00C12A1D"/>
    <w:rsid w:val="00C12E0A"/>
    <w:rsid w:val="00C13048"/>
    <w:rsid w:val="00C13AD4"/>
    <w:rsid w:val="00C13D15"/>
    <w:rsid w:val="00C13EB9"/>
    <w:rsid w:val="00C141B4"/>
    <w:rsid w:val="00C1447D"/>
    <w:rsid w:val="00C15216"/>
    <w:rsid w:val="00C15325"/>
    <w:rsid w:val="00C1532A"/>
    <w:rsid w:val="00C16007"/>
    <w:rsid w:val="00C16A43"/>
    <w:rsid w:val="00C16DAB"/>
    <w:rsid w:val="00C16E80"/>
    <w:rsid w:val="00C173B9"/>
    <w:rsid w:val="00C173CB"/>
    <w:rsid w:val="00C17676"/>
    <w:rsid w:val="00C1787C"/>
    <w:rsid w:val="00C179E4"/>
    <w:rsid w:val="00C17ACF"/>
    <w:rsid w:val="00C17B2B"/>
    <w:rsid w:val="00C204C0"/>
    <w:rsid w:val="00C209D2"/>
    <w:rsid w:val="00C209EF"/>
    <w:rsid w:val="00C20A2D"/>
    <w:rsid w:val="00C20D28"/>
    <w:rsid w:val="00C20DE7"/>
    <w:rsid w:val="00C210EC"/>
    <w:rsid w:val="00C21199"/>
    <w:rsid w:val="00C211DD"/>
    <w:rsid w:val="00C213AC"/>
    <w:rsid w:val="00C21823"/>
    <w:rsid w:val="00C21FC7"/>
    <w:rsid w:val="00C2230F"/>
    <w:rsid w:val="00C223CF"/>
    <w:rsid w:val="00C22400"/>
    <w:rsid w:val="00C22443"/>
    <w:rsid w:val="00C2246C"/>
    <w:rsid w:val="00C22684"/>
    <w:rsid w:val="00C22B07"/>
    <w:rsid w:val="00C22E40"/>
    <w:rsid w:val="00C2312D"/>
    <w:rsid w:val="00C2318F"/>
    <w:rsid w:val="00C23504"/>
    <w:rsid w:val="00C23D21"/>
    <w:rsid w:val="00C24010"/>
    <w:rsid w:val="00C24D8C"/>
    <w:rsid w:val="00C250AA"/>
    <w:rsid w:val="00C251FD"/>
    <w:rsid w:val="00C252F7"/>
    <w:rsid w:val="00C257D8"/>
    <w:rsid w:val="00C25C63"/>
    <w:rsid w:val="00C25D42"/>
    <w:rsid w:val="00C25D45"/>
    <w:rsid w:val="00C25F0F"/>
    <w:rsid w:val="00C26964"/>
    <w:rsid w:val="00C26C07"/>
    <w:rsid w:val="00C26F54"/>
    <w:rsid w:val="00C26FD2"/>
    <w:rsid w:val="00C2717B"/>
    <w:rsid w:val="00C27407"/>
    <w:rsid w:val="00C2745D"/>
    <w:rsid w:val="00C277FD"/>
    <w:rsid w:val="00C27A42"/>
    <w:rsid w:val="00C27AD2"/>
    <w:rsid w:val="00C27B5C"/>
    <w:rsid w:val="00C27DC1"/>
    <w:rsid w:val="00C3016E"/>
    <w:rsid w:val="00C306CA"/>
    <w:rsid w:val="00C3075D"/>
    <w:rsid w:val="00C30F84"/>
    <w:rsid w:val="00C30FC4"/>
    <w:rsid w:val="00C317F9"/>
    <w:rsid w:val="00C31BD8"/>
    <w:rsid w:val="00C31C54"/>
    <w:rsid w:val="00C31EFE"/>
    <w:rsid w:val="00C32487"/>
    <w:rsid w:val="00C32A0E"/>
    <w:rsid w:val="00C32D3E"/>
    <w:rsid w:val="00C32D55"/>
    <w:rsid w:val="00C3317B"/>
    <w:rsid w:val="00C3356F"/>
    <w:rsid w:val="00C335E0"/>
    <w:rsid w:val="00C3363F"/>
    <w:rsid w:val="00C33696"/>
    <w:rsid w:val="00C33C8C"/>
    <w:rsid w:val="00C33CD0"/>
    <w:rsid w:val="00C33E66"/>
    <w:rsid w:val="00C34495"/>
    <w:rsid w:val="00C34FBA"/>
    <w:rsid w:val="00C356F5"/>
    <w:rsid w:val="00C35B01"/>
    <w:rsid w:val="00C35CD1"/>
    <w:rsid w:val="00C35D10"/>
    <w:rsid w:val="00C35F2A"/>
    <w:rsid w:val="00C36193"/>
    <w:rsid w:val="00C36791"/>
    <w:rsid w:val="00C36845"/>
    <w:rsid w:val="00C36A1C"/>
    <w:rsid w:val="00C36ABF"/>
    <w:rsid w:val="00C36B60"/>
    <w:rsid w:val="00C37032"/>
    <w:rsid w:val="00C3706C"/>
    <w:rsid w:val="00C372E8"/>
    <w:rsid w:val="00C374DB"/>
    <w:rsid w:val="00C374DE"/>
    <w:rsid w:val="00C374ED"/>
    <w:rsid w:val="00C3772D"/>
    <w:rsid w:val="00C37927"/>
    <w:rsid w:val="00C4039E"/>
    <w:rsid w:val="00C40675"/>
    <w:rsid w:val="00C4075F"/>
    <w:rsid w:val="00C40973"/>
    <w:rsid w:val="00C41733"/>
    <w:rsid w:val="00C418FC"/>
    <w:rsid w:val="00C41B13"/>
    <w:rsid w:val="00C41E5F"/>
    <w:rsid w:val="00C42339"/>
    <w:rsid w:val="00C42803"/>
    <w:rsid w:val="00C42813"/>
    <w:rsid w:val="00C42B66"/>
    <w:rsid w:val="00C42DBA"/>
    <w:rsid w:val="00C431C5"/>
    <w:rsid w:val="00C43338"/>
    <w:rsid w:val="00C43789"/>
    <w:rsid w:val="00C43EFB"/>
    <w:rsid w:val="00C43F42"/>
    <w:rsid w:val="00C443A0"/>
    <w:rsid w:val="00C44542"/>
    <w:rsid w:val="00C445E8"/>
    <w:rsid w:val="00C44993"/>
    <w:rsid w:val="00C44A12"/>
    <w:rsid w:val="00C44A92"/>
    <w:rsid w:val="00C44FAB"/>
    <w:rsid w:val="00C4517B"/>
    <w:rsid w:val="00C4583C"/>
    <w:rsid w:val="00C45DC3"/>
    <w:rsid w:val="00C45E78"/>
    <w:rsid w:val="00C46014"/>
    <w:rsid w:val="00C460F5"/>
    <w:rsid w:val="00C467DF"/>
    <w:rsid w:val="00C46C86"/>
    <w:rsid w:val="00C47036"/>
    <w:rsid w:val="00C4719C"/>
    <w:rsid w:val="00C47657"/>
    <w:rsid w:val="00C47EFC"/>
    <w:rsid w:val="00C50455"/>
    <w:rsid w:val="00C506D1"/>
    <w:rsid w:val="00C5081C"/>
    <w:rsid w:val="00C50C83"/>
    <w:rsid w:val="00C50EE4"/>
    <w:rsid w:val="00C510AF"/>
    <w:rsid w:val="00C510E9"/>
    <w:rsid w:val="00C51116"/>
    <w:rsid w:val="00C5115A"/>
    <w:rsid w:val="00C5126E"/>
    <w:rsid w:val="00C5149C"/>
    <w:rsid w:val="00C51700"/>
    <w:rsid w:val="00C51864"/>
    <w:rsid w:val="00C51E3B"/>
    <w:rsid w:val="00C52182"/>
    <w:rsid w:val="00C52264"/>
    <w:rsid w:val="00C522FF"/>
    <w:rsid w:val="00C52572"/>
    <w:rsid w:val="00C52679"/>
    <w:rsid w:val="00C52727"/>
    <w:rsid w:val="00C52C4D"/>
    <w:rsid w:val="00C52F82"/>
    <w:rsid w:val="00C5346C"/>
    <w:rsid w:val="00C53AAF"/>
    <w:rsid w:val="00C53DA1"/>
    <w:rsid w:val="00C54174"/>
    <w:rsid w:val="00C542D2"/>
    <w:rsid w:val="00C544F8"/>
    <w:rsid w:val="00C5463F"/>
    <w:rsid w:val="00C54B12"/>
    <w:rsid w:val="00C550AC"/>
    <w:rsid w:val="00C5513A"/>
    <w:rsid w:val="00C5538B"/>
    <w:rsid w:val="00C55B39"/>
    <w:rsid w:val="00C55E24"/>
    <w:rsid w:val="00C56053"/>
    <w:rsid w:val="00C560EB"/>
    <w:rsid w:val="00C5662D"/>
    <w:rsid w:val="00C5689D"/>
    <w:rsid w:val="00C56B14"/>
    <w:rsid w:val="00C56BF9"/>
    <w:rsid w:val="00C56E59"/>
    <w:rsid w:val="00C56F73"/>
    <w:rsid w:val="00C5709C"/>
    <w:rsid w:val="00C57102"/>
    <w:rsid w:val="00C571FA"/>
    <w:rsid w:val="00C57333"/>
    <w:rsid w:val="00C5741D"/>
    <w:rsid w:val="00C5780B"/>
    <w:rsid w:val="00C57970"/>
    <w:rsid w:val="00C57BA9"/>
    <w:rsid w:val="00C57C87"/>
    <w:rsid w:val="00C603CF"/>
    <w:rsid w:val="00C606C9"/>
    <w:rsid w:val="00C607AB"/>
    <w:rsid w:val="00C60EA5"/>
    <w:rsid w:val="00C60EE8"/>
    <w:rsid w:val="00C619BF"/>
    <w:rsid w:val="00C61BD3"/>
    <w:rsid w:val="00C61CE5"/>
    <w:rsid w:val="00C62254"/>
    <w:rsid w:val="00C62C6D"/>
    <w:rsid w:val="00C62E6C"/>
    <w:rsid w:val="00C62FE9"/>
    <w:rsid w:val="00C63160"/>
    <w:rsid w:val="00C633F6"/>
    <w:rsid w:val="00C63489"/>
    <w:rsid w:val="00C635F0"/>
    <w:rsid w:val="00C63715"/>
    <w:rsid w:val="00C63BE0"/>
    <w:rsid w:val="00C64064"/>
    <w:rsid w:val="00C6407C"/>
    <w:rsid w:val="00C64147"/>
    <w:rsid w:val="00C64488"/>
    <w:rsid w:val="00C64C4A"/>
    <w:rsid w:val="00C64E0D"/>
    <w:rsid w:val="00C64F75"/>
    <w:rsid w:val="00C65493"/>
    <w:rsid w:val="00C6616B"/>
    <w:rsid w:val="00C664DE"/>
    <w:rsid w:val="00C66ED3"/>
    <w:rsid w:val="00C677EC"/>
    <w:rsid w:val="00C67B9B"/>
    <w:rsid w:val="00C67CD4"/>
    <w:rsid w:val="00C67F45"/>
    <w:rsid w:val="00C67FA7"/>
    <w:rsid w:val="00C7016F"/>
    <w:rsid w:val="00C70355"/>
    <w:rsid w:val="00C70620"/>
    <w:rsid w:val="00C7082D"/>
    <w:rsid w:val="00C70B10"/>
    <w:rsid w:val="00C7130F"/>
    <w:rsid w:val="00C71892"/>
    <w:rsid w:val="00C71B73"/>
    <w:rsid w:val="00C71C97"/>
    <w:rsid w:val="00C71E42"/>
    <w:rsid w:val="00C71FDE"/>
    <w:rsid w:val="00C721F7"/>
    <w:rsid w:val="00C72396"/>
    <w:rsid w:val="00C729CC"/>
    <w:rsid w:val="00C72B90"/>
    <w:rsid w:val="00C72C08"/>
    <w:rsid w:val="00C72C51"/>
    <w:rsid w:val="00C73234"/>
    <w:rsid w:val="00C7328C"/>
    <w:rsid w:val="00C732CC"/>
    <w:rsid w:val="00C735F8"/>
    <w:rsid w:val="00C73807"/>
    <w:rsid w:val="00C7384E"/>
    <w:rsid w:val="00C7393A"/>
    <w:rsid w:val="00C73AE2"/>
    <w:rsid w:val="00C73EFE"/>
    <w:rsid w:val="00C7402A"/>
    <w:rsid w:val="00C7431F"/>
    <w:rsid w:val="00C745E3"/>
    <w:rsid w:val="00C74686"/>
    <w:rsid w:val="00C7492F"/>
    <w:rsid w:val="00C74A5E"/>
    <w:rsid w:val="00C74AEB"/>
    <w:rsid w:val="00C74EE7"/>
    <w:rsid w:val="00C74EEB"/>
    <w:rsid w:val="00C74F1B"/>
    <w:rsid w:val="00C7556A"/>
    <w:rsid w:val="00C75DA4"/>
    <w:rsid w:val="00C7600F"/>
    <w:rsid w:val="00C76047"/>
    <w:rsid w:val="00C762BC"/>
    <w:rsid w:val="00C76D88"/>
    <w:rsid w:val="00C76F72"/>
    <w:rsid w:val="00C7773F"/>
    <w:rsid w:val="00C77750"/>
    <w:rsid w:val="00C77807"/>
    <w:rsid w:val="00C77B16"/>
    <w:rsid w:val="00C8007D"/>
    <w:rsid w:val="00C8079E"/>
    <w:rsid w:val="00C80AA9"/>
    <w:rsid w:val="00C80DBE"/>
    <w:rsid w:val="00C815F6"/>
    <w:rsid w:val="00C817BC"/>
    <w:rsid w:val="00C8180C"/>
    <w:rsid w:val="00C81B13"/>
    <w:rsid w:val="00C820A6"/>
    <w:rsid w:val="00C823FB"/>
    <w:rsid w:val="00C82B3D"/>
    <w:rsid w:val="00C8370C"/>
    <w:rsid w:val="00C8376C"/>
    <w:rsid w:val="00C83A37"/>
    <w:rsid w:val="00C83AD7"/>
    <w:rsid w:val="00C84D71"/>
    <w:rsid w:val="00C84EBB"/>
    <w:rsid w:val="00C851DD"/>
    <w:rsid w:val="00C852DA"/>
    <w:rsid w:val="00C85535"/>
    <w:rsid w:val="00C855AB"/>
    <w:rsid w:val="00C85931"/>
    <w:rsid w:val="00C8597E"/>
    <w:rsid w:val="00C85983"/>
    <w:rsid w:val="00C859E8"/>
    <w:rsid w:val="00C85AB7"/>
    <w:rsid w:val="00C85BB0"/>
    <w:rsid w:val="00C85BEA"/>
    <w:rsid w:val="00C86336"/>
    <w:rsid w:val="00C8678F"/>
    <w:rsid w:val="00C868DF"/>
    <w:rsid w:val="00C869EB"/>
    <w:rsid w:val="00C86C53"/>
    <w:rsid w:val="00C86C9D"/>
    <w:rsid w:val="00C87097"/>
    <w:rsid w:val="00C873FD"/>
    <w:rsid w:val="00C8748C"/>
    <w:rsid w:val="00C876E0"/>
    <w:rsid w:val="00C87949"/>
    <w:rsid w:val="00C90409"/>
    <w:rsid w:val="00C907EF"/>
    <w:rsid w:val="00C909A0"/>
    <w:rsid w:val="00C90A44"/>
    <w:rsid w:val="00C90C6D"/>
    <w:rsid w:val="00C90D34"/>
    <w:rsid w:val="00C911AF"/>
    <w:rsid w:val="00C91608"/>
    <w:rsid w:val="00C918A5"/>
    <w:rsid w:val="00C91A07"/>
    <w:rsid w:val="00C91C30"/>
    <w:rsid w:val="00C91D04"/>
    <w:rsid w:val="00C91EA1"/>
    <w:rsid w:val="00C92245"/>
    <w:rsid w:val="00C92605"/>
    <w:rsid w:val="00C92651"/>
    <w:rsid w:val="00C929AD"/>
    <w:rsid w:val="00C92AAA"/>
    <w:rsid w:val="00C92AD7"/>
    <w:rsid w:val="00C92B7C"/>
    <w:rsid w:val="00C93254"/>
    <w:rsid w:val="00C9346B"/>
    <w:rsid w:val="00C939AD"/>
    <w:rsid w:val="00C93DB5"/>
    <w:rsid w:val="00C93FC7"/>
    <w:rsid w:val="00C9401B"/>
    <w:rsid w:val="00C9403C"/>
    <w:rsid w:val="00C946EF"/>
    <w:rsid w:val="00C948FD"/>
    <w:rsid w:val="00C94D79"/>
    <w:rsid w:val="00C9524B"/>
    <w:rsid w:val="00C957EF"/>
    <w:rsid w:val="00C95842"/>
    <w:rsid w:val="00C95BE4"/>
    <w:rsid w:val="00C95C64"/>
    <w:rsid w:val="00C95E3B"/>
    <w:rsid w:val="00C95EB5"/>
    <w:rsid w:val="00C96284"/>
    <w:rsid w:val="00C9629C"/>
    <w:rsid w:val="00C96846"/>
    <w:rsid w:val="00C96B97"/>
    <w:rsid w:val="00C96EC7"/>
    <w:rsid w:val="00C96F8B"/>
    <w:rsid w:val="00C971B3"/>
    <w:rsid w:val="00C973B6"/>
    <w:rsid w:val="00C974E1"/>
    <w:rsid w:val="00C976A6"/>
    <w:rsid w:val="00C979C2"/>
    <w:rsid w:val="00C97E2A"/>
    <w:rsid w:val="00CA00B7"/>
    <w:rsid w:val="00CA05A9"/>
    <w:rsid w:val="00CA06F6"/>
    <w:rsid w:val="00CA0854"/>
    <w:rsid w:val="00CA08F3"/>
    <w:rsid w:val="00CA0A47"/>
    <w:rsid w:val="00CA0C84"/>
    <w:rsid w:val="00CA1034"/>
    <w:rsid w:val="00CA10E7"/>
    <w:rsid w:val="00CA13A3"/>
    <w:rsid w:val="00CA14F6"/>
    <w:rsid w:val="00CA1658"/>
    <w:rsid w:val="00CA16D2"/>
    <w:rsid w:val="00CA1968"/>
    <w:rsid w:val="00CA1BA5"/>
    <w:rsid w:val="00CA2666"/>
    <w:rsid w:val="00CA27F7"/>
    <w:rsid w:val="00CA28A9"/>
    <w:rsid w:val="00CA2975"/>
    <w:rsid w:val="00CA2BD9"/>
    <w:rsid w:val="00CA2F39"/>
    <w:rsid w:val="00CA379B"/>
    <w:rsid w:val="00CA385B"/>
    <w:rsid w:val="00CA3F76"/>
    <w:rsid w:val="00CA41D5"/>
    <w:rsid w:val="00CA4223"/>
    <w:rsid w:val="00CA438A"/>
    <w:rsid w:val="00CA4674"/>
    <w:rsid w:val="00CA50F2"/>
    <w:rsid w:val="00CA51DC"/>
    <w:rsid w:val="00CA553E"/>
    <w:rsid w:val="00CA5567"/>
    <w:rsid w:val="00CA573C"/>
    <w:rsid w:val="00CA678A"/>
    <w:rsid w:val="00CA70D0"/>
    <w:rsid w:val="00CA7172"/>
    <w:rsid w:val="00CA71EB"/>
    <w:rsid w:val="00CA74C7"/>
    <w:rsid w:val="00CA74DF"/>
    <w:rsid w:val="00CA7871"/>
    <w:rsid w:val="00CA7BD0"/>
    <w:rsid w:val="00CA7CA2"/>
    <w:rsid w:val="00CA7FA3"/>
    <w:rsid w:val="00CB0131"/>
    <w:rsid w:val="00CB0233"/>
    <w:rsid w:val="00CB0D5F"/>
    <w:rsid w:val="00CB0F3D"/>
    <w:rsid w:val="00CB0F48"/>
    <w:rsid w:val="00CB1091"/>
    <w:rsid w:val="00CB1283"/>
    <w:rsid w:val="00CB135F"/>
    <w:rsid w:val="00CB149A"/>
    <w:rsid w:val="00CB1582"/>
    <w:rsid w:val="00CB1779"/>
    <w:rsid w:val="00CB1E8B"/>
    <w:rsid w:val="00CB1F91"/>
    <w:rsid w:val="00CB228B"/>
    <w:rsid w:val="00CB2CE4"/>
    <w:rsid w:val="00CB2CE6"/>
    <w:rsid w:val="00CB35B9"/>
    <w:rsid w:val="00CB360C"/>
    <w:rsid w:val="00CB37C5"/>
    <w:rsid w:val="00CB395D"/>
    <w:rsid w:val="00CB3BDC"/>
    <w:rsid w:val="00CB3C4A"/>
    <w:rsid w:val="00CB3E85"/>
    <w:rsid w:val="00CB404B"/>
    <w:rsid w:val="00CB437F"/>
    <w:rsid w:val="00CB4391"/>
    <w:rsid w:val="00CB4679"/>
    <w:rsid w:val="00CB4878"/>
    <w:rsid w:val="00CB49E7"/>
    <w:rsid w:val="00CB4C64"/>
    <w:rsid w:val="00CB4F46"/>
    <w:rsid w:val="00CB5001"/>
    <w:rsid w:val="00CB500D"/>
    <w:rsid w:val="00CB5171"/>
    <w:rsid w:val="00CB5417"/>
    <w:rsid w:val="00CB5483"/>
    <w:rsid w:val="00CB551A"/>
    <w:rsid w:val="00CB5523"/>
    <w:rsid w:val="00CB5B0B"/>
    <w:rsid w:val="00CB6353"/>
    <w:rsid w:val="00CB64AE"/>
    <w:rsid w:val="00CB6542"/>
    <w:rsid w:val="00CB65EA"/>
    <w:rsid w:val="00CB6873"/>
    <w:rsid w:val="00CB6A55"/>
    <w:rsid w:val="00CB6CCD"/>
    <w:rsid w:val="00CB6E22"/>
    <w:rsid w:val="00CB6EF1"/>
    <w:rsid w:val="00CB715D"/>
    <w:rsid w:val="00CB7309"/>
    <w:rsid w:val="00CB73EC"/>
    <w:rsid w:val="00CB7689"/>
    <w:rsid w:val="00CB76BA"/>
    <w:rsid w:val="00CB778E"/>
    <w:rsid w:val="00CB77A2"/>
    <w:rsid w:val="00CB788D"/>
    <w:rsid w:val="00CB791A"/>
    <w:rsid w:val="00CB79C8"/>
    <w:rsid w:val="00CC0046"/>
    <w:rsid w:val="00CC00E3"/>
    <w:rsid w:val="00CC0191"/>
    <w:rsid w:val="00CC019A"/>
    <w:rsid w:val="00CC0347"/>
    <w:rsid w:val="00CC04F1"/>
    <w:rsid w:val="00CC0592"/>
    <w:rsid w:val="00CC0729"/>
    <w:rsid w:val="00CC09B0"/>
    <w:rsid w:val="00CC1160"/>
    <w:rsid w:val="00CC11BD"/>
    <w:rsid w:val="00CC1479"/>
    <w:rsid w:val="00CC15BB"/>
    <w:rsid w:val="00CC169F"/>
    <w:rsid w:val="00CC1ABB"/>
    <w:rsid w:val="00CC1C4B"/>
    <w:rsid w:val="00CC2098"/>
    <w:rsid w:val="00CC20F2"/>
    <w:rsid w:val="00CC245D"/>
    <w:rsid w:val="00CC2502"/>
    <w:rsid w:val="00CC25F4"/>
    <w:rsid w:val="00CC2AC5"/>
    <w:rsid w:val="00CC2B6B"/>
    <w:rsid w:val="00CC2B77"/>
    <w:rsid w:val="00CC31CA"/>
    <w:rsid w:val="00CC394D"/>
    <w:rsid w:val="00CC3AC7"/>
    <w:rsid w:val="00CC3AC9"/>
    <w:rsid w:val="00CC3BEF"/>
    <w:rsid w:val="00CC41C7"/>
    <w:rsid w:val="00CC426F"/>
    <w:rsid w:val="00CC44A4"/>
    <w:rsid w:val="00CC45BC"/>
    <w:rsid w:val="00CC471D"/>
    <w:rsid w:val="00CC4C8F"/>
    <w:rsid w:val="00CC51CF"/>
    <w:rsid w:val="00CC55A6"/>
    <w:rsid w:val="00CC5E3F"/>
    <w:rsid w:val="00CC6ED1"/>
    <w:rsid w:val="00CC721E"/>
    <w:rsid w:val="00CC7AD5"/>
    <w:rsid w:val="00CC7B3E"/>
    <w:rsid w:val="00CC7B51"/>
    <w:rsid w:val="00CC7C2F"/>
    <w:rsid w:val="00CC7D56"/>
    <w:rsid w:val="00CD0175"/>
    <w:rsid w:val="00CD02A1"/>
    <w:rsid w:val="00CD0499"/>
    <w:rsid w:val="00CD093A"/>
    <w:rsid w:val="00CD09ED"/>
    <w:rsid w:val="00CD0B0F"/>
    <w:rsid w:val="00CD0BE5"/>
    <w:rsid w:val="00CD0F2F"/>
    <w:rsid w:val="00CD14AB"/>
    <w:rsid w:val="00CD2018"/>
    <w:rsid w:val="00CD3903"/>
    <w:rsid w:val="00CD3F73"/>
    <w:rsid w:val="00CD4274"/>
    <w:rsid w:val="00CD463D"/>
    <w:rsid w:val="00CD470A"/>
    <w:rsid w:val="00CD48C2"/>
    <w:rsid w:val="00CD4C8C"/>
    <w:rsid w:val="00CD4F66"/>
    <w:rsid w:val="00CD50D9"/>
    <w:rsid w:val="00CD52E6"/>
    <w:rsid w:val="00CD56F3"/>
    <w:rsid w:val="00CD5F05"/>
    <w:rsid w:val="00CD6028"/>
    <w:rsid w:val="00CD619D"/>
    <w:rsid w:val="00CD6DD0"/>
    <w:rsid w:val="00CD70C4"/>
    <w:rsid w:val="00CD78F2"/>
    <w:rsid w:val="00CD7F56"/>
    <w:rsid w:val="00CE114B"/>
    <w:rsid w:val="00CE1B48"/>
    <w:rsid w:val="00CE2030"/>
    <w:rsid w:val="00CE2080"/>
    <w:rsid w:val="00CE2572"/>
    <w:rsid w:val="00CE25DE"/>
    <w:rsid w:val="00CE279A"/>
    <w:rsid w:val="00CE29CB"/>
    <w:rsid w:val="00CE2EDD"/>
    <w:rsid w:val="00CE2FB1"/>
    <w:rsid w:val="00CE30C4"/>
    <w:rsid w:val="00CE319B"/>
    <w:rsid w:val="00CE3661"/>
    <w:rsid w:val="00CE36F0"/>
    <w:rsid w:val="00CE3997"/>
    <w:rsid w:val="00CE3AEE"/>
    <w:rsid w:val="00CE3C4E"/>
    <w:rsid w:val="00CE3CAC"/>
    <w:rsid w:val="00CE4314"/>
    <w:rsid w:val="00CE46CB"/>
    <w:rsid w:val="00CE4AC6"/>
    <w:rsid w:val="00CE4C96"/>
    <w:rsid w:val="00CE5276"/>
    <w:rsid w:val="00CE53C6"/>
    <w:rsid w:val="00CE56F4"/>
    <w:rsid w:val="00CE56F5"/>
    <w:rsid w:val="00CE590A"/>
    <w:rsid w:val="00CE5957"/>
    <w:rsid w:val="00CE5BB2"/>
    <w:rsid w:val="00CE5F0B"/>
    <w:rsid w:val="00CE60FF"/>
    <w:rsid w:val="00CE65BA"/>
    <w:rsid w:val="00CE67F3"/>
    <w:rsid w:val="00CE6808"/>
    <w:rsid w:val="00CE6E42"/>
    <w:rsid w:val="00CE78CE"/>
    <w:rsid w:val="00CE78D7"/>
    <w:rsid w:val="00CE7910"/>
    <w:rsid w:val="00CE7EE3"/>
    <w:rsid w:val="00CE7F2B"/>
    <w:rsid w:val="00CF00BD"/>
    <w:rsid w:val="00CF0107"/>
    <w:rsid w:val="00CF08EF"/>
    <w:rsid w:val="00CF0B27"/>
    <w:rsid w:val="00CF0BB6"/>
    <w:rsid w:val="00CF0BBA"/>
    <w:rsid w:val="00CF0F98"/>
    <w:rsid w:val="00CF10B9"/>
    <w:rsid w:val="00CF13F8"/>
    <w:rsid w:val="00CF156F"/>
    <w:rsid w:val="00CF1905"/>
    <w:rsid w:val="00CF1A1F"/>
    <w:rsid w:val="00CF1E6A"/>
    <w:rsid w:val="00CF2570"/>
    <w:rsid w:val="00CF288E"/>
    <w:rsid w:val="00CF2A84"/>
    <w:rsid w:val="00CF2BFE"/>
    <w:rsid w:val="00CF2D07"/>
    <w:rsid w:val="00CF2E81"/>
    <w:rsid w:val="00CF2F6D"/>
    <w:rsid w:val="00CF352E"/>
    <w:rsid w:val="00CF35F5"/>
    <w:rsid w:val="00CF396F"/>
    <w:rsid w:val="00CF3D61"/>
    <w:rsid w:val="00CF3EC2"/>
    <w:rsid w:val="00CF43D0"/>
    <w:rsid w:val="00CF440D"/>
    <w:rsid w:val="00CF446F"/>
    <w:rsid w:val="00CF44CB"/>
    <w:rsid w:val="00CF4E0B"/>
    <w:rsid w:val="00CF5206"/>
    <w:rsid w:val="00CF53EB"/>
    <w:rsid w:val="00CF5803"/>
    <w:rsid w:val="00CF5825"/>
    <w:rsid w:val="00CF5A49"/>
    <w:rsid w:val="00CF6136"/>
    <w:rsid w:val="00CF65DB"/>
    <w:rsid w:val="00CF6633"/>
    <w:rsid w:val="00CF6B1C"/>
    <w:rsid w:val="00CF6C3B"/>
    <w:rsid w:val="00CF7158"/>
    <w:rsid w:val="00CF72C1"/>
    <w:rsid w:val="00CF749F"/>
    <w:rsid w:val="00CF74E7"/>
    <w:rsid w:val="00CF76CF"/>
    <w:rsid w:val="00D002C2"/>
    <w:rsid w:val="00D00498"/>
    <w:rsid w:val="00D007CD"/>
    <w:rsid w:val="00D007D6"/>
    <w:rsid w:val="00D00DE9"/>
    <w:rsid w:val="00D011DE"/>
    <w:rsid w:val="00D011EA"/>
    <w:rsid w:val="00D012EE"/>
    <w:rsid w:val="00D014CE"/>
    <w:rsid w:val="00D01D6B"/>
    <w:rsid w:val="00D021DF"/>
    <w:rsid w:val="00D022DD"/>
    <w:rsid w:val="00D025B9"/>
    <w:rsid w:val="00D02621"/>
    <w:rsid w:val="00D02654"/>
    <w:rsid w:val="00D0299C"/>
    <w:rsid w:val="00D02E22"/>
    <w:rsid w:val="00D02F89"/>
    <w:rsid w:val="00D030F7"/>
    <w:rsid w:val="00D031C9"/>
    <w:rsid w:val="00D035D3"/>
    <w:rsid w:val="00D037CC"/>
    <w:rsid w:val="00D03E86"/>
    <w:rsid w:val="00D03ED5"/>
    <w:rsid w:val="00D0437A"/>
    <w:rsid w:val="00D044C0"/>
    <w:rsid w:val="00D0460C"/>
    <w:rsid w:val="00D04EAC"/>
    <w:rsid w:val="00D05445"/>
    <w:rsid w:val="00D059BA"/>
    <w:rsid w:val="00D05D42"/>
    <w:rsid w:val="00D05D84"/>
    <w:rsid w:val="00D05DF8"/>
    <w:rsid w:val="00D05E75"/>
    <w:rsid w:val="00D05EC8"/>
    <w:rsid w:val="00D0608B"/>
    <w:rsid w:val="00D061C5"/>
    <w:rsid w:val="00D0637F"/>
    <w:rsid w:val="00D06461"/>
    <w:rsid w:val="00D065C9"/>
    <w:rsid w:val="00D06804"/>
    <w:rsid w:val="00D06B37"/>
    <w:rsid w:val="00D06FD4"/>
    <w:rsid w:val="00D0718D"/>
    <w:rsid w:val="00D071F1"/>
    <w:rsid w:val="00D076C7"/>
    <w:rsid w:val="00D07B48"/>
    <w:rsid w:val="00D07B6C"/>
    <w:rsid w:val="00D07B9F"/>
    <w:rsid w:val="00D07BE8"/>
    <w:rsid w:val="00D07C73"/>
    <w:rsid w:val="00D07C85"/>
    <w:rsid w:val="00D07D1A"/>
    <w:rsid w:val="00D07D43"/>
    <w:rsid w:val="00D07FC3"/>
    <w:rsid w:val="00D1041E"/>
    <w:rsid w:val="00D1075E"/>
    <w:rsid w:val="00D10AC8"/>
    <w:rsid w:val="00D10FE2"/>
    <w:rsid w:val="00D11030"/>
    <w:rsid w:val="00D115F8"/>
    <w:rsid w:val="00D11A16"/>
    <w:rsid w:val="00D11AA0"/>
    <w:rsid w:val="00D12091"/>
    <w:rsid w:val="00D1248D"/>
    <w:rsid w:val="00D1249B"/>
    <w:rsid w:val="00D127C3"/>
    <w:rsid w:val="00D128B1"/>
    <w:rsid w:val="00D128E8"/>
    <w:rsid w:val="00D128FD"/>
    <w:rsid w:val="00D12CBE"/>
    <w:rsid w:val="00D12DA3"/>
    <w:rsid w:val="00D13018"/>
    <w:rsid w:val="00D132D7"/>
    <w:rsid w:val="00D13A6E"/>
    <w:rsid w:val="00D14732"/>
    <w:rsid w:val="00D14838"/>
    <w:rsid w:val="00D14C95"/>
    <w:rsid w:val="00D14E9A"/>
    <w:rsid w:val="00D14EB3"/>
    <w:rsid w:val="00D14ED6"/>
    <w:rsid w:val="00D15013"/>
    <w:rsid w:val="00D1505D"/>
    <w:rsid w:val="00D15E38"/>
    <w:rsid w:val="00D163D5"/>
    <w:rsid w:val="00D164AA"/>
    <w:rsid w:val="00D16989"/>
    <w:rsid w:val="00D16DF3"/>
    <w:rsid w:val="00D16E4F"/>
    <w:rsid w:val="00D16FF7"/>
    <w:rsid w:val="00D174D6"/>
    <w:rsid w:val="00D1777A"/>
    <w:rsid w:val="00D177F2"/>
    <w:rsid w:val="00D17ED2"/>
    <w:rsid w:val="00D2036C"/>
    <w:rsid w:val="00D20EE0"/>
    <w:rsid w:val="00D213A2"/>
    <w:rsid w:val="00D214A6"/>
    <w:rsid w:val="00D215E6"/>
    <w:rsid w:val="00D216E5"/>
    <w:rsid w:val="00D22829"/>
    <w:rsid w:val="00D228BD"/>
    <w:rsid w:val="00D22E38"/>
    <w:rsid w:val="00D232C4"/>
    <w:rsid w:val="00D2370B"/>
    <w:rsid w:val="00D23809"/>
    <w:rsid w:val="00D23A58"/>
    <w:rsid w:val="00D23A8A"/>
    <w:rsid w:val="00D23E2D"/>
    <w:rsid w:val="00D2452A"/>
    <w:rsid w:val="00D245EC"/>
    <w:rsid w:val="00D24735"/>
    <w:rsid w:val="00D24744"/>
    <w:rsid w:val="00D24775"/>
    <w:rsid w:val="00D248E5"/>
    <w:rsid w:val="00D24BD4"/>
    <w:rsid w:val="00D24ECF"/>
    <w:rsid w:val="00D24F56"/>
    <w:rsid w:val="00D252BF"/>
    <w:rsid w:val="00D2551A"/>
    <w:rsid w:val="00D25B06"/>
    <w:rsid w:val="00D25E86"/>
    <w:rsid w:val="00D25F06"/>
    <w:rsid w:val="00D2623E"/>
    <w:rsid w:val="00D266F2"/>
    <w:rsid w:val="00D26F5E"/>
    <w:rsid w:val="00D2711A"/>
    <w:rsid w:val="00D2736D"/>
    <w:rsid w:val="00D273C3"/>
    <w:rsid w:val="00D2744E"/>
    <w:rsid w:val="00D27932"/>
    <w:rsid w:val="00D27B80"/>
    <w:rsid w:val="00D30CFA"/>
    <w:rsid w:val="00D30D26"/>
    <w:rsid w:val="00D30DCD"/>
    <w:rsid w:val="00D30F96"/>
    <w:rsid w:val="00D314D4"/>
    <w:rsid w:val="00D31611"/>
    <w:rsid w:val="00D31639"/>
    <w:rsid w:val="00D31980"/>
    <w:rsid w:val="00D31BAD"/>
    <w:rsid w:val="00D31DAC"/>
    <w:rsid w:val="00D31FB2"/>
    <w:rsid w:val="00D322C4"/>
    <w:rsid w:val="00D32872"/>
    <w:rsid w:val="00D32A8A"/>
    <w:rsid w:val="00D32BF6"/>
    <w:rsid w:val="00D32D76"/>
    <w:rsid w:val="00D330B1"/>
    <w:rsid w:val="00D333F0"/>
    <w:rsid w:val="00D334F0"/>
    <w:rsid w:val="00D34346"/>
    <w:rsid w:val="00D345BA"/>
    <w:rsid w:val="00D34936"/>
    <w:rsid w:val="00D34940"/>
    <w:rsid w:val="00D34B05"/>
    <w:rsid w:val="00D34E3E"/>
    <w:rsid w:val="00D34F83"/>
    <w:rsid w:val="00D3500E"/>
    <w:rsid w:val="00D355C2"/>
    <w:rsid w:val="00D356A0"/>
    <w:rsid w:val="00D35717"/>
    <w:rsid w:val="00D3591F"/>
    <w:rsid w:val="00D3596C"/>
    <w:rsid w:val="00D35BED"/>
    <w:rsid w:val="00D35C86"/>
    <w:rsid w:val="00D360BD"/>
    <w:rsid w:val="00D360D1"/>
    <w:rsid w:val="00D361F0"/>
    <w:rsid w:val="00D36234"/>
    <w:rsid w:val="00D362C0"/>
    <w:rsid w:val="00D3634B"/>
    <w:rsid w:val="00D36A07"/>
    <w:rsid w:val="00D36D08"/>
    <w:rsid w:val="00D36F23"/>
    <w:rsid w:val="00D374C9"/>
    <w:rsid w:val="00D374D2"/>
    <w:rsid w:val="00D402AB"/>
    <w:rsid w:val="00D40495"/>
    <w:rsid w:val="00D40DC9"/>
    <w:rsid w:val="00D40DDD"/>
    <w:rsid w:val="00D4123A"/>
    <w:rsid w:val="00D412CD"/>
    <w:rsid w:val="00D41BFC"/>
    <w:rsid w:val="00D41CDE"/>
    <w:rsid w:val="00D41DB7"/>
    <w:rsid w:val="00D41FD3"/>
    <w:rsid w:val="00D42313"/>
    <w:rsid w:val="00D423A7"/>
    <w:rsid w:val="00D42468"/>
    <w:rsid w:val="00D4259B"/>
    <w:rsid w:val="00D428E3"/>
    <w:rsid w:val="00D42A90"/>
    <w:rsid w:val="00D42B94"/>
    <w:rsid w:val="00D43030"/>
    <w:rsid w:val="00D431C4"/>
    <w:rsid w:val="00D431F4"/>
    <w:rsid w:val="00D43397"/>
    <w:rsid w:val="00D4354F"/>
    <w:rsid w:val="00D439B7"/>
    <w:rsid w:val="00D44378"/>
    <w:rsid w:val="00D446F3"/>
    <w:rsid w:val="00D44B22"/>
    <w:rsid w:val="00D45560"/>
    <w:rsid w:val="00D45639"/>
    <w:rsid w:val="00D45B9A"/>
    <w:rsid w:val="00D465F2"/>
    <w:rsid w:val="00D4672E"/>
    <w:rsid w:val="00D46A97"/>
    <w:rsid w:val="00D46FAD"/>
    <w:rsid w:val="00D47058"/>
    <w:rsid w:val="00D4705E"/>
    <w:rsid w:val="00D47543"/>
    <w:rsid w:val="00D476B1"/>
    <w:rsid w:val="00D477A6"/>
    <w:rsid w:val="00D47AE8"/>
    <w:rsid w:val="00D47FD0"/>
    <w:rsid w:val="00D51387"/>
    <w:rsid w:val="00D5162C"/>
    <w:rsid w:val="00D5182B"/>
    <w:rsid w:val="00D5199A"/>
    <w:rsid w:val="00D51A27"/>
    <w:rsid w:val="00D51A4C"/>
    <w:rsid w:val="00D51ACC"/>
    <w:rsid w:val="00D51B5D"/>
    <w:rsid w:val="00D51EE4"/>
    <w:rsid w:val="00D523AE"/>
    <w:rsid w:val="00D52571"/>
    <w:rsid w:val="00D5260D"/>
    <w:rsid w:val="00D527D8"/>
    <w:rsid w:val="00D5291B"/>
    <w:rsid w:val="00D52F72"/>
    <w:rsid w:val="00D530FD"/>
    <w:rsid w:val="00D5323D"/>
    <w:rsid w:val="00D53267"/>
    <w:rsid w:val="00D533BF"/>
    <w:rsid w:val="00D5342F"/>
    <w:rsid w:val="00D53DB1"/>
    <w:rsid w:val="00D540D4"/>
    <w:rsid w:val="00D549CA"/>
    <w:rsid w:val="00D54DE7"/>
    <w:rsid w:val="00D55059"/>
    <w:rsid w:val="00D550C9"/>
    <w:rsid w:val="00D55149"/>
    <w:rsid w:val="00D55888"/>
    <w:rsid w:val="00D558A1"/>
    <w:rsid w:val="00D56203"/>
    <w:rsid w:val="00D565DB"/>
    <w:rsid w:val="00D56643"/>
    <w:rsid w:val="00D57229"/>
    <w:rsid w:val="00D5738A"/>
    <w:rsid w:val="00D57777"/>
    <w:rsid w:val="00D57920"/>
    <w:rsid w:val="00D5792A"/>
    <w:rsid w:val="00D57A41"/>
    <w:rsid w:val="00D57E3C"/>
    <w:rsid w:val="00D60032"/>
    <w:rsid w:val="00D603EF"/>
    <w:rsid w:val="00D60603"/>
    <w:rsid w:val="00D606BC"/>
    <w:rsid w:val="00D60CE2"/>
    <w:rsid w:val="00D60D83"/>
    <w:rsid w:val="00D615F6"/>
    <w:rsid w:val="00D61BBC"/>
    <w:rsid w:val="00D61CE7"/>
    <w:rsid w:val="00D622C6"/>
    <w:rsid w:val="00D62E56"/>
    <w:rsid w:val="00D63590"/>
    <w:rsid w:val="00D636C0"/>
    <w:rsid w:val="00D6383B"/>
    <w:rsid w:val="00D63922"/>
    <w:rsid w:val="00D6397F"/>
    <w:rsid w:val="00D63BA4"/>
    <w:rsid w:val="00D63BF8"/>
    <w:rsid w:val="00D63F71"/>
    <w:rsid w:val="00D64234"/>
    <w:rsid w:val="00D642D5"/>
    <w:rsid w:val="00D643BF"/>
    <w:rsid w:val="00D646EF"/>
    <w:rsid w:val="00D65269"/>
    <w:rsid w:val="00D65732"/>
    <w:rsid w:val="00D657BB"/>
    <w:rsid w:val="00D66C77"/>
    <w:rsid w:val="00D66D3B"/>
    <w:rsid w:val="00D66F83"/>
    <w:rsid w:val="00D67382"/>
    <w:rsid w:val="00D7110F"/>
    <w:rsid w:val="00D7120E"/>
    <w:rsid w:val="00D7120F"/>
    <w:rsid w:val="00D712D0"/>
    <w:rsid w:val="00D71B06"/>
    <w:rsid w:val="00D71C62"/>
    <w:rsid w:val="00D71ED8"/>
    <w:rsid w:val="00D71F27"/>
    <w:rsid w:val="00D72113"/>
    <w:rsid w:val="00D72297"/>
    <w:rsid w:val="00D7234F"/>
    <w:rsid w:val="00D72418"/>
    <w:rsid w:val="00D72B63"/>
    <w:rsid w:val="00D72CD8"/>
    <w:rsid w:val="00D72D24"/>
    <w:rsid w:val="00D72DD4"/>
    <w:rsid w:val="00D73000"/>
    <w:rsid w:val="00D7304E"/>
    <w:rsid w:val="00D730F9"/>
    <w:rsid w:val="00D7317E"/>
    <w:rsid w:val="00D731AE"/>
    <w:rsid w:val="00D735BA"/>
    <w:rsid w:val="00D736DE"/>
    <w:rsid w:val="00D73E7D"/>
    <w:rsid w:val="00D73EE8"/>
    <w:rsid w:val="00D74091"/>
    <w:rsid w:val="00D741D6"/>
    <w:rsid w:val="00D74806"/>
    <w:rsid w:val="00D74889"/>
    <w:rsid w:val="00D74D39"/>
    <w:rsid w:val="00D74FAF"/>
    <w:rsid w:val="00D75286"/>
    <w:rsid w:val="00D7543F"/>
    <w:rsid w:val="00D757EE"/>
    <w:rsid w:val="00D75B1D"/>
    <w:rsid w:val="00D75D30"/>
    <w:rsid w:val="00D75D78"/>
    <w:rsid w:val="00D75FD8"/>
    <w:rsid w:val="00D76013"/>
    <w:rsid w:val="00D76300"/>
    <w:rsid w:val="00D7642F"/>
    <w:rsid w:val="00D7653B"/>
    <w:rsid w:val="00D765DE"/>
    <w:rsid w:val="00D766FB"/>
    <w:rsid w:val="00D76A5E"/>
    <w:rsid w:val="00D76F1B"/>
    <w:rsid w:val="00D76F5A"/>
    <w:rsid w:val="00D77464"/>
    <w:rsid w:val="00D776C4"/>
    <w:rsid w:val="00D77838"/>
    <w:rsid w:val="00D779C9"/>
    <w:rsid w:val="00D8051E"/>
    <w:rsid w:val="00D8072B"/>
    <w:rsid w:val="00D808E7"/>
    <w:rsid w:val="00D8098C"/>
    <w:rsid w:val="00D80A93"/>
    <w:rsid w:val="00D80C8A"/>
    <w:rsid w:val="00D80F13"/>
    <w:rsid w:val="00D81126"/>
    <w:rsid w:val="00D811F8"/>
    <w:rsid w:val="00D81E16"/>
    <w:rsid w:val="00D82236"/>
    <w:rsid w:val="00D8238B"/>
    <w:rsid w:val="00D8259C"/>
    <w:rsid w:val="00D825E0"/>
    <w:rsid w:val="00D828E1"/>
    <w:rsid w:val="00D83032"/>
    <w:rsid w:val="00D830E9"/>
    <w:rsid w:val="00D8375A"/>
    <w:rsid w:val="00D83A39"/>
    <w:rsid w:val="00D83C55"/>
    <w:rsid w:val="00D83DC5"/>
    <w:rsid w:val="00D83EFF"/>
    <w:rsid w:val="00D84035"/>
    <w:rsid w:val="00D84096"/>
    <w:rsid w:val="00D8417A"/>
    <w:rsid w:val="00D8429F"/>
    <w:rsid w:val="00D8444F"/>
    <w:rsid w:val="00D84856"/>
    <w:rsid w:val="00D84990"/>
    <w:rsid w:val="00D84AC5"/>
    <w:rsid w:val="00D85877"/>
    <w:rsid w:val="00D85C71"/>
    <w:rsid w:val="00D85D78"/>
    <w:rsid w:val="00D86134"/>
    <w:rsid w:val="00D86205"/>
    <w:rsid w:val="00D86275"/>
    <w:rsid w:val="00D86553"/>
    <w:rsid w:val="00D8696C"/>
    <w:rsid w:val="00D869EF"/>
    <w:rsid w:val="00D86DD4"/>
    <w:rsid w:val="00D86F46"/>
    <w:rsid w:val="00D87000"/>
    <w:rsid w:val="00D87080"/>
    <w:rsid w:val="00D87722"/>
    <w:rsid w:val="00D8773B"/>
    <w:rsid w:val="00D8776A"/>
    <w:rsid w:val="00D87842"/>
    <w:rsid w:val="00D87910"/>
    <w:rsid w:val="00D8794B"/>
    <w:rsid w:val="00D87CD3"/>
    <w:rsid w:val="00D87E1F"/>
    <w:rsid w:val="00D87F26"/>
    <w:rsid w:val="00D90006"/>
    <w:rsid w:val="00D90299"/>
    <w:rsid w:val="00D90313"/>
    <w:rsid w:val="00D9042A"/>
    <w:rsid w:val="00D909A1"/>
    <w:rsid w:val="00D909A7"/>
    <w:rsid w:val="00D90A02"/>
    <w:rsid w:val="00D90FD5"/>
    <w:rsid w:val="00D915AE"/>
    <w:rsid w:val="00D919A5"/>
    <w:rsid w:val="00D919D1"/>
    <w:rsid w:val="00D91B71"/>
    <w:rsid w:val="00D91C94"/>
    <w:rsid w:val="00D91EC1"/>
    <w:rsid w:val="00D92143"/>
    <w:rsid w:val="00D921B2"/>
    <w:rsid w:val="00D9221C"/>
    <w:rsid w:val="00D9260D"/>
    <w:rsid w:val="00D92955"/>
    <w:rsid w:val="00D92B24"/>
    <w:rsid w:val="00D93194"/>
    <w:rsid w:val="00D931FF"/>
    <w:rsid w:val="00D9339D"/>
    <w:rsid w:val="00D933B4"/>
    <w:rsid w:val="00D93552"/>
    <w:rsid w:val="00D9377C"/>
    <w:rsid w:val="00D93A4F"/>
    <w:rsid w:val="00D93E8E"/>
    <w:rsid w:val="00D9446E"/>
    <w:rsid w:val="00D94833"/>
    <w:rsid w:val="00D94F65"/>
    <w:rsid w:val="00D95153"/>
    <w:rsid w:val="00D9526F"/>
    <w:rsid w:val="00D95923"/>
    <w:rsid w:val="00D9593D"/>
    <w:rsid w:val="00D96241"/>
    <w:rsid w:val="00D962A4"/>
    <w:rsid w:val="00D9632F"/>
    <w:rsid w:val="00D963FC"/>
    <w:rsid w:val="00D96407"/>
    <w:rsid w:val="00D966C9"/>
    <w:rsid w:val="00D967B8"/>
    <w:rsid w:val="00D968F8"/>
    <w:rsid w:val="00D96B55"/>
    <w:rsid w:val="00D96D2D"/>
    <w:rsid w:val="00D97ADB"/>
    <w:rsid w:val="00D97BD7"/>
    <w:rsid w:val="00D97C22"/>
    <w:rsid w:val="00D97E3E"/>
    <w:rsid w:val="00DA01E4"/>
    <w:rsid w:val="00DA07E0"/>
    <w:rsid w:val="00DA083A"/>
    <w:rsid w:val="00DA0B5B"/>
    <w:rsid w:val="00DA0D53"/>
    <w:rsid w:val="00DA0DA6"/>
    <w:rsid w:val="00DA0DC8"/>
    <w:rsid w:val="00DA11DF"/>
    <w:rsid w:val="00DA1356"/>
    <w:rsid w:val="00DA1611"/>
    <w:rsid w:val="00DA18A8"/>
    <w:rsid w:val="00DA1A32"/>
    <w:rsid w:val="00DA2219"/>
    <w:rsid w:val="00DA23F7"/>
    <w:rsid w:val="00DA28D8"/>
    <w:rsid w:val="00DA2AB4"/>
    <w:rsid w:val="00DA2B37"/>
    <w:rsid w:val="00DA2BDE"/>
    <w:rsid w:val="00DA2CA3"/>
    <w:rsid w:val="00DA3104"/>
    <w:rsid w:val="00DA3317"/>
    <w:rsid w:val="00DA3A7B"/>
    <w:rsid w:val="00DA3C68"/>
    <w:rsid w:val="00DA3C91"/>
    <w:rsid w:val="00DA4940"/>
    <w:rsid w:val="00DA4B55"/>
    <w:rsid w:val="00DA4F3D"/>
    <w:rsid w:val="00DA515C"/>
    <w:rsid w:val="00DA528F"/>
    <w:rsid w:val="00DA5A8A"/>
    <w:rsid w:val="00DA5B58"/>
    <w:rsid w:val="00DA5BC0"/>
    <w:rsid w:val="00DA5E47"/>
    <w:rsid w:val="00DA5F48"/>
    <w:rsid w:val="00DA66BB"/>
    <w:rsid w:val="00DA6A2B"/>
    <w:rsid w:val="00DA6BE6"/>
    <w:rsid w:val="00DA6BF9"/>
    <w:rsid w:val="00DA7004"/>
    <w:rsid w:val="00DA7492"/>
    <w:rsid w:val="00DA770F"/>
    <w:rsid w:val="00DA7802"/>
    <w:rsid w:val="00DA7ACC"/>
    <w:rsid w:val="00DA7C19"/>
    <w:rsid w:val="00DA7C66"/>
    <w:rsid w:val="00DA7EE5"/>
    <w:rsid w:val="00DB0124"/>
    <w:rsid w:val="00DB021B"/>
    <w:rsid w:val="00DB04BE"/>
    <w:rsid w:val="00DB058E"/>
    <w:rsid w:val="00DB09AA"/>
    <w:rsid w:val="00DB0B42"/>
    <w:rsid w:val="00DB0D1B"/>
    <w:rsid w:val="00DB0D7A"/>
    <w:rsid w:val="00DB1317"/>
    <w:rsid w:val="00DB13A3"/>
    <w:rsid w:val="00DB15CD"/>
    <w:rsid w:val="00DB1DA4"/>
    <w:rsid w:val="00DB1DD5"/>
    <w:rsid w:val="00DB1FE4"/>
    <w:rsid w:val="00DB2224"/>
    <w:rsid w:val="00DB2F6E"/>
    <w:rsid w:val="00DB357E"/>
    <w:rsid w:val="00DB3B42"/>
    <w:rsid w:val="00DB3E2D"/>
    <w:rsid w:val="00DB44E7"/>
    <w:rsid w:val="00DB4B46"/>
    <w:rsid w:val="00DB4BA5"/>
    <w:rsid w:val="00DB4D61"/>
    <w:rsid w:val="00DB4E35"/>
    <w:rsid w:val="00DB4E38"/>
    <w:rsid w:val="00DB5329"/>
    <w:rsid w:val="00DB5534"/>
    <w:rsid w:val="00DB55AB"/>
    <w:rsid w:val="00DB5A05"/>
    <w:rsid w:val="00DB5A3A"/>
    <w:rsid w:val="00DB5A41"/>
    <w:rsid w:val="00DB5CA0"/>
    <w:rsid w:val="00DB6BC5"/>
    <w:rsid w:val="00DB7712"/>
    <w:rsid w:val="00DB794E"/>
    <w:rsid w:val="00DB797C"/>
    <w:rsid w:val="00DB7B94"/>
    <w:rsid w:val="00DB7BB9"/>
    <w:rsid w:val="00DB7FA8"/>
    <w:rsid w:val="00DC00FA"/>
    <w:rsid w:val="00DC01E0"/>
    <w:rsid w:val="00DC056E"/>
    <w:rsid w:val="00DC094D"/>
    <w:rsid w:val="00DC0B90"/>
    <w:rsid w:val="00DC110C"/>
    <w:rsid w:val="00DC1658"/>
    <w:rsid w:val="00DC1A52"/>
    <w:rsid w:val="00DC1CB3"/>
    <w:rsid w:val="00DC2031"/>
    <w:rsid w:val="00DC209C"/>
    <w:rsid w:val="00DC217F"/>
    <w:rsid w:val="00DC232B"/>
    <w:rsid w:val="00DC2526"/>
    <w:rsid w:val="00DC25D4"/>
    <w:rsid w:val="00DC2C72"/>
    <w:rsid w:val="00DC319F"/>
    <w:rsid w:val="00DC3437"/>
    <w:rsid w:val="00DC394A"/>
    <w:rsid w:val="00DC3DB6"/>
    <w:rsid w:val="00DC3F4E"/>
    <w:rsid w:val="00DC4358"/>
    <w:rsid w:val="00DC4495"/>
    <w:rsid w:val="00DC4670"/>
    <w:rsid w:val="00DC4FA8"/>
    <w:rsid w:val="00DC5278"/>
    <w:rsid w:val="00DC52FF"/>
    <w:rsid w:val="00DC5482"/>
    <w:rsid w:val="00DC5BE2"/>
    <w:rsid w:val="00DC60E2"/>
    <w:rsid w:val="00DC63B9"/>
    <w:rsid w:val="00DC6560"/>
    <w:rsid w:val="00DC6B92"/>
    <w:rsid w:val="00DC747D"/>
    <w:rsid w:val="00DC7667"/>
    <w:rsid w:val="00DC7A35"/>
    <w:rsid w:val="00DC7DB9"/>
    <w:rsid w:val="00DD06C8"/>
    <w:rsid w:val="00DD0B43"/>
    <w:rsid w:val="00DD0CBB"/>
    <w:rsid w:val="00DD0DD3"/>
    <w:rsid w:val="00DD0E8E"/>
    <w:rsid w:val="00DD0FF0"/>
    <w:rsid w:val="00DD1415"/>
    <w:rsid w:val="00DD1438"/>
    <w:rsid w:val="00DD16EC"/>
    <w:rsid w:val="00DD1D0C"/>
    <w:rsid w:val="00DD1DA5"/>
    <w:rsid w:val="00DD20E1"/>
    <w:rsid w:val="00DD23F5"/>
    <w:rsid w:val="00DD2617"/>
    <w:rsid w:val="00DD26BB"/>
    <w:rsid w:val="00DD2B6E"/>
    <w:rsid w:val="00DD2C3A"/>
    <w:rsid w:val="00DD37E5"/>
    <w:rsid w:val="00DD3A95"/>
    <w:rsid w:val="00DD3DB0"/>
    <w:rsid w:val="00DD3EC9"/>
    <w:rsid w:val="00DD42A9"/>
    <w:rsid w:val="00DD47CD"/>
    <w:rsid w:val="00DD47D9"/>
    <w:rsid w:val="00DD4BC6"/>
    <w:rsid w:val="00DD4C52"/>
    <w:rsid w:val="00DD4CC2"/>
    <w:rsid w:val="00DD4D5A"/>
    <w:rsid w:val="00DD522C"/>
    <w:rsid w:val="00DD5373"/>
    <w:rsid w:val="00DD53A9"/>
    <w:rsid w:val="00DD5803"/>
    <w:rsid w:val="00DD5970"/>
    <w:rsid w:val="00DD59B9"/>
    <w:rsid w:val="00DD5F14"/>
    <w:rsid w:val="00DD6960"/>
    <w:rsid w:val="00DD6A65"/>
    <w:rsid w:val="00DD6AB4"/>
    <w:rsid w:val="00DD6ACA"/>
    <w:rsid w:val="00DD6C54"/>
    <w:rsid w:val="00DD6CC1"/>
    <w:rsid w:val="00DD6FA2"/>
    <w:rsid w:val="00DD7071"/>
    <w:rsid w:val="00DD75D9"/>
    <w:rsid w:val="00DD7774"/>
    <w:rsid w:val="00DD77AE"/>
    <w:rsid w:val="00DD7CE5"/>
    <w:rsid w:val="00DD7CED"/>
    <w:rsid w:val="00DD7F89"/>
    <w:rsid w:val="00DE00B4"/>
    <w:rsid w:val="00DE00D6"/>
    <w:rsid w:val="00DE0333"/>
    <w:rsid w:val="00DE08CD"/>
    <w:rsid w:val="00DE0B91"/>
    <w:rsid w:val="00DE0C46"/>
    <w:rsid w:val="00DE0C80"/>
    <w:rsid w:val="00DE107F"/>
    <w:rsid w:val="00DE1268"/>
    <w:rsid w:val="00DE1424"/>
    <w:rsid w:val="00DE146B"/>
    <w:rsid w:val="00DE1C71"/>
    <w:rsid w:val="00DE1E9E"/>
    <w:rsid w:val="00DE23E5"/>
    <w:rsid w:val="00DE24C4"/>
    <w:rsid w:val="00DE27E8"/>
    <w:rsid w:val="00DE296A"/>
    <w:rsid w:val="00DE2D2E"/>
    <w:rsid w:val="00DE2F12"/>
    <w:rsid w:val="00DE2FB9"/>
    <w:rsid w:val="00DE3034"/>
    <w:rsid w:val="00DE3F60"/>
    <w:rsid w:val="00DE4164"/>
    <w:rsid w:val="00DE532E"/>
    <w:rsid w:val="00DE5A79"/>
    <w:rsid w:val="00DE5D7E"/>
    <w:rsid w:val="00DE60E8"/>
    <w:rsid w:val="00DE63AB"/>
    <w:rsid w:val="00DE6688"/>
    <w:rsid w:val="00DE6C38"/>
    <w:rsid w:val="00DE6E16"/>
    <w:rsid w:val="00DE6F4F"/>
    <w:rsid w:val="00DE70E3"/>
    <w:rsid w:val="00DE71D2"/>
    <w:rsid w:val="00DE77FA"/>
    <w:rsid w:val="00DE7926"/>
    <w:rsid w:val="00DE7BBC"/>
    <w:rsid w:val="00DF0031"/>
    <w:rsid w:val="00DF0039"/>
    <w:rsid w:val="00DF01B7"/>
    <w:rsid w:val="00DF01DE"/>
    <w:rsid w:val="00DF03E5"/>
    <w:rsid w:val="00DF0489"/>
    <w:rsid w:val="00DF0652"/>
    <w:rsid w:val="00DF0730"/>
    <w:rsid w:val="00DF08F1"/>
    <w:rsid w:val="00DF09EB"/>
    <w:rsid w:val="00DF0D08"/>
    <w:rsid w:val="00DF126D"/>
    <w:rsid w:val="00DF1B65"/>
    <w:rsid w:val="00DF1BB4"/>
    <w:rsid w:val="00DF1DD5"/>
    <w:rsid w:val="00DF22D1"/>
    <w:rsid w:val="00DF22E3"/>
    <w:rsid w:val="00DF233C"/>
    <w:rsid w:val="00DF27BA"/>
    <w:rsid w:val="00DF2870"/>
    <w:rsid w:val="00DF2CAB"/>
    <w:rsid w:val="00DF336A"/>
    <w:rsid w:val="00DF36DB"/>
    <w:rsid w:val="00DF38D8"/>
    <w:rsid w:val="00DF3B87"/>
    <w:rsid w:val="00DF3EB8"/>
    <w:rsid w:val="00DF4049"/>
    <w:rsid w:val="00DF41B9"/>
    <w:rsid w:val="00DF4803"/>
    <w:rsid w:val="00DF4BE5"/>
    <w:rsid w:val="00DF6187"/>
    <w:rsid w:val="00DF62BD"/>
    <w:rsid w:val="00DF6550"/>
    <w:rsid w:val="00DF68BC"/>
    <w:rsid w:val="00DF6ADE"/>
    <w:rsid w:val="00DF6B9E"/>
    <w:rsid w:val="00DF6E0D"/>
    <w:rsid w:val="00DF6E73"/>
    <w:rsid w:val="00DF7094"/>
    <w:rsid w:val="00DF742A"/>
    <w:rsid w:val="00DF7C37"/>
    <w:rsid w:val="00DF7D17"/>
    <w:rsid w:val="00E002D0"/>
    <w:rsid w:val="00E006CE"/>
    <w:rsid w:val="00E00802"/>
    <w:rsid w:val="00E00AAA"/>
    <w:rsid w:val="00E00F4C"/>
    <w:rsid w:val="00E01106"/>
    <w:rsid w:val="00E01346"/>
    <w:rsid w:val="00E015F7"/>
    <w:rsid w:val="00E01918"/>
    <w:rsid w:val="00E01F60"/>
    <w:rsid w:val="00E02507"/>
    <w:rsid w:val="00E025C4"/>
    <w:rsid w:val="00E0286F"/>
    <w:rsid w:val="00E028BB"/>
    <w:rsid w:val="00E02A15"/>
    <w:rsid w:val="00E02A40"/>
    <w:rsid w:val="00E02B20"/>
    <w:rsid w:val="00E02B4A"/>
    <w:rsid w:val="00E032A6"/>
    <w:rsid w:val="00E03455"/>
    <w:rsid w:val="00E0351A"/>
    <w:rsid w:val="00E036D9"/>
    <w:rsid w:val="00E03F09"/>
    <w:rsid w:val="00E04114"/>
    <w:rsid w:val="00E04483"/>
    <w:rsid w:val="00E0464E"/>
    <w:rsid w:val="00E04915"/>
    <w:rsid w:val="00E04B41"/>
    <w:rsid w:val="00E04B4D"/>
    <w:rsid w:val="00E04D63"/>
    <w:rsid w:val="00E04D81"/>
    <w:rsid w:val="00E04ED1"/>
    <w:rsid w:val="00E05087"/>
    <w:rsid w:val="00E05477"/>
    <w:rsid w:val="00E0555B"/>
    <w:rsid w:val="00E056F8"/>
    <w:rsid w:val="00E0574E"/>
    <w:rsid w:val="00E058CF"/>
    <w:rsid w:val="00E05B3B"/>
    <w:rsid w:val="00E05B93"/>
    <w:rsid w:val="00E05F70"/>
    <w:rsid w:val="00E060EF"/>
    <w:rsid w:val="00E0631A"/>
    <w:rsid w:val="00E0645F"/>
    <w:rsid w:val="00E06960"/>
    <w:rsid w:val="00E06FD1"/>
    <w:rsid w:val="00E07323"/>
    <w:rsid w:val="00E073AC"/>
    <w:rsid w:val="00E07469"/>
    <w:rsid w:val="00E07641"/>
    <w:rsid w:val="00E0766E"/>
    <w:rsid w:val="00E076C6"/>
    <w:rsid w:val="00E0781E"/>
    <w:rsid w:val="00E07A58"/>
    <w:rsid w:val="00E07B33"/>
    <w:rsid w:val="00E10452"/>
    <w:rsid w:val="00E106C5"/>
    <w:rsid w:val="00E10AC1"/>
    <w:rsid w:val="00E10C76"/>
    <w:rsid w:val="00E11189"/>
    <w:rsid w:val="00E11569"/>
    <w:rsid w:val="00E119D9"/>
    <w:rsid w:val="00E11B07"/>
    <w:rsid w:val="00E11BEE"/>
    <w:rsid w:val="00E129DF"/>
    <w:rsid w:val="00E12BC1"/>
    <w:rsid w:val="00E13633"/>
    <w:rsid w:val="00E13677"/>
    <w:rsid w:val="00E13B67"/>
    <w:rsid w:val="00E13E5E"/>
    <w:rsid w:val="00E1412C"/>
    <w:rsid w:val="00E144E0"/>
    <w:rsid w:val="00E14BFC"/>
    <w:rsid w:val="00E15113"/>
    <w:rsid w:val="00E15322"/>
    <w:rsid w:val="00E15550"/>
    <w:rsid w:val="00E1559A"/>
    <w:rsid w:val="00E15896"/>
    <w:rsid w:val="00E158C3"/>
    <w:rsid w:val="00E15D05"/>
    <w:rsid w:val="00E15F88"/>
    <w:rsid w:val="00E161B0"/>
    <w:rsid w:val="00E161C3"/>
    <w:rsid w:val="00E163B6"/>
    <w:rsid w:val="00E166A3"/>
    <w:rsid w:val="00E16794"/>
    <w:rsid w:val="00E16A3D"/>
    <w:rsid w:val="00E16FD3"/>
    <w:rsid w:val="00E170F2"/>
    <w:rsid w:val="00E171B6"/>
    <w:rsid w:val="00E1764D"/>
    <w:rsid w:val="00E17E42"/>
    <w:rsid w:val="00E2048D"/>
    <w:rsid w:val="00E205B5"/>
    <w:rsid w:val="00E208B2"/>
    <w:rsid w:val="00E208C6"/>
    <w:rsid w:val="00E208CA"/>
    <w:rsid w:val="00E20C0C"/>
    <w:rsid w:val="00E20F5D"/>
    <w:rsid w:val="00E2102F"/>
    <w:rsid w:val="00E21078"/>
    <w:rsid w:val="00E21348"/>
    <w:rsid w:val="00E216BE"/>
    <w:rsid w:val="00E21914"/>
    <w:rsid w:val="00E21B43"/>
    <w:rsid w:val="00E21E2B"/>
    <w:rsid w:val="00E21E62"/>
    <w:rsid w:val="00E21FB8"/>
    <w:rsid w:val="00E2245F"/>
    <w:rsid w:val="00E225C2"/>
    <w:rsid w:val="00E225ED"/>
    <w:rsid w:val="00E226F8"/>
    <w:rsid w:val="00E22896"/>
    <w:rsid w:val="00E229A3"/>
    <w:rsid w:val="00E230F2"/>
    <w:rsid w:val="00E23266"/>
    <w:rsid w:val="00E23287"/>
    <w:rsid w:val="00E23663"/>
    <w:rsid w:val="00E23991"/>
    <w:rsid w:val="00E23AA1"/>
    <w:rsid w:val="00E23B46"/>
    <w:rsid w:val="00E23BAE"/>
    <w:rsid w:val="00E23F9B"/>
    <w:rsid w:val="00E23FF5"/>
    <w:rsid w:val="00E24124"/>
    <w:rsid w:val="00E24619"/>
    <w:rsid w:val="00E2489D"/>
    <w:rsid w:val="00E248A0"/>
    <w:rsid w:val="00E24B6A"/>
    <w:rsid w:val="00E24ED4"/>
    <w:rsid w:val="00E24F7F"/>
    <w:rsid w:val="00E2507A"/>
    <w:rsid w:val="00E2513A"/>
    <w:rsid w:val="00E2563E"/>
    <w:rsid w:val="00E256EE"/>
    <w:rsid w:val="00E25E2C"/>
    <w:rsid w:val="00E25E5E"/>
    <w:rsid w:val="00E25F20"/>
    <w:rsid w:val="00E25F9D"/>
    <w:rsid w:val="00E26884"/>
    <w:rsid w:val="00E268F5"/>
    <w:rsid w:val="00E26AAD"/>
    <w:rsid w:val="00E26BB8"/>
    <w:rsid w:val="00E27065"/>
    <w:rsid w:val="00E271AD"/>
    <w:rsid w:val="00E2743A"/>
    <w:rsid w:val="00E27A9B"/>
    <w:rsid w:val="00E27DA9"/>
    <w:rsid w:val="00E27FD4"/>
    <w:rsid w:val="00E307DD"/>
    <w:rsid w:val="00E30A4B"/>
    <w:rsid w:val="00E30A5B"/>
    <w:rsid w:val="00E30BC9"/>
    <w:rsid w:val="00E30E89"/>
    <w:rsid w:val="00E313AE"/>
    <w:rsid w:val="00E31677"/>
    <w:rsid w:val="00E31B1B"/>
    <w:rsid w:val="00E31ED9"/>
    <w:rsid w:val="00E32003"/>
    <w:rsid w:val="00E3248F"/>
    <w:rsid w:val="00E327A9"/>
    <w:rsid w:val="00E327DF"/>
    <w:rsid w:val="00E32A71"/>
    <w:rsid w:val="00E32E81"/>
    <w:rsid w:val="00E330E1"/>
    <w:rsid w:val="00E334CA"/>
    <w:rsid w:val="00E33666"/>
    <w:rsid w:val="00E336A5"/>
    <w:rsid w:val="00E33800"/>
    <w:rsid w:val="00E339D7"/>
    <w:rsid w:val="00E33D80"/>
    <w:rsid w:val="00E33FAA"/>
    <w:rsid w:val="00E34231"/>
    <w:rsid w:val="00E349A5"/>
    <w:rsid w:val="00E34BB8"/>
    <w:rsid w:val="00E34D1F"/>
    <w:rsid w:val="00E34DC5"/>
    <w:rsid w:val="00E35107"/>
    <w:rsid w:val="00E357D9"/>
    <w:rsid w:val="00E3639F"/>
    <w:rsid w:val="00E36690"/>
    <w:rsid w:val="00E36786"/>
    <w:rsid w:val="00E36ABE"/>
    <w:rsid w:val="00E36AF5"/>
    <w:rsid w:val="00E36FE8"/>
    <w:rsid w:val="00E370B1"/>
    <w:rsid w:val="00E37A60"/>
    <w:rsid w:val="00E37EB5"/>
    <w:rsid w:val="00E400F5"/>
    <w:rsid w:val="00E40189"/>
    <w:rsid w:val="00E405F2"/>
    <w:rsid w:val="00E40739"/>
    <w:rsid w:val="00E40BED"/>
    <w:rsid w:val="00E40C03"/>
    <w:rsid w:val="00E40C1F"/>
    <w:rsid w:val="00E40EC3"/>
    <w:rsid w:val="00E40FD7"/>
    <w:rsid w:val="00E415D9"/>
    <w:rsid w:val="00E41ECC"/>
    <w:rsid w:val="00E41F83"/>
    <w:rsid w:val="00E42473"/>
    <w:rsid w:val="00E426EA"/>
    <w:rsid w:val="00E4282F"/>
    <w:rsid w:val="00E43217"/>
    <w:rsid w:val="00E43828"/>
    <w:rsid w:val="00E44134"/>
    <w:rsid w:val="00E441CF"/>
    <w:rsid w:val="00E441FA"/>
    <w:rsid w:val="00E4465F"/>
    <w:rsid w:val="00E45200"/>
    <w:rsid w:val="00E453B1"/>
    <w:rsid w:val="00E45407"/>
    <w:rsid w:val="00E4549B"/>
    <w:rsid w:val="00E454D4"/>
    <w:rsid w:val="00E45A93"/>
    <w:rsid w:val="00E46245"/>
    <w:rsid w:val="00E46ACB"/>
    <w:rsid w:val="00E46C16"/>
    <w:rsid w:val="00E46CAB"/>
    <w:rsid w:val="00E46DB5"/>
    <w:rsid w:val="00E47041"/>
    <w:rsid w:val="00E472BE"/>
    <w:rsid w:val="00E475CF"/>
    <w:rsid w:val="00E47654"/>
    <w:rsid w:val="00E47862"/>
    <w:rsid w:val="00E47867"/>
    <w:rsid w:val="00E47CFB"/>
    <w:rsid w:val="00E50351"/>
    <w:rsid w:val="00E505FA"/>
    <w:rsid w:val="00E506D3"/>
    <w:rsid w:val="00E509B3"/>
    <w:rsid w:val="00E50E21"/>
    <w:rsid w:val="00E51025"/>
    <w:rsid w:val="00E510EB"/>
    <w:rsid w:val="00E511D8"/>
    <w:rsid w:val="00E518C3"/>
    <w:rsid w:val="00E51985"/>
    <w:rsid w:val="00E51A24"/>
    <w:rsid w:val="00E51EEF"/>
    <w:rsid w:val="00E51F74"/>
    <w:rsid w:val="00E523B4"/>
    <w:rsid w:val="00E527D6"/>
    <w:rsid w:val="00E52D99"/>
    <w:rsid w:val="00E530E0"/>
    <w:rsid w:val="00E53490"/>
    <w:rsid w:val="00E53984"/>
    <w:rsid w:val="00E540B8"/>
    <w:rsid w:val="00E541C6"/>
    <w:rsid w:val="00E542ED"/>
    <w:rsid w:val="00E543E0"/>
    <w:rsid w:val="00E54572"/>
    <w:rsid w:val="00E54829"/>
    <w:rsid w:val="00E548F9"/>
    <w:rsid w:val="00E54AC7"/>
    <w:rsid w:val="00E55791"/>
    <w:rsid w:val="00E55997"/>
    <w:rsid w:val="00E55AF9"/>
    <w:rsid w:val="00E55B63"/>
    <w:rsid w:val="00E55BE1"/>
    <w:rsid w:val="00E56081"/>
    <w:rsid w:val="00E567F1"/>
    <w:rsid w:val="00E56B4C"/>
    <w:rsid w:val="00E56CCA"/>
    <w:rsid w:val="00E56CEF"/>
    <w:rsid w:val="00E56ED1"/>
    <w:rsid w:val="00E56F1D"/>
    <w:rsid w:val="00E578E8"/>
    <w:rsid w:val="00E57905"/>
    <w:rsid w:val="00E579F0"/>
    <w:rsid w:val="00E57C88"/>
    <w:rsid w:val="00E602D4"/>
    <w:rsid w:val="00E60466"/>
    <w:rsid w:val="00E607E8"/>
    <w:rsid w:val="00E61833"/>
    <w:rsid w:val="00E621FA"/>
    <w:rsid w:val="00E63218"/>
    <w:rsid w:val="00E635F2"/>
    <w:rsid w:val="00E63649"/>
    <w:rsid w:val="00E6374B"/>
    <w:rsid w:val="00E63926"/>
    <w:rsid w:val="00E63943"/>
    <w:rsid w:val="00E63ABE"/>
    <w:rsid w:val="00E63F35"/>
    <w:rsid w:val="00E63F4B"/>
    <w:rsid w:val="00E64208"/>
    <w:rsid w:val="00E64282"/>
    <w:rsid w:val="00E64823"/>
    <w:rsid w:val="00E64C8D"/>
    <w:rsid w:val="00E64F27"/>
    <w:rsid w:val="00E65031"/>
    <w:rsid w:val="00E6507B"/>
    <w:rsid w:val="00E65785"/>
    <w:rsid w:val="00E65938"/>
    <w:rsid w:val="00E6598C"/>
    <w:rsid w:val="00E65AB5"/>
    <w:rsid w:val="00E65AE7"/>
    <w:rsid w:val="00E65B31"/>
    <w:rsid w:val="00E65CDB"/>
    <w:rsid w:val="00E65D4B"/>
    <w:rsid w:val="00E65ED4"/>
    <w:rsid w:val="00E65FF5"/>
    <w:rsid w:val="00E6693D"/>
    <w:rsid w:val="00E66AA5"/>
    <w:rsid w:val="00E66B23"/>
    <w:rsid w:val="00E66E80"/>
    <w:rsid w:val="00E670CB"/>
    <w:rsid w:val="00E678AB"/>
    <w:rsid w:val="00E67A04"/>
    <w:rsid w:val="00E67B79"/>
    <w:rsid w:val="00E67C63"/>
    <w:rsid w:val="00E705F4"/>
    <w:rsid w:val="00E70651"/>
    <w:rsid w:val="00E7081F"/>
    <w:rsid w:val="00E708B1"/>
    <w:rsid w:val="00E70956"/>
    <w:rsid w:val="00E70B01"/>
    <w:rsid w:val="00E70D64"/>
    <w:rsid w:val="00E70DBA"/>
    <w:rsid w:val="00E710C6"/>
    <w:rsid w:val="00E7182D"/>
    <w:rsid w:val="00E7183D"/>
    <w:rsid w:val="00E71A17"/>
    <w:rsid w:val="00E71D40"/>
    <w:rsid w:val="00E71D95"/>
    <w:rsid w:val="00E7245C"/>
    <w:rsid w:val="00E7251E"/>
    <w:rsid w:val="00E72759"/>
    <w:rsid w:val="00E727F4"/>
    <w:rsid w:val="00E72C90"/>
    <w:rsid w:val="00E730AF"/>
    <w:rsid w:val="00E73357"/>
    <w:rsid w:val="00E733DE"/>
    <w:rsid w:val="00E735E2"/>
    <w:rsid w:val="00E738C4"/>
    <w:rsid w:val="00E7397A"/>
    <w:rsid w:val="00E73CED"/>
    <w:rsid w:val="00E74031"/>
    <w:rsid w:val="00E7420D"/>
    <w:rsid w:val="00E7427E"/>
    <w:rsid w:val="00E74BFD"/>
    <w:rsid w:val="00E74C41"/>
    <w:rsid w:val="00E75624"/>
    <w:rsid w:val="00E7583E"/>
    <w:rsid w:val="00E75AB2"/>
    <w:rsid w:val="00E75BCA"/>
    <w:rsid w:val="00E75FDF"/>
    <w:rsid w:val="00E76328"/>
    <w:rsid w:val="00E76814"/>
    <w:rsid w:val="00E7695A"/>
    <w:rsid w:val="00E7695B"/>
    <w:rsid w:val="00E76C05"/>
    <w:rsid w:val="00E7701D"/>
    <w:rsid w:val="00E7719E"/>
    <w:rsid w:val="00E77217"/>
    <w:rsid w:val="00E7728D"/>
    <w:rsid w:val="00E772C9"/>
    <w:rsid w:val="00E778A2"/>
    <w:rsid w:val="00E77C3D"/>
    <w:rsid w:val="00E77C4D"/>
    <w:rsid w:val="00E77E9B"/>
    <w:rsid w:val="00E77EBB"/>
    <w:rsid w:val="00E80085"/>
    <w:rsid w:val="00E80A2C"/>
    <w:rsid w:val="00E813E4"/>
    <w:rsid w:val="00E81A3D"/>
    <w:rsid w:val="00E81D71"/>
    <w:rsid w:val="00E81F65"/>
    <w:rsid w:val="00E8250E"/>
    <w:rsid w:val="00E826B5"/>
    <w:rsid w:val="00E82CB3"/>
    <w:rsid w:val="00E82E48"/>
    <w:rsid w:val="00E82F26"/>
    <w:rsid w:val="00E832A5"/>
    <w:rsid w:val="00E832F8"/>
    <w:rsid w:val="00E836B4"/>
    <w:rsid w:val="00E838F9"/>
    <w:rsid w:val="00E83D2D"/>
    <w:rsid w:val="00E83F2C"/>
    <w:rsid w:val="00E8450F"/>
    <w:rsid w:val="00E846B3"/>
    <w:rsid w:val="00E84AF7"/>
    <w:rsid w:val="00E852AB"/>
    <w:rsid w:val="00E857FC"/>
    <w:rsid w:val="00E858E0"/>
    <w:rsid w:val="00E8638D"/>
    <w:rsid w:val="00E8658F"/>
    <w:rsid w:val="00E8663B"/>
    <w:rsid w:val="00E86A70"/>
    <w:rsid w:val="00E86E0C"/>
    <w:rsid w:val="00E87113"/>
    <w:rsid w:val="00E873F1"/>
    <w:rsid w:val="00E87543"/>
    <w:rsid w:val="00E8779F"/>
    <w:rsid w:val="00E87992"/>
    <w:rsid w:val="00E87BD1"/>
    <w:rsid w:val="00E87FE1"/>
    <w:rsid w:val="00E90114"/>
    <w:rsid w:val="00E90269"/>
    <w:rsid w:val="00E907DA"/>
    <w:rsid w:val="00E908E7"/>
    <w:rsid w:val="00E90C47"/>
    <w:rsid w:val="00E90D51"/>
    <w:rsid w:val="00E9153E"/>
    <w:rsid w:val="00E91A9D"/>
    <w:rsid w:val="00E92920"/>
    <w:rsid w:val="00E92A17"/>
    <w:rsid w:val="00E92A65"/>
    <w:rsid w:val="00E92C11"/>
    <w:rsid w:val="00E93082"/>
    <w:rsid w:val="00E9354C"/>
    <w:rsid w:val="00E936BE"/>
    <w:rsid w:val="00E93785"/>
    <w:rsid w:val="00E93A2B"/>
    <w:rsid w:val="00E93A90"/>
    <w:rsid w:val="00E93BF7"/>
    <w:rsid w:val="00E93D24"/>
    <w:rsid w:val="00E93E0C"/>
    <w:rsid w:val="00E94237"/>
    <w:rsid w:val="00E94343"/>
    <w:rsid w:val="00E945F4"/>
    <w:rsid w:val="00E947EB"/>
    <w:rsid w:val="00E94DA1"/>
    <w:rsid w:val="00E950AE"/>
    <w:rsid w:val="00E9520A"/>
    <w:rsid w:val="00E9546A"/>
    <w:rsid w:val="00E9562C"/>
    <w:rsid w:val="00E95ABF"/>
    <w:rsid w:val="00E95C7D"/>
    <w:rsid w:val="00E95F0A"/>
    <w:rsid w:val="00E963BD"/>
    <w:rsid w:val="00E9665F"/>
    <w:rsid w:val="00E966FE"/>
    <w:rsid w:val="00E96775"/>
    <w:rsid w:val="00E9699D"/>
    <w:rsid w:val="00E96ADC"/>
    <w:rsid w:val="00E96B08"/>
    <w:rsid w:val="00E97644"/>
    <w:rsid w:val="00E977FA"/>
    <w:rsid w:val="00E97BF6"/>
    <w:rsid w:val="00E97E81"/>
    <w:rsid w:val="00E97FEE"/>
    <w:rsid w:val="00EA0457"/>
    <w:rsid w:val="00EA07BB"/>
    <w:rsid w:val="00EA0CD5"/>
    <w:rsid w:val="00EA0E3A"/>
    <w:rsid w:val="00EA10DC"/>
    <w:rsid w:val="00EA132C"/>
    <w:rsid w:val="00EA1987"/>
    <w:rsid w:val="00EA1A4C"/>
    <w:rsid w:val="00EA225D"/>
    <w:rsid w:val="00EA28E2"/>
    <w:rsid w:val="00EA2B94"/>
    <w:rsid w:val="00EA2DDB"/>
    <w:rsid w:val="00EA3248"/>
    <w:rsid w:val="00EA341D"/>
    <w:rsid w:val="00EA36B4"/>
    <w:rsid w:val="00EA36BB"/>
    <w:rsid w:val="00EA3755"/>
    <w:rsid w:val="00EA37E6"/>
    <w:rsid w:val="00EA3A3A"/>
    <w:rsid w:val="00EA448A"/>
    <w:rsid w:val="00EA4762"/>
    <w:rsid w:val="00EA4DAB"/>
    <w:rsid w:val="00EA5324"/>
    <w:rsid w:val="00EA59CC"/>
    <w:rsid w:val="00EA5FC8"/>
    <w:rsid w:val="00EA65A8"/>
    <w:rsid w:val="00EA67C2"/>
    <w:rsid w:val="00EA6909"/>
    <w:rsid w:val="00EA6ABA"/>
    <w:rsid w:val="00EA6D69"/>
    <w:rsid w:val="00EA7043"/>
    <w:rsid w:val="00EA7142"/>
    <w:rsid w:val="00EA7974"/>
    <w:rsid w:val="00EA7BF1"/>
    <w:rsid w:val="00EA7DF4"/>
    <w:rsid w:val="00EB0576"/>
    <w:rsid w:val="00EB0687"/>
    <w:rsid w:val="00EB081F"/>
    <w:rsid w:val="00EB0CA6"/>
    <w:rsid w:val="00EB106E"/>
    <w:rsid w:val="00EB13D2"/>
    <w:rsid w:val="00EB14EA"/>
    <w:rsid w:val="00EB1AF6"/>
    <w:rsid w:val="00EB1BBE"/>
    <w:rsid w:val="00EB1EC2"/>
    <w:rsid w:val="00EB21E0"/>
    <w:rsid w:val="00EB2345"/>
    <w:rsid w:val="00EB23F9"/>
    <w:rsid w:val="00EB293D"/>
    <w:rsid w:val="00EB2AED"/>
    <w:rsid w:val="00EB2E38"/>
    <w:rsid w:val="00EB2E3F"/>
    <w:rsid w:val="00EB3022"/>
    <w:rsid w:val="00EB3091"/>
    <w:rsid w:val="00EB30F5"/>
    <w:rsid w:val="00EB3427"/>
    <w:rsid w:val="00EB375D"/>
    <w:rsid w:val="00EB3B51"/>
    <w:rsid w:val="00EB3D48"/>
    <w:rsid w:val="00EB40F5"/>
    <w:rsid w:val="00EB4308"/>
    <w:rsid w:val="00EB4BAB"/>
    <w:rsid w:val="00EB4D18"/>
    <w:rsid w:val="00EB4E7E"/>
    <w:rsid w:val="00EB4F67"/>
    <w:rsid w:val="00EB50E2"/>
    <w:rsid w:val="00EB5221"/>
    <w:rsid w:val="00EB52EB"/>
    <w:rsid w:val="00EB5340"/>
    <w:rsid w:val="00EB55EE"/>
    <w:rsid w:val="00EB5962"/>
    <w:rsid w:val="00EB5A3A"/>
    <w:rsid w:val="00EB5BA8"/>
    <w:rsid w:val="00EB604A"/>
    <w:rsid w:val="00EB62EC"/>
    <w:rsid w:val="00EB646C"/>
    <w:rsid w:val="00EB690A"/>
    <w:rsid w:val="00EB6AAA"/>
    <w:rsid w:val="00EB6CE3"/>
    <w:rsid w:val="00EB72F6"/>
    <w:rsid w:val="00EB75CF"/>
    <w:rsid w:val="00EB764A"/>
    <w:rsid w:val="00EB77A3"/>
    <w:rsid w:val="00EB77AF"/>
    <w:rsid w:val="00EB7ACA"/>
    <w:rsid w:val="00EB7AD2"/>
    <w:rsid w:val="00EB7B52"/>
    <w:rsid w:val="00EB7C92"/>
    <w:rsid w:val="00EB7D81"/>
    <w:rsid w:val="00EB7F9B"/>
    <w:rsid w:val="00EC0C58"/>
    <w:rsid w:val="00EC16B6"/>
    <w:rsid w:val="00EC1830"/>
    <w:rsid w:val="00EC20BC"/>
    <w:rsid w:val="00EC247D"/>
    <w:rsid w:val="00EC26E0"/>
    <w:rsid w:val="00EC2891"/>
    <w:rsid w:val="00EC2C49"/>
    <w:rsid w:val="00EC3298"/>
    <w:rsid w:val="00EC36B2"/>
    <w:rsid w:val="00EC3868"/>
    <w:rsid w:val="00EC3878"/>
    <w:rsid w:val="00EC3968"/>
    <w:rsid w:val="00EC3A0B"/>
    <w:rsid w:val="00EC3D98"/>
    <w:rsid w:val="00EC4110"/>
    <w:rsid w:val="00EC4BC2"/>
    <w:rsid w:val="00EC4FD2"/>
    <w:rsid w:val="00EC5053"/>
    <w:rsid w:val="00EC51BF"/>
    <w:rsid w:val="00EC545D"/>
    <w:rsid w:val="00EC58D3"/>
    <w:rsid w:val="00EC5990"/>
    <w:rsid w:val="00EC5B57"/>
    <w:rsid w:val="00EC5D27"/>
    <w:rsid w:val="00EC60CB"/>
    <w:rsid w:val="00EC6722"/>
    <w:rsid w:val="00EC67A5"/>
    <w:rsid w:val="00EC6A0D"/>
    <w:rsid w:val="00EC6AD5"/>
    <w:rsid w:val="00EC6BF6"/>
    <w:rsid w:val="00EC6DB5"/>
    <w:rsid w:val="00EC6DF0"/>
    <w:rsid w:val="00EC6F05"/>
    <w:rsid w:val="00EC722E"/>
    <w:rsid w:val="00EC734C"/>
    <w:rsid w:val="00EC7438"/>
    <w:rsid w:val="00EC746A"/>
    <w:rsid w:val="00EC75CD"/>
    <w:rsid w:val="00EC76E6"/>
    <w:rsid w:val="00EC7A87"/>
    <w:rsid w:val="00EC7D4D"/>
    <w:rsid w:val="00EC7EFA"/>
    <w:rsid w:val="00EC7FAD"/>
    <w:rsid w:val="00ED0086"/>
    <w:rsid w:val="00ED024B"/>
    <w:rsid w:val="00ED030B"/>
    <w:rsid w:val="00ED0456"/>
    <w:rsid w:val="00ED0613"/>
    <w:rsid w:val="00ED07EF"/>
    <w:rsid w:val="00ED0D44"/>
    <w:rsid w:val="00ED0DDD"/>
    <w:rsid w:val="00ED165E"/>
    <w:rsid w:val="00ED18BB"/>
    <w:rsid w:val="00ED19C0"/>
    <w:rsid w:val="00ED267C"/>
    <w:rsid w:val="00ED2E5A"/>
    <w:rsid w:val="00ED3278"/>
    <w:rsid w:val="00ED3303"/>
    <w:rsid w:val="00ED33B0"/>
    <w:rsid w:val="00ED3570"/>
    <w:rsid w:val="00ED390A"/>
    <w:rsid w:val="00ED3A3E"/>
    <w:rsid w:val="00ED3DF3"/>
    <w:rsid w:val="00ED414C"/>
    <w:rsid w:val="00ED48A5"/>
    <w:rsid w:val="00ED4AD8"/>
    <w:rsid w:val="00ED4F0F"/>
    <w:rsid w:val="00ED5246"/>
    <w:rsid w:val="00ED5412"/>
    <w:rsid w:val="00ED59ED"/>
    <w:rsid w:val="00ED5A03"/>
    <w:rsid w:val="00ED5F43"/>
    <w:rsid w:val="00ED5FA3"/>
    <w:rsid w:val="00ED60C5"/>
    <w:rsid w:val="00ED694F"/>
    <w:rsid w:val="00ED6B70"/>
    <w:rsid w:val="00ED6D65"/>
    <w:rsid w:val="00ED71F9"/>
    <w:rsid w:val="00ED7375"/>
    <w:rsid w:val="00ED771F"/>
    <w:rsid w:val="00ED7777"/>
    <w:rsid w:val="00ED77FF"/>
    <w:rsid w:val="00ED7C55"/>
    <w:rsid w:val="00ED7C65"/>
    <w:rsid w:val="00EE00C6"/>
    <w:rsid w:val="00EE03E9"/>
    <w:rsid w:val="00EE09E2"/>
    <w:rsid w:val="00EE0AB9"/>
    <w:rsid w:val="00EE0B23"/>
    <w:rsid w:val="00EE0E5F"/>
    <w:rsid w:val="00EE10A5"/>
    <w:rsid w:val="00EE1313"/>
    <w:rsid w:val="00EE14DE"/>
    <w:rsid w:val="00EE1D80"/>
    <w:rsid w:val="00EE1E90"/>
    <w:rsid w:val="00EE225E"/>
    <w:rsid w:val="00EE27C3"/>
    <w:rsid w:val="00EE28BD"/>
    <w:rsid w:val="00EE2A21"/>
    <w:rsid w:val="00EE2AD6"/>
    <w:rsid w:val="00EE3183"/>
    <w:rsid w:val="00EE4169"/>
    <w:rsid w:val="00EE42F1"/>
    <w:rsid w:val="00EE462F"/>
    <w:rsid w:val="00EE4952"/>
    <w:rsid w:val="00EE496E"/>
    <w:rsid w:val="00EE508C"/>
    <w:rsid w:val="00EE5317"/>
    <w:rsid w:val="00EE5C49"/>
    <w:rsid w:val="00EE683B"/>
    <w:rsid w:val="00EE6C62"/>
    <w:rsid w:val="00EE7235"/>
    <w:rsid w:val="00EE74D3"/>
    <w:rsid w:val="00EE76C6"/>
    <w:rsid w:val="00EE78C3"/>
    <w:rsid w:val="00EE7A30"/>
    <w:rsid w:val="00EE7B1F"/>
    <w:rsid w:val="00EE7C3B"/>
    <w:rsid w:val="00EF0059"/>
    <w:rsid w:val="00EF0113"/>
    <w:rsid w:val="00EF0135"/>
    <w:rsid w:val="00EF05B3"/>
    <w:rsid w:val="00EF0C66"/>
    <w:rsid w:val="00EF0D72"/>
    <w:rsid w:val="00EF0EA8"/>
    <w:rsid w:val="00EF0F7D"/>
    <w:rsid w:val="00EF11E4"/>
    <w:rsid w:val="00EF15EC"/>
    <w:rsid w:val="00EF171B"/>
    <w:rsid w:val="00EF17D9"/>
    <w:rsid w:val="00EF17E2"/>
    <w:rsid w:val="00EF1855"/>
    <w:rsid w:val="00EF19D4"/>
    <w:rsid w:val="00EF2BD5"/>
    <w:rsid w:val="00EF2C1B"/>
    <w:rsid w:val="00EF2C99"/>
    <w:rsid w:val="00EF2EF5"/>
    <w:rsid w:val="00EF3168"/>
    <w:rsid w:val="00EF3723"/>
    <w:rsid w:val="00EF37A0"/>
    <w:rsid w:val="00EF3D41"/>
    <w:rsid w:val="00EF3FBE"/>
    <w:rsid w:val="00EF4180"/>
    <w:rsid w:val="00EF4712"/>
    <w:rsid w:val="00EF4A32"/>
    <w:rsid w:val="00EF4D3F"/>
    <w:rsid w:val="00EF4DFF"/>
    <w:rsid w:val="00EF4F82"/>
    <w:rsid w:val="00EF4F9F"/>
    <w:rsid w:val="00EF5068"/>
    <w:rsid w:val="00EF5096"/>
    <w:rsid w:val="00EF50DA"/>
    <w:rsid w:val="00EF5144"/>
    <w:rsid w:val="00EF5356"/>
    <w:rsid w:val="00EF5A32"/>
    <w:rsid w:val="00EF5AE5"/>
    <w:rsid w:val="00EF5C08"/>
    <w:rsid w:val="00EF653A"/>
    <w:rsid w:val="00EF6913"/>
    <w:rsid w:val="00EF6992"/>
    <w:rsid w:val="00EF6A03"/>
    <w:rsid w:val="00EF6B3F"/>
    <w:rsid w:val="00EF71C2"/>
    <w:rsid w:val="00EF7336"/>
    <w:rsid w:val="00EF7B06"/>
    <w:rsid w:val="00EF7C77"/>
    <w:rsid w:val="00F002D0"/>
    <w:rsid w:val="00F002D3"/>
    <w:rsid w:val="00F00455"/>
    <w:rsid w:val="00F006EE"/>
    <w:rsid w:val="00F007C4"/>
    <w:rsid w:val="00F00873"/>
    <w:rsid w:val="00F009AC"/>
    <w:rsid w:val="00F00A3C"/>
    <w:rsid w:val="00F010D2"/>
    <w:rsid w:val="00F01466"/>
    <w:rsid w:val="00F016E1"/>
    <w:rsid w:val="00F0208B"/>
    <w:rsid w:val="00F0237A"/>
    <w:rsid w:val="00F02983"/>
    <w:rsid w:val="00F02B1F"/>
    <w:rsid w:val="00F02B85"/>
    <w:rsid w:val="00F02C46"/>
    <w:rsid w:val="00F02EF2"/>
    <w:rsid w:val="00F0308C"/>
    <w:rsid w:val="00F030BD"/>
    <w:rsid w:val="00F0363A"/>
    <w:rsid w:val="00F037F5"/>
    <w:rsid w:val="00F03967"/>
    <w:rsid w:val="00F03A87"/>
    <w:rsid w:val="00F03C49"/>
    <w:rsid w:val="00F03D6F"/>
    <w:rsid w:val="00F0427E"/>
    <w:rsid w:val="00F04504"/>
    <w:rsid w:val="00F04609"/>
    <w:rsid w:val="00F047FA"/>
    <w:rsid w:val="00F04936"/>
    <w:rsid w:val="00F04950"/>
    <w:rsid w:val="00F04A2D"/>
    <w:rsid w:val="00F054EE"/>
    <w:rsid w:val="00F05863"/>
    <w:rsid w:val="00F059B3"/>
    <w:rsid w:val="00F05B53"/>
    <w:rsid w:val="00F0644E"/>
    <w:rsid w:val="00F0683D"/>
    <w:rsid w:val="00F06907"/>
    <w:rsid w:val="00F06D65"/>
    <w:rsid w:val="00F06E90"/>
    <w:rsid w:val="00F0736B"/>
    <w:rsid w:val="00F073DD"/>
    <w:rsid w:val="00F07635"/>
    <w:rsid w:val="00F07798"/>
    <w:rsid w:val="00F078B1"/>
    <w:rsid w:val="00F078DB"/>
    <w:rsid w:val="00F07BBD"/>
    <w:rsid w:val="00F104A2"/>
    <w:rsid w:val="00F104DE"/>
    <w:rsid w:val="00F10894"/>
    <w:rsid w:val="00F1093D"/>
    <w:rsid w:val="00F10AFE"/>
    <w:rsid w:val="00F113D4"/>
    <w:rsid w:val="00F11A66"/>
    <w:rsid w:val="00F11F90"/>
    <w:rsid w:val="00F120C0"/>
    <w:rsid w:val="00F12407"/>
    <w:rsid w:val="00F1317D"/>
    <w:rsid w:val="00F13338"/>
    <w:rsid w:val="00F13581"/>
    <w:rsid w:val="00F137AF"/>
    <w:rsid w:val="00F1391D"/>
    <w:rsid w:val="00F13B5B"/>
    <w:rsid w:val="00F13B5F"/>
    <w:rsid w:val="00F13C3E"/>
    <w:rsid w:val="00F146E7"/>
    <w:rsid w:val="00F148D7"/>
    <w:rsid w:val="00F14AA8"/>
    <w:rsid w:val="00F14D76"/>
    <w:rsid w:val="00F1515E"/>
    <w:rsid w:val="00F152DB"/>
    <w:rsid w:val="00F153E8"/>
    <w:rsid w:val="00F157CA"/>
    <w:rsid w:val="00F15E2E"/>
    <w:rsid w:val="00F160D0"/>
    <w:rsid w:val="00F16647"/>
    <w:rsid w:val="00F167F3"/>
    <w:rsid w:val="00F169B7"/>
    <w:rsid w:val="00F16C38"/>
    <w:rsid w:val="00F16D89"/>
    <w:rsid w:val="00F171ED"/>
    <w:rsid w:val="00F172B8"/>
    <w:rsid w:val="00F1769E"/>
    <w:rsid w:val="00F178FD"/>
    <w:rsid w:val="00F17ADC"/>
    <w:rsid w:val="00F17BDF"/>
    <w:rsid w:val="00F17E0B"/>
    <w:rsid w:val="00F2059D"/>
    <w:rsid w:val="00F20A11"/>
    <w:rsid w:val="00F20A32"/>
    <w:rsid w:val="00F20BAA"/>
    <w:rsid w:val="00F20C58"/>
    <w:rsid w:val="00F20FB3"/>
    <w:rsid w:val="00F21F01"/>
    <w:rsid w:val="00F22341"/>
    <w:rsid w:val="00F2239C"/>
    <w:rsid w:val="00F22478"/>
    <w:rsid w:val="00F224F7"/>
    <w:rsid w:val="00F225B5"/>
    <w:rsid w:val="00F225E0"/>
    <w:rsid w:val="00F22630"/>
    <w:rsid w:val="00F22803"/>
    <w:rsid w:val="00F2284B"/>
    <w:rsid w:val="00F22C95"/>
    <w:rsid w:val="00F230EB"/>
    <w:rsid w:val="00F232D5"/>
    <w:rsid w:val="00F23862"/>
    <w:rsid w:val="00F2396F"/>
    <w:rsid w:val="00F239DF"/>
    <w:rsid w:val="00F23A83"/>
    <w:rsid w:val="00F24213"/>
    <w:rsid w:val="00F24302"/>
    <w:rsid w:val="00F2442C"/>
    <w:rsid w:val="00F245A2"/>
    <w:rsid w:val="00F2469E"/>
    <w:rsid w:val="00F24A99"/>
    <w:rsid w:val="00F24BA9"/>
    <w:rsid w:val="00F24C46"/>
    <w:rsid w:val="00F250FB"/>
    <w:rsid w:val="00F252C3"/>
    <w:rsid w:val="00F25331"/>
    <w:rsid w:val="00F2549C"/>
    <w:rsid w:val="00F2552F"/>
    <w:rsid w:val="00F25619"/>
    <w:rsid w:val="00F25722"/>
    <w:rsid w:val="00F25E3F"/>
    <w:rsid w:val="00F2603B"/>
    <w:rsid w:val="00F26309"/>
    <w:rsid w:val="00F26425"/>
    <w:rsid w:val="00F266A8"/>
    <w:rsid w:val="00F27044"/>
    <w:rsid w:val="00F2726D"/>
    <w:rsid w:val="00F272D8"/>
    <w:rsid w:val="00F273C1"/>
    <w:rsid w:val="00F275D1"/>
    <w:rsid w:val="00F27C1F"/>
    <w:rsid w:val="00F27C28"/>
    <w:rsid w:val="00F3030C"/>
    <w:rsid w:val="00F305DE"/>
    <w:rsid w:val="00F307C6"/>
    <w:rsid w:val="00F30AF4"/>
    <w:rsid w:val="00F31076"/>
    <w:rsid w:val="00F310BF"/>
    <w:rsid w:val="00F31131"/>
    <w:rsid w:val="00F314E3"/>
    <w:rsid w:val="00F3154E"/>
    <w:rsid w:val="00F31FB5"/>
    <w:rsid w:val="00F3214C"/>
    <w:rsid w:val="00F32735"/>
    <w:rsid w:val="00F327E0"/>
    <w:rsid w:val="00F329CD"/>
    <w:rsid w:val="00F329EC"/>
    <w:rsid w:val="00F32C13"/>
    <w:rsid w:val="00F33849"/>
    <w:rsid w:val="00F33CF2"/>
    <w:rsid w:val="00F33CF3"/>
    <w:rsid w:val="00F33F81"/>
    <w:rsid w:val="00F34030"/>
    <w:rsid w:val="00F34205"/>
    <w:rsid w:val="00F34A2F"/>
    <w:rsid w:val="00F354D3"/>
    <w:rsid w:val="00F35BCE"/>
    <w:rsid w:val="00F35F14"/>
    <w:rsid w:val="00F36516"/>
    <w:rsid w:val="00F36D08"/>
    <w:rsid w:val="00F36D22"/>
    <w:rsid w:val="00F36F8A"/>
    <w:rsid w:val="00F37184"/>
    <w:rsid w:val="00F37365"/>
    <w:rsid w:val="00F3751D"/>
    <w:rsid w:val="00F379A0"/>
    <w:rsid w:val="00F37B6C"/>
    <w:rsid w:val="00F37B89"/>
    <w:rsid w:val="00F37D18"/>
    <w:rsid w:val="00F37D2F"/>
    <w:rsid w:val="00F40706"/>
    <w:rsid w:val="00F40A2E"/>
    <w:rsid w:val="00F40B6A"/>
    <w:rsid w:val="00F4102E"/>
    <w:rsid w:val="00F41612"/>
    <w:rsid w:val="00F41787"/>
    <w:rsid w:val="00F41796"/>
    <w:rsid w:val="00F427E3"/>
    <w:rsid w:val="00F42927"/>
    <w:rsid w:val="00F42A14"/>
    <w:rsid w:val="00F42FEE"/>
    <w:rsid w:val="00F43085"/>
    <w:rsid w:val="00F432ED"/>
    <w:rsid w:val="00F43474"/>
    <w:rsid w:val="00F438B8"/>
    <w:rsid w:val="00F442BB"/>
    <w:rsid w:val="00F44817"/>
    <w:rsid w:val="00F44A17"/>
    <w:rsid w:val="00F44C46"/>
    <w:rsid w:val="00F44D81"/>
    <w:rsid w:val="00F450F9"/>
    <w:rsid w:val="00F454B2"/>
    <w:rsid w:val="00F458A9"/>
    <w:rsid w:val="00F45A5D"/>
    <w:rsid w:val="00F463B3"/>
    <w:rsid w:val="00F4671B"/>
    <w:rsid w:val="00F4677A"/>
    <w:rsid w:val="00F467FB"/>
    <w:rsid w:val="00F474D0"/>
    <w:rsid w:val="00F477B9"/>
    <w:rsid w:val="00F47D21"/>
    <w:rsid w:val="00F5086C"/>
    <w:rsid w:val="00F50A69"/>
    <w:rsid w:val="00F50C70"/>
    <w:rsid w:val="00F50CE5"/>
    <w:rsid w:val="00F50E2A"/>
    <w:rsid w:val="00F51330"/>
    <w:rsid w:val="00F51A3C"/>
    <w:rsid w:val="00F51CEE"/>
    <w:rsid w:val="00F51D80"/>
    <w:rsid w:val="00F51FC9"/>
    <w:rsid w:val="00F52045"/>
    <w:rsid w:val="00F5215A"/>
    <w:rsid w:val="00F521E4"/>
    <w:rsid w:val="00F52294"/>
    <w:rsid w:val="00F52317"/>
    <w:rsid w:val="00F5242F"/>
    <w:rsid w:val="00F52636"/>
    <w:rsid w:val="00F52B17"/>
    <w:rsid w:val="00F52DCC"/>
    <w:rsid w:val="00F53141"/>
    <w:rsid w:val="00F5322B"/>
    <w:rsid w:val="00F53293"/>
    <w:rsid w:val="00F533DC"/>
    <w:rsid w:val="00F535B2"/>
    <w:rsid w:val="00F539FE"/>
    <w:rsid w:val="00F53A95"/>
    <w:rsid w:val="00F53BA2"/>
    <w:rsid w:val="00F5401D"/>
    <w:rsid w:val="00F54935"/>
    <w:rsid w:val="00F54B7F"/>
    <w:rsid w:val="00F5509E"/>
    <w:rsid w:val="00F5510A"/>
    <w:rsid w:val="00F55275"/>
    <w:rsid w:val="00F555B8"/>
    <w:rsid w:val="00F55620"/>
    <w:rsid w:val="00F55626"/>
    <w:rsid w:val="00F55656"/>
    <w:rsid w:val="00F5578A"/>
    <w:rsid w:val="00F55916"/>
    <w:rsid w:val="00F559D9"/>
    <w:rsid w:val="00F566E0"/>
    <w:rsid w:val="00F56D22"/>
    <w:rsid w:val="00F57052"/>
    <w:rsid w:val="00F573EA"/>
    <w:rsid w:val="00F57714"/>
    <w:rsid w:val="00F578A2"/>
    <w:rsid w:val="00F60080"/>
    <w:rsid w:val="00F60548"/>
    <w:rsid w:val="00F60665"/>
    <w:rsid w:val="00F60B81"/>
    <w:rsid w:val="00F610C1"/>
    <w:rsid w:val="00F61407"/>
    <w:rsid w:val="00F61F27"/>
    <w:rsid w:val="00F62272"/>
    <w:rsid w:val="00F622DA"/>
    <w:rsid w:val="00F6246B"/>
    <w:rsid w:val="00F6258A"/>
    <w:rsid w:val="00F625B4"/>
    <w:rsid w:val="00F631B6"/>
    <w:rsid w:val="00F63618"/>
    <w:rsid w:val="00F63628"/>
    <w:rsid w:val="00F63744"/>
    <w:rsid w:val="00F63C5D"/>
    <w:rsid w:val="00F6413B"/>
    <w:rsid w:val="00F642E5"/>
    <w:rsid w:val="00F6434F"/>
    <w:rsid w:val="00F64CB3"/>
    <w:rsid w:val="00F64D98"/>
    <w:rsid w:val="00F64F50"/>
    <w:rsid w:val="00F657CA"/>
    <w:rsid w:val="00F65C9E"/>
    <w:rsid w:val="00F66047"/>
    <w:rsid w:val="00F66144"/>
    <w:rsid w:val="00F6632B"/>
    <w:rsid w:val="00F663E2"/>
    <w:rsid w:val="00F66520"/>
    <w:rsid w:val="00F66938"/>
    <w:rsid w:val="00F66D29"/>
    <w:rsid w:val="00F66D35"/>
    <w:rsid w:val="00F66E79"/>
    <w:rsid w:val="00F67602"/>
    <w:rsid w:val="00F67969"/>
    <w:rsid w:val="00F67EF0"/>
    <w:rsid w:val="00F70B28"/>
    <w:rsid w:val="00F70CAF"/>
    <w:rsid w:val="00F710D3"/>
    <w:rsid w:val="00F715AC"/>
    <w:rsid w:val="00F716A5"/>
    <w:rsid w:val="00F7186D"/>
    <w:rsid w:val="00F719B5"/>
    <w:rsid w:val="00F71AF4"/>
    <w:rsid w:val="00F71D21"/>
    <w:rsid w:val="00F71F79"/>
    <w:rsid w:val="00F725CD"/>
    <w:rsid w:val="00F728EE"/>
    <w:rsid w:val="00F72ADE"/>
    <w:rsid w:val="00F7373A"/>
    <w:rsid w:val="00F73838"/>
    <w:rsid w:val="00F73FB0"/>
    <w:rsid w:val="00F74097"/>
    <w:rsid w:val="00F74134"/>
    <w:rsid w:val="00F74499"/>
    <w:rsid w:val="00F744D7"/>
    <w:rsid w:val="00F745B3"/>
    <w:rsid w:val="00F74611"/>
    <w:rsid w:val="00F74969"/>
    <w:rsid w:val="00F74C1C"/>
    <w:rsid w:val="00F7533F"/>
    <w:rsid w:val="00F7574E"/>
    <w:rsid w:val="00F75781"/>
    <w:rsid w:val="00F7578A"/>
    <w:rsid w:val="00F75AA4"/>
    <w:rsid w:val="00F75B01"/>
    <w:rsid w:val="00F75BBE"/>
    <w:rsid w:val="00F76805"/>
    <w:rsid w:val="00F769F5"/>
    <w:rsid w:val="00F76A6E"/>
    <w:rsid w:val="00F76E2B"/>
    <w:rsid w:val="00F76E8A"/>
    <w:rsid w:val="00F76E9A"/>
    <w:rsid w:val="00F772C2"/>
    <w:rsid w:val="00F772D3"/>
    <w:rsid w:val="00F776FE"/>
    <w:rsid w:val="00F77759"/>
    <w:rsid w:val="00F778E7"/>
    <w:rsid w:val="00F77A2C"/>
    <w:rsid w:val="00F77BFE"/>
    <w:rsid w:val="00F77D5C"/>
    <w:rsid w:val="00F77F22"/>
    <w:rsid w:val="00F804D0"/>
    <w:rsid w:val="00F8087E"/>
    <w:rsid w:val="00F80A78"/>
    <w:rsid w:val="00F8109E"/>
    <w:rsid w:val="00F8124C"/>
    <w:rsid w:val="00F81480"/>
    <w:rsid w:val="00F8168A"/>
    <w:rsid w:val="00F819E5"/>
    <w:rsid w:val="00F821BA"/>
    <w:rsid w:val="00F8275D"/>
    <w:rsid w:val="00F82DDC"/>
    <w:rsid w:val="00F82F79"/>
    <w:rsid w:val="00F82FB1"/>
    <w:rsid w:val="00F831CF"/>
    <w:rsid w:val="00F83443"/>
    <w:rsid w:val="00F83901"/>
    <w:rsid w:val="00F83B33"/>
    <w:rsid w:val="00F8416E"/>
    <w:rsid w:val="00F84202"/>
    <w:rsid w:val="00F8422C"/>
    <w:rsid w:val="00F8458C"/>
    <w:rsid w:val="00F84659"/>
    <w:rsid w:val="00F84965"/>
    <w:rsid w:val="00F84A00"/>
    <w:rsid w:val="00F84A40"/>
    <w:rsid w:val="00F84B18"/>
    <w:rsid w:val="00F84E49"/>
    <w:rsid w:val="00F850BF"/>
    <w:rsid w:val="00F851B6"/>
    <w:rsid w:val="00F8536B"/>
    <w:rsid w:val="00F85634"/>
    <w:rsid w:val="00F85A3E"/>
    <w:rsid w:val="00F85BC2"/>
    <w:rsid w:val="00F85CFE"/>
    <w:rsid w:val="00F860AA"/>
    <w:rsid w:val="00F86DF8"/>
    <w:rsid w:val="00F8732B"/>
    <w:rsid w:val="00F873C0"/>
    <w:rsid w:val="00F8745C"/>
    <w:rsid w:val="00F876EA"/>
    <w:rsid w:val="00F876F8"/>
    <w:rsid w:val="00F87BF2"/>
    <w:rsid w:val="00F90059"/>
    <w:rsid w:val="00F904E9"/>
    <w:rsid w:val="00F9089C"/>
    <w:rsid w:val="00F90CF0"/>
    <w:rsid w:val="00F90CFE"/>
    <w:rsid w:val="00F90F93"/>
    <w:rsid w:val="00F9122B"/>
    <w:rsid w:val="00F9141D"/>
    <w:rsid w:val="00F91959"/>
    <w:rsid w:val="00F91A10"/>
    <w:rsid w:val="00F91CD5"/>
    <w:rsid w:val="00F920A8"/>
    <w:rsid w:val="00F92345"/>
    <w:rsid w:val="00F92456"/>
    <w:rsid w:val="00F92498"/>
    <w:rsid w:val="00F924C6"/>
    <w:rsid w:val="00F925EE"/>
    <w:rsid w:val="00F92799"/>
    <w:rsid w:val="00F92AED"/>
    <w:rsid w:val="00F92DE2"/>
    <w:rsid w:val="00F92EFC"/>
    <w:rsid w:val="00F9315D"/>
    <w:rsid w:val="00F934FE"/>
    <w:rsid w:val="00F9398D"/>
    <w:rsid w:val="00F93BE0"/>
    <w:rsid w:val="00F94079"/>
    <w:rsid w:val="00F9438E"/>
    <w:rsid w:val="00F9456F"/>
    <w:rsid w:val="00F94712"/>
    <w:rsid w:val="00F94977"/>
    <w:rsid w:val="00F94B8F"/>
    <w:rsid w:val="00F950FD"/>
    <w:rsid w:val="00F95218"/>
    <w:rsid w:val="00F957E2"/>
    <w:rsid w:val="00F95863"/>
    <w:rsid w:val="00F95E2D"/>
    <w:rsid w:val="00F95F65"/>
    <w:rsid w:val="00F9618F"/>
    <w:rsid w:val="00F961AA"/>
    <w:rsid w:val="00F961F0"/>
    <w:rsid w:val="00F962FB"/>
    <w:rsid w:val="00F96371"/>
    <w:rsid w:val="00F96794"/>
    <w:rsid w:val="00F96A72"/>
    <w:rsid w:val="00F96BF6"/>
    <w:rsid w:val="00F970F6"/>
    <w:rsid w:val="00FA0035"/>
    <w:rsid w:val="00FA07D8"/>
    <w:rsid w:val="00FA0A88"/>
    <w:rsid w:val="00FA0D80"/>
    <w:rsid w:val="00FA10C4"/>
    <w:rsid w:val="00FA11CC"/>
    <w:rsid w:val="00FA12A2"/>
    <w:rsid w:val="00FA1422"/>
    <w:rsid w:val="00FA144E"/>
    <w:rsid w:val="00FA14BD"/>
    <w:rsid w:val="00FA18B8"/>
    <w:rsid w:val="00FA1B88"/>
    <w:rsid w:val="00FA213D"/>
    <w:rsid w:val="00FA226C"/>
    <w:rsid w:val="00FA2306"/>
    <w:rsid w:val="00FA267C"/>
    <w:rsid w:val="00FA2715"/>
    <w:rsid w:val="00FA28FF"/>
    <w:rsid w:val="00FA2E16"/>
    <w:rsid w:val="00FA2EBC"/>
    <w:rsid w:val="00FA2F46"/>
    <w:rsid w:val="00FA3352"/>
    <w:rsid w:val="00FA36ED"/>
    <w:rsid w:val="00FA3847"/>
    <w:rsid w:val="00FA3A83"/>
    <w:rsid w:val="00FA3E09"/>
    <w:rsid w:val="00FA3ECE"/>
    <w:rsid w:val="00FA4419"/>
    <w:rsid w:val="00FA49DB"/>
    <w:rsid w:val="00FA4C87"/>
    <w:rsid w:val="00FA4E6D"/>
    <w:rsid w:val="00FA54C9"/>
    <w:rsid w:val="00FA55C4"/>
    <w:rsid w:val="00FA5727"/>
    <w:rsid w:val="00FA57A8"/>
    <w:rsid w:val="00FA5FA7"/>
    <w:rsid w:val="00FA5FF4"/>
    <w:rsid w:val="00FA61C7"/>
    <w:rsid w:val="00FA66DC"/>
    <w:rsid w:val="00FA66DF"/>
    <w:rsid w:val="00FA6947"/>
    <w:rsid w:val="00FA6A96"/>
    <w:rsid w:val="00FA6BCE"/>
    <w:rsid w:val="00FA6F52"/>
    <w:rsid w:val="00FA7473"/>
    <w:rsid w:val="00FA7502"/>
    <w:rsid w:val="00FA77B7"/>
    <w:rsid w:val="00FA7827"/>
    <w:rsid w:val="00FA78F9"/>
    <w:rsid w:val="00FA7CE8"/>
    <w:rsid w:val="00FB009D"/>
    <w:rsid w:val="00FB015E"/>
    <w:rsid w:val="00FB036C"/>
    <w:rsid w:val="00FB0A9F"/>
    <w:rsid w:val="00FB0FD6"/>
    <w:rsid w:val="00FB114B"/>
    <w:rsid w:val="00FB1502"/>
    <w:rsid w:val="00FB17CA"/>
    <w:rsid w:val="00FB1BD0"/>
    <w:rsid w:val="00FB1CD2"/>
    <w:rsid w:val="00FB1DC5"/>
    <w:rsid w:val="00FB1E2A"/>
    <w:rsid w:val="00FB1F3C"/>
    <w:rsid w:val="00FB224A"/>
    <w:rsid w:val="00FB239D"/>
    <w:rsid w:val="00FB2659"/>
    <w:rsid w:val="00FB270A"/>
    <w:rsid w:val="00FB28F7"/>
    <w:rsid w:val="00FB2B72"/>
    <w:rsid w:val="00FB2DFA"/>
    <w:rsid w:val="00FB2EE7"/>
    <w:rsid w:val="00FB30FC"/>
    <w:rsid w:val="00FB360F"/>
    <w:rsid w:val="00FB36E6"/>
    <w:rsid w:val="00FB39AB"/>
    <w:rsid w:val="00FB3C3C"/>
    <w:rsid w:val="00FB3C3F"/>
    <w:rsid w:val="00FB3CD5"/>
    <w:rsid w:val="00FB41A8"/>
    <w:rsid w:val="00FB453C"/>
    <w:rsid w:val="00FB4D33"/>
    <w:rsid w:val="00FB4E48"/>
    <w:rsid w:val="00FB4F24"/>
    <w:rsid w:val="00FB54B6"/>
    <w:rsid w:val="00FB582F"/>
    <w:rsid w:val="00FB5F9C"/>
    <w:rsid w:val="00FB6113"/>
    <w:rsid w:val="00FB705F"/>
    <w:rsid w:val="00FB73F4"/>
    <w:rsid w:val="00FB74CF"/>
    <w:rsid w:val="00FB78E7"/>
    <w:rsid w:val="00FB79D1"/>
    <w:rsid w:val="00FB7AC7"/>
    <w:rsid w:val="00FB7D9E"/>
    <w:rsid w:val="00FB7F2D"/>
    <w:rsid w:val="00FC0187"/>
    <w:rsid w:val="00FC01D7"/>
    <w:rsid w:val="00FC0581"/>
    <w:rsid w:val="00FC0AF8"/>
    <w:rsid w:val="00FC0D3D"/>
    <w:rsid w:val="00FC10A6"/>
    <w:rsid w:val="00FC10B2"/>
    <w:rsid w:val="00FC10C8"/>
    <w:rsid w:val="00FC1154"/>
    <w:rsid w:val="00FC1500"/>
    <w:rsid w:val="00FC1544"/>
    <w:rsid w:val="00FC15CB"/>
    <w:rsid w:val="00FC1695"/>
    <w:rsid w:val="00FC1BAE"/>
    <w:rsid w:val="00FC2644"/>
    <w:rsid w:val="00FC269F"/>
    <w:rsid w:val="00FC2810"/>
    <w:rsid w:val="00FC32E9"/>
    <w:rsid w:val="00FC38C4"/>
    <w:rsid w:val="00FC3DD0"/>
    <w:rsid w:val="00FC4084"/>
    <w:rsid w:val="00FC4474"/>
    <w:rsid w:val="00FC44E2"/>
    <w:rsid w:val="00FC469C"/>
    <w:rsid w:val="00FC49A9"/>
    <w:rsid w:val="00FC4AE7"/>
    <w:rsid w:val="00FC4E74"/>
    <w:rsid w:val="00FC4F1E"/>
    <w:rsid w:val="00FC4FCD"/>
    <w:rsid w:val="00FC5345"/>
    <w:rsid w:val="00FC58EC"/>
    <w:rsid w:val="00FC5A2D"/>
    <w:rsid w:val="00FC5B3B"/>
    <w:rsid w:val="00FC5D41"/>
    <w:rsid w:val="00FC61DA"/>
    <w:rsid w:val="00FC6A04"/>
    <w:rsid w:val="00FC6DEC"/>
    <w:rsid w:val="00FC6F44"/>
    <w:rsid w:val="00FC71C8"/>
    <w:rsid w:val="00FC73AB"/>
    <w:rsid w:val="00FC764E"/>
    <w:rsid w:val="00FC7832"/>
    <w:rsid w:val="00FC78C3"/>
    <w:rsid w:val="00FC7E61"/>
    <w:rsid w:val="00FC7E87"/>
    <w:rsid w:val="00FC7F59"/>
    <w:rsid w:val="00FC7FD3"/>
    <w:rsid w:val="00FD03AF"/>
    <w:rsid w:val="00FD03BC"/>
    <w:rsid w:val="00FD04E5"/>
    <w:rsid w:val="00FD0772"/>
    <w:rsid w:val="00FD09C1"/>
    <w:rsid w:val="00FD0B6D"/>
    <w:rsid w:val="00FD0B92"/>
    <w:rsid w:val="00FD0C93"/>
    <w:rsid w:val="00FD0CA2"/>
    <w:rsid w:val="00FD0EA4"/>
    <w:rsid w:val="00FD0F45"/>
    <w:rsid w:val="00FD0FE8"/>
    <w:rsid w:val="00FD1261"/>
    <w:rsid w:val="00FD129E"/>
    <w:rsid w:val="00FD1456"/>
    <w:rsid w:val="00FD1C90"/>
    <w:rsid w:val="00FD2057"/>
    <w:rsid w:val="00FD224F"/>
    <w:rsid w:val="00FD2426"/>
    <w:rsid w:val="00FD2A26"/>
    <w:rsid w:val="00FD2B92"/>
    <w:rsid w:val="00FD2CC0"/>
    <w:rsid w:val="00FD2F45"/>
    <w:rsid w:val="00FD31AF"/>
    <w:rsid w:val="00FD3692"/>
    <w:rsid w:val="00FD3B0F"/>
    <w:rsid w:val="00FD3B7C"/>
    <w:rsid w:val="00FD3D48"/>
    <w:rsid w:val="00FD4268"/>
    <w:rsid w:val="00FD45A6"/>
    <w:rsid w:val="00FD464B"/>
    <w:rsid w:val="00FD4968"/>
    <w:rsid w:val="00FD5171"/>
    <w:rsid w:val="00FD5248"/>
    <w:rsid w:val="00FD5430"/>
    <w:rsid w:val="00FD5575"/>
    <w:rsid w:val="00FD5892"/>
    <w:rsid w:val="00FD5900"/>
    <w:rsid w:val="00FD5C03"/>
    <w:rsid w:val="00FD5CA6"/>
    <w:rsid w:val="00FD5F4B"/>
    <w:rsid w:val="00FD62C6"/>
    <w:rsid w:val="00FD63C6"/>
    <w:rsid w:val="00FD6465"/>
    <w:rsid w:val="00FD64DC"/>
    <w:rsid w:val="00FD65CE"/>
    <w:rsid w:val="00FD671E"/>
    <w:rsid w:val="00FD6D08"/>
    <w:rsid w:val="00FD738C"/>
    <w:rsid w:val="00FD7696"/>
    <w:rsid w:val="00FD787E"/>
    <w:rsid w:val="00FD7BD4"/>
    <w:rsid w:val="00FD7C03"/>
    <w:rsid w:val="00FD7D52"/>
    <w:rsid w:val="00FE028A"/>
    <w:rsid w:val="00FE0455"/>
    <w:rsid w:val="00FE06E8"/>
    <w:rsid w:val="00FE089F"/>
    <w:rsid w:val="00FE08E8"/>
    <w:rsid w:val="00FE0A2E"/>
    <w:rsid w:val="00FE0DAF"/>
    <w:rsid w:val="00FE16AC"/>
    <w:rsid w:val="00FE1A1D"/>
    <w:rsid w:val="00FE2BFC"/>
    <w:rsid w:val="00FE2D96"/>
    <w:rsid w:val="00FE2FDA"/>
    <w:rsid w:val="00FE3378"/>
    <w:rsid w:val="00FE34A8"/>
    <w:rsid w:val="00FE3728"/>
    <w:rsid w:val="00FE3864"/>
    <w:rsid w:val="00FE3BF1"/>
    <w:rsid w:val="00FE3DBB"/>
    <w:rsid w:val="00FE3EDC"/>
    <w:rsid w:val="00FE4109"/>
    <w:rsid w:val="00FE48FD"/>
    <w:rsid w:val="00FE4972"/>
    <w:rsid w:val="00FE4A70"/>
    <w:rsid w:val="00FE4B2D"/>
    <w:rsid w:val="00FE4D27"/>
    <w:rsid w:val="00FE4EB5"/>
    <w:rsid w:val="00FE4F8E"/>
    <w:rsid w:val="00FE506F"/>
    <w:rsid w:val="00FE5375"/>
    <w:rsid w:val="00FE546A"/>
    <w:rsid w:val="00FE54D8"/>
    <w:rsid w:val="00FE5538"/>
    <w:rsid w:val="00FE5A71"/>
    <w:rsid w:val="00FE5AE3"/>
    <w:rsid w:val="00FE5E19"/>
    <w:rsid w:val="00FE5E74"/>
    <w:rsid w:val="00FE5EE5"/>
    <w:rsid w:val="00FE63A1"/>
    <w:rsid w:val="00FE66D0"/>
    <w:rsid w:val="00FE6894"/>
    <w:rsid w:val="00FE6CD3"/>
    <w:rsid w:val="00FE74C8"/>
    <w:rsid w:val="00FE74E0"/>
    <w:rsid w:val="00FE7517"/>
    <w:rsid w:val="00FE780C"/>
    <w:rsid w:val="00FE7B17"/>
    <w:rsid w:val="00FE7D58"/>
    <w:rsid w:val="00FE7F6C"/>
    <w:rsid w:val="00FE7F96"/>
    <w:rsid w:val="00FF0333"/>
    <w:rsid w:val="00FF053D"/>
    <w:rsid w:val="00FF0B76"/>
    <w:rsid w:val="00FF0D15"/>
    <w:rsid w:val="00FF153E"/>
    <w:rsid w:val="00FF16D3"/>
    <w:rsid w:val="00FF1879"/>
    <w:rsid w:val="00FF1952"/>
    <w:rsid w:val="00FF1E42"/>
    <w:rsid w:val="00FF1FC5"/>
    <w:rsid w:val="00FF217B"/>
    <w:rsid w:val="00FF219B"/>
    <w:rsid w:val="00FF2325"/>
    <w:rsid w:val="00FF2401"/>
    <w:rsid w:val="00FF25BC"/>
    <w:rsid w:val="00FF292F"/>
    <w:rsid w:val="00FF3276"/>
    <w:rsid w:val="00FF3452"/>
    <w:rsid w:val="00FF3683"/>
    <w:rsid w:val="00FF38FB"/>
    <w:rsid w:val="00FF3D05"/>
    <w:rsid w:val="00FF3E5A"/>
    <w:rsid w:val="00FF3EC1"/>
    <w:rsid w:val="00FF401D"/>
    <w:rsid w:val="00FF48C8"/>
    <w:rsid w:val="00FF4914"/>
    <w:rsid w:val="00FF4E72"/>
    <w:rsid w:val="00FF59DA"/>
    <w:rsid w:val="00FF696D"/>
    <w:rsid w:val="00FF6AC3"/>
    <w:rsid w:val="00FF6B8B"/>
    <w:rsid w:val="00FF6E1F"/>
    <w:rsid w:val="00FF6FAB"/>
    <w:rsid w:val="00FF715D"/>
    <w:rsid w:val="00FF7B5D"/>
    <w:rsid w:val="00FF7B6F"/>
    <w:rsid w:val="24870E7D"/>
    <w:rsid w:val="2880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7F501D2-A57A-4F6C-9957-B80A9BC8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qFormat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qFormat="1"/>
    <w:lsdException w:name="table of figures" w:uiPriority="99" w:unhideWhenUsed="1"/>
    <w:lsdException w:name="envelope address" w:semiHidden="1" w:unhideWhenUsed="1"/>
    <w:lsdException w:name="envelope return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pPr>
      <w:widowControl w:val="0"/>
      <w:spacing w:line="360" w:lineRule="auto"/>
      <w:jc w:val="both"/>
    </w:pPr>
    <w:rPr>
      <w:rFonts w:cs="Times New Roman"/>
      <w:kern w:val="2"/>
      <w:sz w:val="24"/>
      <w:szCs w:val="22"/>
    </w:rPr>
  </w:style>
  <w:style w:type="paragraph" w:styleId="11">
    <w:name w:val="heading 1"/>
    <w:basedOn w:val="a6"/>
    <w:next w:val="a6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2">
    <w:name w:val="heading 2"/>
    <w:basedOn w:val="a6"/>
    <w:next w:val="a6"/>
    <w:link w:val="2Char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0">
    <w:name w:val="heading 3"/>
    <w:basedOn w:val="a6"/>
    <w:next w:val="a6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6"/>
    <w:next w:val="a6"/>
    <w:link w:val="4Char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0">
    <w:name w:val="heading 5"/>
    <w:basedOn w:val="a6"/>
    <w:next w:val="a6"/>
    <w:link w:val="5Char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7"/>
    <w:link w:val="6Char"/>
    <w:qFormat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szCs w:val="20"/>
    </w:rPr>
  </w:style>
  <w:style w:type="paragraph" w:styleId="7">
    <w:name w:val="heading 7"/>
    <w:basedOn w:val="a6"/>
    <w:next w:val="a7"/>
    <w:link w:val="7Char"/>
    <w:qFormat/>
    <w:pPr>
      <w:keepNext/>
      <w:keepLines/>
      <w:tabs>
        <w:tab w:val="left" w:pos="1200"/>
        <w:tab w:val="left" w:pos="1296"/>
      </w:tabs>
      <w:spacing w:before="240" w:after="64" w:line="320" w:lineRule="auto"/>
      <w:ind w:left="1296" w:hanging="1296"/>
      <w:outlineLvl w:val="6"/>
    </w:pPr>
    <w:rPr>
      <w:rFonts w:ascii="Times New Roman" w:hAnsi="Times New Roman"/>
      <w:b/>
      <w:szCs w:val="20"/>
    </w:rPr>
  </w:style>
  <w:style w:type="paragraph" w:styleId="8">
    <w:name w:val="heading 8"/>
    <w:basedOn w:val="a6"/>
    <w:next w:val="a7"/>
    <w:link w:val="8Char"/>
    <w:qFormat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Cs w:val="20"/>
    </w:rPr>
  </w:style>
  <w:style w:type="paragraph" w:styleId="9">
    <w:name w:val="heading 9"/>
    <w:basedOn w:val="a6"/>
    <w:next w:val="a7"/>
    <w:link w:val="9Char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0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7">
    <w:name w:val="Normal Indent"/>
    <w:basedOn w:val="a6"/>
    <w:link w:val="Char"/>
    <w:qFormat/>
    <w:pPr>
      <w:adjustRightInd w:val="0"/>
      <w:snapToGrid w:val="0"/>
      <w:ind w:firstLineChars="200" w:firstLine="567"/>
    </w:pPr>
    <w:rPr>
      <w:rFonts w:ascii="Times New Roman" w:hAnsi="Times New Roman"/>
      <w:sz w:val="28"/>
      <w:szCs w:val="20"/>
    </w:rPr>
  </w:style>
  <w:style w:type="paragraph" w:styleId="ab">
    <w:name w:val="annotation subject"/>
    <w:basedOn w:val="ac"/>
    <w:next w:val="ac"/>
    <w:link w:val="Char0"/>
    <w:uiPriority w:val="99"/>
    <w:unhideWhenUsed/>
    <w:rPr>
      <w:b/>
      <w:bCs/>
    </w:rPr>
  </w:style>
  <w:style w:type="paragraph" w:styleId="ac">
    <w:name w:val="annotation text"/>
    <w:basedOn w:val="a6"/>
    <w:link w:val="Char1"/>
    <w:unhideWhenUsed/>
    <w:pPr>
      <w:jc w:val="left"/>
    </w:pPr>
  </w:style>
  <w:style w:type="paragraph" w:styleId="70">
    <w:name w:val="toc 7"/>
    <w:basedOn w:val="a6"/>
    <w:next w:val="a6"/>
    <w:uiPriority w:val="39"/>
    <w:unhideWhenUsed/>
    <w:pPr>
      <w:ind w:left="1260"/>
      <w:jc w:val="left"/>
    </w:pPr>
    <w:rPr>
      <w:sz w:val="18"/>
      <w:szCs w:val="18"/>
    </w:rPr>
  </w:style>
  <w:style w:type="paragraph" w:styleId="ad">
    <w:name w:val="Body Text First Indent"/>
    <w:basedOn w:val="ae"/>
    <w:link w:val="Char2"/>
    <w:uiPriority w:val="99"/>
    <w:unhideWhenUsed/>
    <w:pPr>
      <w:ind w:firstLineChars="100" w:firstLine="420"/>
    </w:pPr>
  </w:style>
  <w:style w:type="paragraph" w:styleId="ae">
    <w:name w:val="Body Text"/>
    <w:basedOn w:val="a6"/>
    <w:link w:val="Char3"/>
    <w:uiPriority w:val="99"/>
    <w:unhideWhenUsed/>
    <w:pPr>
      <w:spacing w:after="120"/>
    </w:pPr>
  </w:style>
  <w:style w:type="paragraph" w:styleId="af">
    <w:name w:val="caption"/>
    <w:basedOn w:val="a6"/>
    <w:next w:val="a6"/>
    <w:link w:val="Char4"/>
    <w:uiPriority w:val="35"/>
    <w:qFormat/>
    <w:rPr>
      <w:rFonts w:ascii="Cambria" w:eastAsia="黑体" w:hAnsi="Cambria"/>
      <w:sz w:val="20"/>
      <w:szCs w:val="20"/>
    </w:rPr>
  </w:style>
  <w:style w:type="paragraph" w:styleId="af0">
    <w:name w:val="List Bullet"/>
    <w:basedOn w:val="a6"/>
    <w:pPr>
      <w:tabs>
        <w:tab w:val="left" w:pos="425"/>
      </w:tabs>
      <w:ind w:leftChars="200" w:left="425" w:firstLineChars="200" w:hanging="425"/>
    </w:pPr>
    <w:rPr>
      <w:rFonts w:ascii="Times New Roman" w:hAnsi="Times New Roman"/>
      <w:szCs w:val="20"/>
    </w:rPr>
  </w:style>
  <w:style w:type="paragraph" w:styleId="af1">
    <w:name w:val="Document Map"/>
    <w:basedOn w:val="a6"/>
    <w:link w:val="Char5"/>
    <w:uiPriority w:val="99"/>
    <w:unhideWhenUsed/>
    <w:rPr>
      <w:rFonts w:ascii="宋体"/>
      <w:sz w:val="18"/>
      <w:szCs w:val="18"/>
    </w:rPr>
  </w:style>
  <w:style w:type="paragraph" w:styleId="af2">
    <w:name w:val="Body Text Indent"/>
    <w:basedOn w:val="a6"/>
    <w:link w:val="Char6"/>
    <w:uiPriority w:val="99"/>
    <w:unhideWhenUsed/>
    <w:pPr>
      <w:spacing w:after="120"/>
      <w:ind w:leftChars="200" w:left="420"/>
    </w:pPr>
  </w:style>
  <w:style w:type="paragraph" w:styleId="2">
    <w:name w:val="List Bullet 2"/>
    <w:basedOn w:val="a6"/>
    <w:uiPriority w:val="99"/>
    <w:unhideWhenUsed/>
    <w:pPr>
      <w:numPr>
        <w:numId w:val="1"/>
      </w:numPr>
      <w:contextualSpacing/>
    </w:pPr>
  </w:style>
  <w:style w:type="paragraph" w:styleId="51">
    <w:name w:val="toc 5"/>
    <w:basedOn w:val="a6"/>
    <w:next w:val="a6"/>
    <w:uiPriority w:val="39"/>
    <w:unhideWhenUsed/>
    <w:pPr>
      <w:ind w:left="840"/>
      <w:jc w:val="left"/>
    </w:pPr>
    <w:rPr>
      <w:sz w:val="18"/>
      <w:szCs w:val="18"/>
    </w:rPr>
  </w:style>
  <w:style w:type="paragraph" w:styleId="31">
    <w:name w:val="toc 3"/>
    <w:basedOn w:val="a6"/>
    <w:next w:val="a6"/>
    <w:uiPriority w:val="39"/>
    <w:unhideWhenUsed/>
    <w:pPr>
      <w:ind w:left="420"/>
      <w:jc w:val="left"/>
    </w:pPr>
    <w:rPr>
      <w:i/>
      <w:iCs/>
      <w:sz w:val="20"/>
      <w:szCs w:val="20"/>
    </w:rPr>
  </w:style>
  <w:style w:type="paragraph" w:styleId="80">
    <w:name w:val="toc 8"/>
    <w:basedOn w:val="a6"/>
    <w:next w:val="a6"/>
    <w:uiPriority w:val="39"/>
    <w:unhideWhenUsed/>
    <w:pPr>
      <w:ind w:left="1470"/>
      <w:jc w:val="left"/>
    </w:pPr>
    <w:rPr>
      <w:sz w:val="18"/>
      <w:szCs w:val="18"/>
    </w:rPr>
  </w:style>
  <w:style w:type="paragraph" w:styleId="23">
    <w:name w:val="Body Text Indent 2"/>
    <w:basedOn w:val="a6"/>
    <w:link w:val="2Char0"/>
    <w:uiPriority w:val="99"/>
    <w:unhideWhenUsed/>
    <w:pPr>
      <w:spacing w:after="120" w:line="480" w:lineRule="auto"/>
      <w:ind w:leftChars="200" w:left="420"/>
    </w:pPr>
  </w:style>
  <w:style w:type="paragraph" w:styleId="af3">
    <w:name w:val="Balloon Text"/>
    <w:basedOn w:val="a6"/>
    <w:link w:val="Char7"/>
    <w:uiPriority w:val="99"/>
    <w:unhideWhenUsed/>
    <w:pPr>
      <w:spacing w:line="240" w:lineRule="auto"/>
    </w:pPr>
    <w:rPr>
      <w:sz w:val="18"/>
      <w:szCs w:val="18"/>
    </w:rPr>
  </w:style>
  <w:style w:type="paragraph" w:styleId="af4">
    <w:name w:val="footer"/>
    <w:basedOn w:val="a6"/>
    <w:link w:val="Char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Body Text First Indent 2"/>
    <w:basedOn w:val="af2"/>
    <w:link w:val="2Char1"/>
    <w:uiPriority w:val="99"/>
    <w:unhideWhenUsed/>
    <w:pPr>
      <w:ind w:firstLineChars="200" w:firstLine="420"/>
    </w:pPr>
  </w:style>
  <w:style w:type="paragraph" w:styleId="af5">
    <w:name w:val="header"/>
    <w:basedOn w:val="a6"/>
    <w:link w:val="Char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6">
    <w:name w:val="Signature"/>
    <w:basedOn w:val="a6"/>
    <w:link w:val="Chara"/>
    <w:pPr>
      <w:tabs>
        <w:tab w:val="left" w:pos="1440"/>
      </w:tabs>
      <w:ind w:leftChars="2100" w:left="100" w:hanging="425"/>
    </w:pPr>
    <w:rPr>
      <w:rFonts w:ascii="Times New Roman" w:hAnsi="Times New Roman"/>
      <w:szCs w:val="24"/>
    </w:rPr>
  </w:style>
  <w:style w:type="paragraph" w:styleId="12">
    <w:name w:val="toc 1"/>
    <w:basedOn w:val="a6"/>
    <w:next w:val="a6"/>
    <w:uiPriority w:val="39"/>
    <w:unhideWhenUsed/>
    <w:pPr>
      <w:tabs>
        <w:tab w:val="left" w:pos="840"/>
        <w:tab w:val="right" w:leader="dot" w:pos="8296"/>
      </w:tabs>
      <w:spacing w:before="120" w:after="120"/>
      <w:jc w:val="center"/>
    </w:pPr>
    <w:rPr>
      <w:b/>
      <w:bCs/>
      <w:caps/>
      <w:sz w:val="20"/>
      <w:szCs w:val="20"/>
    </w:rPr>
  </w:style>
  <w:style w:type="paragraph" w:styleId="40">
    <w:name w:val="toc 4"/>
    <w:basedOn w:val="a6"/>
    <w:next w:val="a6"/>
    <w:uiPriority w:val="39"/>
    <w:unhideWhenUsed/>
    <w:pPr>
      <w:ind w:left="630"/>
      <w:jc w:val="left"/>
    </w:pPr>
    <w:rPr>
      <w:sz w:val="18"/>
      <w:szCs w:val="18"/>
    </w:rPr>
  </w:style>
  <w:style w:type="paragraph" w:styleId="af7">
    <w:name w:val="footnote text"/>
    <w:basedOn w:val="a6"/>
    <w:link w:val="Charb"/>
    <w:pPr>
      <w:snapToGrid w:val="0"/>
      <w:spacing w:line="240" w:lineRule="auto"/>
      <w:jc w:val="left"/>
    </w:pPr>
    <w:rPr>
      <w:rFonts w:ascii="Times New Roman" w:hAnsi="Times New Roman"/>
      <w:sz w:val="18"/>
      <w:szCs w:val="18"/>
    </w:rPr>
  </w:style>
  <w:style w:type="paragraph" w:styleId="60">
    <w:name w:val="toc 6"/>
    <w:basedOn w:val="a6"/>
    <w:next w:val="a6"/>
    <w:uiPriority w:val="39"/>
    <w:unhideWhenUsed/>
    <w:pPr>
      <w:ind w:left="1050"/>
      <w:jc w:val="left"/>
    </w:pPr>
    <w:rPr>
      <w:sz w:val="18"/>
      <w:szCs w:val="18"/>
    </w:rPr>
  </w:style>
  <w:style w:type="paragraph" w:styleId="32">
    <w:name w:val="Body Text Indent 3"/>
    <w:basedOn w:val="a6"/>
    <w:link w:val="3Char0"/>
    <w:pPr>
      <w:spacing w:after="120" w:line="240" w:lineRule="auto"/>
      <w:ind w:leftChars="200" w:left="420"/>
    </w:pPr>
    <w:rPr>
      <w:rFonts w:ascii="Times New Roman" w:hAnsi="Times New Roman"/>
      <w:sz w:val="16"/>
      <w:szCs w:val="16"/>
    </w:rPr>
  </w:style>
  <w:style w:type="paragraph" w:styleId="af8">
    <w:name w:val="table of figures"/>
    <w:basedOn w:val="a6"/>
    <w:next w:val="a6"/>
    <w:uiPriority w:val="99"/>
    <w:unhideWhenUsed/>
    <w:pPr>
      <w:ind w:leftChars="200" w:left="200" w:hangingChars="200" w:hanging="200"/>
    </w:pPr>
  </w:style>
  <w:style w:type="paragraph" w:styleId="25">
    <w:name w:val="toc 2"/>
    <w:basedOn w:val="a6"/>
    <w:next w:val="a6"/>
    <w:uiPriority w:val="39"/>
    <w:unhideWhenUsed/>
    <w:pPr>
      <w:ind w:left="210"/>
      <w:jc w:val="left"/>
    </w:pPr>
    <w:rPr>
      <w:smallCaps/>
      <w:sz w:val="20"/>
      <w:szCs w:val="20"/>
    </w:rPr>
  </w:style>
  <w:style w:type="paragraph" w:styleId="90">
    <w:name w:val="toc 9"/>
    <w:basedOn w:val="a6"/>
    <w:next w:val="a6"/>
    <w:uiPriority w:val="39"/>
    <w:unhideWhenUsed/>
    <w:pPr>
      <w:ind w:left="1680"/>
      <w:jc w:val="left"/>
    </w:pPr>
    <w:rPr>
      <w:sz w:val="18"/>
      <w:szCs w:val="18"/>
    </w:rPr>
  </w:style>
  <w:style w:type="paragraph" w:styleId="HTML">
    <w:name w:val="HTML Preformatted"/>
    <w:basedOn w:val="a6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 w:val="21"/>
      <w:szCs w:val="21"/>
    </w:rPr>
  </w:style>
  <w:style w:type="paragraph" w:styleId="af9">
    <w:name w:val="Normal (Web)"/>
    <w:basedOn w:val="a6"/>
    <w:uiPriority w:val="99"/>
    <w:unhideWhenUsed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styleId="afa">
    <w:name w:val="Strong"/>
    <w:qFormat/>
    <w:rPr>
      <w:b/>
      <w:bCs/>
    </w:rPr>
  </w:style>
  <w:style w:type="character" w:styleId="afb">
    <w:name w:val="Emphasis"/>
    <w:uiPriority w:val="20"/>
    <w:qFormat/>
    <w:rPr>
      <w:color w:val="CC0000"/>
    </w:rPr>
  </w:style>
  <w:style w:type="character" w:styleId="afc">
    <w:name w:val="Hyperlink"/>
    <w:uiPriority w:val="99"/>
    <w:unhideWhenUsed/>
    <w:rPr>
      <w:color w:val="0000FF"/>
      <w:u w:val="single"/>
    </w:rPr>
  </w:style>
  <w:style w:type="character" w:styleId="afd">
    <w:name w:val="annotation reference"/>
    <w:uiPriority w:val="99"/>
    <w:unhideWhenUsed/>
    <w:rPr>
      <w:sz w:val="21"/>
      <w:szCs w:val="21"/>
    </w:rPr>
  </w:style>
  <w:style w:type="character" w:styleId="afe">
    <w:name w:val="footnote reference"/>
    <w:rPr>
      <w:vertAlign w:val="superscript"/>
    </w:rPr>
  </w:style>
  <w:style w:type="table" w:styleId="aff">
    <w:name w:val="Table Grid"/>
    <w:basedOn w:val="a9"/>
    <w:uiPriority w:val="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标题一自定义"/>
    <w:basedOn w:val="11"/>
    <w:next w:val="aff0"/>
    <w:qFormat/>
    <w:pPr>
      <w:pageBreakBefore/>
      <w:numPr>
        <w:numId w:val="2"/>
      </w:numPr>
      <w:spacing w:before="0" w:after="0" w:line="360" w:lineRule="auto"/>
    </w:pPr>
  </w:style>
  <w:style w:type="paragraph" w:customStyle="1" w:styleId="aff0">
    <w:name w:val="带缩进的正文"/>
    <w:basedOn w:val="a6"/>
    <w:link w:val="Charc"/>
    <w:qFormat/>
    <w:pPr>
      <w:ind w:firstLineChars="200" w:firstLine="480"/>
    </w:pPr>
  </w:style>
  <w:style w:type="paragraph" w:customStyle="1" w:styleId="a0">
    <w:name w:val="标题二自定义"/>
    <w:basedOn w:val="22"/>
    <w:next w:val="aff0"/>
    <w:link w:val="Chard"/>
    <w:qFormat/>
    <w:pPr>
      <w:numPr>
        <w:ilvl w:val="1"/>
        <w:numId w:val="2"/>
      </w:numPr>
      <w:tabs>
        <w:tab w:val="left" w:pos="1440"/>
      </w:tabs>
      <w:spacing w:beforeLines="50" w:afterLines="50" w:line="360" w:lineRule="auto"/>
    </w:pPr>
  </w:style>
  <w:style w:type="paragraph" w:customStyle="1" w:styleId="a1">
    <w:name w:val="标题三自定义"/>
    <w:basedOn w:val="30"/>
    <w:next w:val="aff0"/>
    <w:link w:val="Chare"/>
    <w:qFormat/>
    <w:pPr>
      <w:numPr>
        <w:ilvl w:val="2"/>
        <w:numId w:val="2"/>
      </w:numPr>
      <w:tabs>
        <w:tab w:val="left" w:pos="1440"/>
      </w:tabs>
      <w:spacing w:beforeLines="50" w:afterLines="50" w:line="360" w:lineRule="auto"/>
    </w:pPr>
    <w:rPr>
      <w:sz w:val="30"/>
    </w:rPr>
  </w:style>
  <w:style w:type="paragraph" w:customStyle="1" w:styleId="a2">
    <w:name w:val="标题四自定义"/>
    <w:basedOn w:val="4"/>
    <w:next w:val="a6"/>
    <w:link w:val="Charf"/>
    <w:qFormat/>
    <w:pPr>
      <w:numPr>
        <w:ilvl w:val="3"/>
        <w:numId w:val="2"/>
      </w:numPr>
      <w:tabs>
        <w:tab w:val="left" w:pos="1440"/>
      </w:tabs>
      <w:spacing w:before="0" w:after="0" w:line="377" w:lineRule="auto"/>
    </w:pPr>
    <w:rPr>
      <w:rFonts w:ascii="Calibri" w:hAnsi="Calibri"/>
      <w:szCs w:val="32"/>
    </w:rPr>
  </w:style>
  <w:style w:type="paragraph" w:customStyle="1" w:styleId="a3">
    <w:name w:val="标题五自定义"/>
    <w:basedOn w:val="50"/>
    <w:next w:val="a6"/>
    <w:link w:val="Charf0"/>
    <w:qFormat/>
    <w:pPr>
      <w:numPr>
        <w:ilvl w:val="4"/>
        <w:numId w:val="2"/>
      </w:numPr>
      <w:tabs>
        <w:tab w:val="left" w:pos="1440"/>
      </w:tabs>
    </w:pPr>
    <w:rPr>
      <w:rFonts w:ascii="Cambria" w:hAnsi="Cambria"/>
      <w:sz w:val="24"/>
    </w:rPr>
  </w:style>
  <w:style w:type="paragraph" w:customStyle="1" w:styleId="aff1">
    <w:name w:val="_封面标题"/>
    <w:basedOn w:val="a6"/>
    <w:pPr>
      <w:jc w:val="center"/>
    </w:pPr>
    <w:rPr>
      <w:rFonts w:ascii="Times New Roman" w:eastAsia="黑体" w:hAnsi="Times New Roman"/>
      <w:sz w:val="52"/>
      <w:szCs w:val="24"/>
    </w:rPr>
  </w:style>
  <w:style w:type="paragraph" w:customStyle="1" w:styleId="21">
    <w:name w:val="样式 标题 2 +"/>
    <w:basedOn w:val="22"/>
    <w:next w:val="ad"/>
    <w:pPr>
      <w:numPr>
        <w:ilvl w:val="1"/>
        <w:numId w:val="3"/>
      </w:numPr>
      <w:tabs>
        <w:tab w:val="left" w:pos="0"/>
      </w:tabs>
    </w:pPr>
    <w:rPr>
      <w:rFonts w:ascii="Arial" w:eastAsia="黑体" w:hAnsi="Arial"/>
      <w:kern w:val="0"/>
    </w:rPr>
  </w:style>
  <w:style w:type="paragraph" w:customStyle="1" w:styleId="a4">
    <w:name w:val="三角形项目符号"/>
    <w:basedOn w:val="aff0"/>
    <w:link w:val="Charf1"/>
    <w:qFormat/>
    <w:pPr>
      <w:numPr>
        <w:numId w:val="4"/>
      </w:numPr>
      <w:ind w:firstLineChars="0" w:firstLine="0"/>
    </w:pPr>
  </w:style>
  <w:style w:type="paragraph" w:customStyle="1" w:styleId="aff2">
    <w:name w:val="_正文段落"/>
    <w:basedOn w:val="a6"/>
    <w:link w:val="Charf2"/>
    <w:qFormat/>
    <w:pPr>
      <w:spacing w:beforeLines="15" w:afterLines="15"/>
      <w:ind w:firstLineChars="200" w:firstLine="480"/>
    </w:pPr>
    <w:rPr>
      <w:rFonts w:ascii="宋体" w:hAnsi="宋体"/>
      <w:szCs w:val="24"/>
    </w:rPr>
  </w:style>
  <w:style w:type="paragraph" w:customStyle="1" w:styleId="13">
    <w:name w:val="_列表1"/>
    <w:basedOn w:val="a6"/>
    <w:pPr>
      <w:adjustRightInd w:val="0"/>
      <w:spacing w:beforeLines="15" w:afterLines="15"/>
      <w:ind w:left="482"/>
    </w:pPr>
    <w:rPr>
      <w:rFonts w:ascii="宋体" w:hAnsi="宋体"/>
      <w:szCs w:val="24"/>
    </w:rPr>
  </w:style>
  <w:style w:type="paragraph" w:customStyle="1" w:styleId="1">
    <w:name w:val="_标题1"/>
    <w:basedOn w:val="11"/>
    <w:next w:val="a6"/>
    <w:pPr>
      <w:pageBreakBefore/>
      <w:numPr>
        <w:numId w:val="5"/>
      </w:numPr>
      <w:spacing w:beforeLines="50" w:afterLines="50" w:line="360" w:lineRule="auto"/>
    </w:pPr>
    <w:rPr>
      <w:rFonts w:ascii="宋体" w:hAnsi="宋体"/>
      <w:sz w:val="36"/>
    </w:rPr>
  </w:style>
  <w:style w:type="paragraph" w:customStyle="1" w:styleId="20">
    <w:name w:val="_标题2"/>
    <w:basedOn w:val="22"/>
    <w:next w:val="aff2"/>
    <w:pPr>
      <w:numPr>
        <w:ilvl w:val="1"/>
        <w:numId w:val="5"/>
      </w:numPr>
      <w:spacing w:before="0" w:after="0" w:line="360" w:lineRule="auto"/>
      <w:jc w:val="left"/>
    </w:pPr>
    <w:rPr>
      <w:rFonts w:ascii="宋体" w:hAnsi="宋体"/>
      <w:kern w:val="44"/>
      <w:szCs w:val="30"/>
    </w:rPr>
  </w:style>
  <w:style w:type="paragraph" w:customStyle="1" w:styleId="3">
    <w:name w:val="_标题3"/>
    <w:basedOn w:val="30"/>
    <w:next w:val="aff2"/>
    <w:pPr>
      <w:numPr>
        <w:ilvl w:val="2"/>
        <w:numId w:val="5"/>
      </w:numPr>
      <w:spacing w:before="0" w:after="0" w:line="360" w:lineRule="auto"/>
      <w:ind w:rightChars="100" w:right="240"/>
      <w:jc w:val="left"/>
    </w:pPr>
    <w:rPr>
      <w:rFonts w:ascii="宋体" w:hAnsi="宋体"/>
      <w:sz w:val="30"/>
      <w:szCs w:val="30"/>
    </w:rPr>
  </w:style>
  <w:style w:type="paragraph" w:customStyle="1" w:styleId="14">
    <w:name w:val="无间隔1"/>
    <w:uiPriority w:val="1"/>
    <w:qFormat/>
    <w:pPr>
      <w:widowControl w:val="0"/>
      <w:jc w:val="both"/>
    </w:pPr>
    <w:rPr>
      <w:rFonts w:cs="Times New Roman"/>
      <w:kern w:val="2"/>
      <w:sz w:val="24"/>
      <w:szCs w:val="22"/>
    </w:rPr>
  </w:style>
  <w:style w:type="paragraph" w:customStyle="1" w:styleId="10">
    <w:name w:val="数字编号样式1."/>
    <w:basedOn w:val="a4"/>
    <w:link w:val="1Char0"/>
    <w:qFormat/>
    <w:pPr>
      <w:numPr>
        <w:numId w:val="6"/>
      </w:numPr>
    </w:pPr>
  </w:style>
  <w:style w:type="paragraph" w:customStyle="1" w:styleId="61">
    <w:name w:val="_标题6"/>
    <w:basedOn w:val="52"/>
    <w:next w:val="aff2"/>
    <w:pPr>
      <w:ind w:left="6080" w:rightChars="100" w:right="100" w:hanging="4820"/>
    </w:pPr>
    <w:rPr>
      <w:rFonts w:ascii="宋体" w:hAnsi="宋体"/>
      <w:sz w:val="24"/>
      <w:szCs w:val="24"/>
    </w:rPr>
  </w:style>
  <w:style w:type="paragraph" w:customStyle="1" w:styleId="52">
    <w:name w:val="_标题5"/>
    <w:basedOn w:val="50"/>
    <w:next w:val="aff2"/>
    <w:link w:val="5Char0"/>
    <w:pPr>
      <w:spacing w:before="0" w:after="0" w:line="360" w:lineRule="auto"/>
    </w:pPr>
    <w:rPr>
      <w:rFonts w:ascii="新宋体" w:eastAsia="新宋体" w:hAnsi="新宋体"/>
    </w:rPr>
  </w:style>
  <w:style w:type="paragraph" w:customStyle="1" w:styleId="41">
    <w:name w:val="_标题4"/>
    <w:basedOn w:val="4"/>
    <w:next w:val="aff2"/>
    <w:link w:val="4Char0"/>
    <w:pPr>
      <w:spacing w:before="40" w:after="50" w:line="377" w:lineRule="auto"/>
      <w:ind w:rightChars="100" w:right="210"/>
      <w:jc w:val="left"/>
    </w:pPr>
    <w:rPr>
      <w:rFonts w:ascii="Arial" w:eastAsia="黑体" w:hAnsi="Arial"/>
    </w:rPr>
  </w:style>
  <w:style w:type="paragraph" w:customStyle="1" w:styleId="aff3">
    <w:name w:val="_题注"/>
    <w:basedOn w:val="af"/>
    <w:link w:val="Charf3"/>
    <w:pPr>
      <w:spacing w:line="240" w:lineRule="auto"/>
      <w:jc w:val="center"/>
    </w:pPr>
    <w:rPr>
      <w:rFonts w:ascii="黑体" w:hAnsi="Arial" w:cs="Arial"/>
      <w:sz w:val="21"/>
    </w:rPr>
  </w:style>
  <w:style w:type="paragraph" w:customStyle="1" w:styleId="DC">
    <w:name w:val="DC正文"/>
    <w:basedOn w:val="a6"/>
    <w:link w:val="DCChar"/>
    <w:pPr>
      <w:spacing w:line="300" w:lineRule="auto"/>
      <w:ind w:firstLineChars="200" w:firstLine="480"/>
    </w:pPr>
    <w:rPr>
      <w:rFonts w:ascii="宋体" w:hAnsi="宋体"/>
      <w:szCs w:val="24"/>
    </w:rPr>
  </w:style>
  <w:style w:type="paragraph" w:customStyle="1" w:styleId="DC0">
    <w:name w:val="DC一级项目符号"/>
    <w:basedOn w:val="a6"/>
    <w:link w:val="DCChar0"/>
    <w:rPr>
      <w:rFonts w:ascii="宋体" w:hAnsi="宋体"/>
      <w:szCs w:val="24"/>
    </w:rPr>
  </w:style>
  <w:style w:type="paragraph" w:customStyle="1" w:styleId="DC1">
    <w:name w:val="DC一级编号"/>
    <w:basedOn w:val="a6"/>
    <w:pPr>
      <w:tabs>
        <w:tab w:val="left" w:pos="540"/>
      </w:tabs>
      <w:ind w:left="540" w:hanging="360"/>
    </w:pPr>
    <w:rPr>
      <w:rFonts w:ascii="宋体" w:hAnsi="宋体"/>
      <w:szCs w:val="24"/>
    </w:rPr>
  </w:style>
  <w:style w:type="paragraph" w:customStyle="1" w:styleId="aff4">
    <w:name w:val="正文缩进（紧缩）"/>
    <w:basedOn w:val="a7"/>
    <w:link w:val="Charf4"/>
    <w:pPr>
      <w:adjustRightInd/>
      <w:snapToGrid/>
      <w:ind w:firstLine="200"/>
    </w:pPr>
    <w:rPr>
      <w:sz w:val="21"/>
      <w:szCs w:val="24"/>
    </w:rPr>
  </w:style>
  <w:style w:type="paragraph" w:customStyle="1" w:styleId="a5">
    <w:name w:val="圆形标记"/>
    <w:basedOn w:val="a6"/>
    <w:qFormat/>
    <w:pPr>
      <w:numPr>
        <w:numId w:val="7"/>
      </w:numPr>
    </w:pPr>
    <w:rPr>
      <w:rFonts w:ascii="宋体" w:hAnsi="宋体"/>
      <w:iCs/>
      <w:szCs w:val="21"/>
    </w:rPr>
  </w:style>
  <w:style w:type="paragraph" w:customStyle="1" w:styleId="aff5">
    <w:name w:val="标题一"/>
    <w:basedOn w:val="1"/>
    <w:link w:val="Charf5"/>
    <w:qFormat/>
    <w:pPr>
      <w:numPr>
        <w:numId w:val="0"/>
      </w:numPr>
      <w:tabs>
        <w:tab w:val="left" w:pos="1440"/>
      </w:tabs>
      <w:spacing w:before="156" w:after="156" w:line="578" w:lineRule="auto"/>
      <w:ind w:left="425" w:hanging="425"/>
    </w:pPr>
    <w:rPr>
      <w:rFonts w:ascii="Arial" w:eastAsia="黑体" w:hAnsi="Arial"/>
      <w:sz w:val="44"/>
    </w:rPr>
  </w:style>
  <w:style w:type="paragraph" w:customStyle="1" w:styleId="aff6">
    <w:name w:val="正文格式"/>
    <w:basedOn w:val="a6"/>
    <w:link w:val="Char10"/>
    <w:pPr>
      <w:widowControl/>
      <w:adjustRightInd w:val="0"/>
      <w:snapToGrid w:val="0"/>
      <w:spacing w:beforeLines="100" w:afterLines="100" w:line="400" w:lineRule="exact"/>
      <w:ind w:left="210" w:firstLine="482"/>
      <w:textAlignment w:val="baseline"/>
    </w:pPr>
    <w:rPr>
      <w:rFonts w:ascii="宋体" w:eastAsia="楷体_GB2312" w:hAnsi="宋体" w:cs="宋体"/>
      <w:color w:val="000000"/>
      <w:kern w:val="0"/>
      <w:szCs w:val="21"/>
    </w:rPr>
  </w:style>
  <w:style w:type="paragraph" w:customStyle="1" w:styleId="152">
    <w:name w:val="样式 样式 行距: 1.5 倍行距 + 首行缩进:  2 字符"/>
    <w:basedOn w:val="a6"/>
    <w:pPr>
      <w:adjustRightInd w:val="0"/>
      <w:ind w:firstLineChars="200" w:firstLine="480"/>
    </w:pPr>
    <w:rPr>
      <w:rFonts w:ascii="Times New Roman" w:eastAsia="楷体_GB2312" w:hAnsi="Times New Roman"/>
      <w:szCs w:val="24"/>
    </w:rPr>
  </w:style>
  <w:style w:type="paragraph" w:customStyle="1" w:styleId="2sect12Heading2HiddenHeading2CCBSheading2">
    <w:name w:val="样式 标题 2sect 1.2Heading 2 HiddenHeading 2 CCBSheading 2第一章 标..."/>
    <w:basedOn w:val="a6"/>
    <w:pPr>
      <w:numPr>
        <w:ilvl w:val="1"/>
        <w:numId w:val="8"/>
      </w:numPr>
      <w:tabs>
        <w:tab w:val="left" w:pos="624"/>
      </w:tabs>
    </w:pPr>
    <w:rPr>
      <w:rFonts w:ascii="Times New Roman" w:hAnsi="Times New Roman"/>
      <w:szCs w:val="20"/>
    </w:rPr>
  </w:style>
  <w:style w:type="paragraph" w:customStyle="1" w:styleId="15">
    <w:name w:val="列出段落1"/>
    <w:basedOn w:val="a6"/>
    <w:uiPriority w:val="34"/>
    <w:qFormat/>
    <w:pPr>
      <w:ind w:firstLineChars="200" w:firstLine="420"/>
    </w:pPr>
  </w:style>
  <w:style w:type="paragraph" w:customStyle="1" w:styleId="aff7">
    <w:name w:val="项目符号：一级"/>
    <w:basedOn w:val="a6"/>
    <w:next w:val="a6"/>
    <w:link w:val="Charf6"/>
    <w:pPr>
      <w:widowControl/>
      <w:tabs>
        <w:tab w:val="left" w:pos="425"/>
        <w:tab w:val="left" w:pos="840"/>
      </w:tabs>
      <w:adjustRightInd w:val="0"/>
      <w:snapToGrid w:val="0"/>
      <w:spacing w:beforeLines="25" w:line="400" w:lineRule="exact"/>
      <w:ind w:left="425" w:hanging="425"/>
      <w:jc w:val="center"/>
      <w:textAlignment w:val="baseline"/>
    </w:pPr>
    <w:rPr>
      <w:rFonts w:ascii="宋体" w:eastAsia="新宋体" w:hAnsi="宋体"/>
      <w:color w:val="000000"/>
      <w:kern w:val="0"/>
      <w:szCs w:val="20"/>
    </w:rPr>
  </w:style>
  <w:style w:type="paragraph" w:customStyle="1" w:styleId="HT0">
    <w:name w:val="HT_正文缩进"/>
    <w:basedOn w:val="a6"/>
    <w:link w:val="HTChar"/>
    <w:pPr>
      <w:spacing w:beforeLines="50" w:line="300" w:lineRule="auto"/>
    </w:pPr>
    <w:rPr>
      <w:rFonts w:ascii="Times New Roman" w:hAnsi="Times New Roman"/>
      <w:szCs w:val="24"/>
    </w:rPr>
  </w:style>
  <w:style w:type="paragraph" w:customStyle="1" w:styleId="HT">
    <w:name w:val="HT_列表项目符号"/>
    <w:basedOn w:val="a6"/>
    <w:next w:val="a6"/>
    <w:link w:val="HTChar0"/>
    <w:pPr>
      <w:numPr>
        <w:numId w:val="9"/>
      </w:numPr>
      <w:spacing w:beforeLines="50" w:line="300" w:lineRule="auto"/>
      <w:contextualSpacing/>
    </w:pPr>
    <w:rPr>
      <w:rFonts w:ascii="Times New Roman" w:hAnsi="Times New Roman"/>
      <w:szCs w:val="24"/>
    </w:rPr>
  </w:style>
  <w:style w:type="paragraph" w:customStyle="1" w:styleId="HT2">
    <w:name w:val="HT_列表项目符号2"/>
    <w:basedOn w:val="a6"/>
    <w:next w:val="a6"/>
    <w:pPr>
      <w:numPr>
        <w:ilvl w:val="1"/>
        <w:numId w:val="9"/>
      </w:numPr>
      <w:tabs>
        <w:tab w:val="left" w:pos="907"/>
        <w:tab w:val="left" w:pos="1247"/>
      </w:tabs>
      <w:spacing w:beforeLines="50" w:line="300" w:lineRule="auto"/>
      <w:contextualSpacing/>
    </w:pPr>
    <w:rPr>
      <w:rFonts w:ascii="Times New Roman" w:hAnsi="Times New Roman"/>
      <w:szCs w:val="24"/>
    </w:rPr>
  </w:style>
  <w:style w:type="paragraph" w:customStyle="1" w:styleId="HT1">
    <w:name w:val="HT_题注"/>
    <w:basedOn w:val="a6"/>
    <w:link w:val="HTChar1"/>
    <w:pPr>
      <w:spacing w:beforeLines="50" w:line="300" w:lineRule="auto"/>
      <w:jc w:val="center"/>
    </w:pPr>
    <w:rPr>
      <w:rFonts w:ascii="Arial" w:eastAsia="黑体" w:hAnsi="Arial"/>
      <w:b/>
      <w:sz w:val="21"/>
      <w:szCs w:val="21"/>
    </w:rPr>
  </w:style>
  <w:style w:type="paragraph" w:customStyle="1" w:styleId="5">
    <w:name w:val="标题5，章节第五层"/>
    <w:basedOn w:val="a6"/>
    <w:next w:val="a6"/>
    <w:pPr>
      <w:numPr>
        <w:ilvl w:val="4"/>
        <w:numId w:val="10"/>
      </w:numPr>
      <w:tabs>
        <w:tab w:val="left" w:pos="360"/>
        <w:tab w:val="left" w:pos="1050"/>
      </w:tabs>
      <w:spacing w:before="78" w:line="240" w:lineRule="auto"/>
      <w:outlineLvl w:val="4"/>
    </w:pPr>
    <w:rPr>
      <w:rFonts w:ascii="Arial" w:eastAsia="华文细黑" w:hAnsi="Arial"/>
      <w:sz w:val="30"/>
      <w:szCs w:val="24"/>
    </w:rPr>
  </w:style>
  <w:style w:type="paragraph" w:customStyle="1" w:styleId="aff8">
    <w:name w:val="项目符号：二级"/>
    <w:basedOn w:val="aff6"/>
    <w:link w:val="Charf7"/>
    <w:pPr>
      <w:tabs>
        <w:tab w:val="left" w:pos="1440"/>
      </w:tabs>
      <w:spacing w:beforeLines="25" w:afterLines="0"/>
      <w:ind w:left="425" w:hanging="425"/>
    </w:pPr>
    <w:rPr>
      <w:rFonts w:eastAsia="新宋体" w:cs="Times New Roman"/>
      <w:bCs/>
      <w:color w:val="auto"/>
      <w:szCs w:val="20"/>
    </w:rPr>
  </w:style>
  <w:style w:type="paragraph" w:customStyle="1" w:styleId="44">
    <w:name w:val="44"/>
    <w:basedOn w:val="a6"/>
    <w:link w:val="44Char"/>
    <w:qFormat/>
    <w:pPr>
      <w:ind w:firstLine="420"/>
    </w:pPr>
    <w:rPr>
      <w:rFonts w:ascii="宋体" w:hAnsi="宋体"/>
      <w:kern w:val="28"/>
      <w:szCs w:val="20"/>
    </w:rPr>
  </w:style>
  <w:style w:type="paragraph" w:customStyle="1" w:styleId="16">
    <w:name w:val="修订1"/>
    <w:hidden/>
    <w:uiPriority w:val="99"/>
    <w:semiHidden/>
    <w:rPr>
      <w:rFonts w:cs="Times New Roman"/>
      <w:kern w:val="2"/>
      <w:sz w:val="24"/>
      <w:szCs w:val="22"/>
    </w:rPr>
  </w:style>
  <w:style w:type="paragraph" w:customStyle="1" w:styleId="110">
    <w:name w:val="样式11"/>
    <w:basedOn w:val="a6"/>
    <w:pPr>
      <w:keepNext/>
      <w:keepLines/>
      <w:pageBreakBefore/>
      <w:spacing w:beforeLines="50" w:afterLines="50" w:line="578" w:lineRule="auto"/>
      <w:ind w:left="1260" w:hanging="420"/>
      <w:outlineLvl w:val="0"/>
    </w:pPr>
    <w:rPr>
      <w:rFonts w:ascii="黑体" w:eastAsia="黑体" w:hAnsi="新宋体"/>
      <w:b/>
      <w:bCs/>
      <w:kern w:val="44"/>
      <w:sz w:val="44"/>
      <w:szCs w:val="44"/>
    </w:rPr>
  </w:style>
  <w:style w:type="paragraph" w:customStyle="1" w:styleId="-">
    <w:name w:val="并列项-点"/>
    <w:basedOn w:val="a6"/>
    <w:pPr>
      <w:widowControl/>
      <w:numPr>
        <w:numId w:val="11"/>
      </w:numPr>
      <w:tabs>
        <w:tab w:val="left" w:pos="820"/>
      </w:tabs>
      <w:adjustRightInd w:val="0"/>
      <w:snapToGrid w:val="0"/>
      <w:spacing w:line="440" w:lineRule="exact"/>
      <w:textAlignment w:val="baseline"/>
    </w:pPr>
    <w:rPr>
      <w:rFonts w:ascii="Times New Roman" w:hAnsi="Times New Roman"/>
      <w:kern w:val="0"/>
      <w:szCs w:val="20"/>
    </w:rPr>
  </w:style>
  <w:style w:type="paragraph" w:customStyle="1" w:styleId="------">
    <w:name w:val="表格------"/>
    <w:basedOn w:val="aff0"/>
    <w:qFormat/>
    <w:pPr>
      <w:widowControl/>
      <w:spacing w:before="100" w:beforeAutospacing="1" w:afterLines="50"/>
      <w:ind w:firstLineChars="0" w:firstLine="0"/>
    </w:pPr>
    <w:rPr>
      <w:rFonts w:ascii="仿宋" w:eastAsia="仿宋" w:hAnsi="仿宋"/>
      <w:kern w:val="0"/>
      <w:szCs w:val="21"/>
      <w:lang w:eastAsia="en-US" w:bidi="en-US"/>
    </w:rPr>
  </w:style>
  <w:style w:type="paragraph" w:customStyle="1" w:styleId="CharCharCharCharCharChar1Char">
    <w:name w:val="Char Char Char Char Char Char1 Char"/>
    <w:basedOn w:val="a6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paragraph" w:customStyle="1" w:styleId="17">
    <w:name w:val="正文1"/>
    <w:basedOn w:val="a6"/>
    <w:pPr>
      <w:spacing w:line="480" w:lineRule="atLeast"/>
      <w:ind w:firstLine="567"/>
    </w:pPr>
    <w:rPr>
      <w:rFonts w:ascii="Times New Roman" w:hAnsi="Times New Roman"/>
      <w:spacing w:val="5"/>
      <w:sz w:val="28"/>
      <w:szCs w:val="20"/>
    </w:rPr>
  </w:style>
  <w:style w:type="paragraph" w:customStyle="1" w:styleId="4H4h4heading4sect1234RefHeading1rh1sect12">
    <w:name w:val="样式 标题 4H4h4heading 4sect 1.2.3.4Ref Heading 1rh1sect 1.2...."/>
    <w:basedOn w:val="4"/>
    <w:pPr>
      <w:ind w:left="420" w:hanging="420"/>
    </w:pPr>
    <w:rPr>
      <w:rFonts w:ascii="黑体" w:eastAsia="黑体" w:hAnsi="黑体"/>
      <w:bCs w:val="0"/>
      <w:sz w:val="32"/>
    </w:rPr>
  </w:style>
  <w:style w:type="paragraph" w:customStyle="1" w:styleId="4H4h4heading4sect1234RefHeading1rh1sect121">
    <w:name w:val="样式 标题 4H4h4heading 4sect 1.2.3.4Ref Heading 1rh1sect 1.2....1"/>
    <w:basedOn w:val="4"/>
    <w:pPr>
      <w:ind w:left="420" w:hanging="420"/>
    </w:pPr>
    <w:rPr>
      <w:rFonts w:ascii="宋体" w:eastAsia="黑体" w:hAnsi="宋体"/>
      <w:sz w:val="32"/>
    </w:rPr>
  </w:style>
  <w:style w:type="paragraph" w:customStyle="1" w:styleId="Charf8">
    <w:name w:val="Char"/>
    <w:basedOn w:val="a6"/>
    <w:pPr>
      <w:spacing w:line="240" w:lineRule="auto"/>
    </w:pPr>
    <w:rPr>
      <w:rFonts w:ascii="Tahoma" w:hAnsi="Tahoma"/>
      <w:szCs w:val="20"/>
    </w:rPr>
  </w:style>
  <w:style w:type="paragraph" w:customStyle="1" w:styleId="Char11">
    <w:name w:val="Char1"/>
    <w:basedOn w:val="a6"/>
    <w:rPr>
      <w:rFonts w:ascii="Tahoma" w:hAnsi="Tahoma"/>
      <w:szCs w:val="20"/>
    </w:rPr>
  </w:style>
  <w:style w:type="paragraph" w:customStyle="1" w:styleId="StyleRight042cmBefore6ptAfter6pt1">
    <w:name w:val="Style Right:  0.42 cm Before:  6 pt After:  6 pt1"/>
    <w:basedOn w:val="a6"/>
    <w:pPr>
      <w:numPr>
        <w:numId w:val="12"/>
      </w:numPr>
      <w:spacing w:before="240" w:after="120"/>
      <w:ind w:right="238"/>
    </w:pPr>
    <w:rPr>
      <w:rFonts w:ascii="Times New Roman" w:hAnsi="Times New Roman" w:cs="宋体"/>
      <w:b/>
      <w:szCs w:val="20"/>
    </w:rPr>
  </w:style>
  <w:style w:type="paragraph" w:customStyle="1" w:styleId="4141450">
    <w:name w:val="样式 _标题4 + 段前: 14 磅 段后: 14.5 磅 右  0 字符"/>
    <w:basedOn w:val="41"/>
    <w:pPr>
      <w:tabs>
        <w:tab w:val="left" w:pos="1134"/>
      </w:tabs>
      <w:ind w:right="0" w:hanging="738"/>
    </w:pPr>
    <w:rPr>
      <w:rFonts w:cs="宋体"/>
      <w:szCs w:val="20"/>
    </w:rPr>
  </w:style>
  <w:style w:type="paragraph" w:customStyle="1" w:styleId="150">
    <w:name w:val="样式 小四 行距: 1.5 倍行距"/>
    <w:basedOn w:val="a6"/>
    <w:pPr>
      <w:spacing w:line="240" w:lineRule="auto"/>
      <w:ind w:firstLine="480"/>
    </w:pPr>
    <w:rPr>
      <w:rFonts w:ascii="Times New Roman" w:hAnsi="Times New Roman" w:cs="宋体"/>
      <w:sz w:val="21"/>
      <w:szCs w:val="20"/>
    </w:rPr>
  </w:style>
  <w:style w:type="paragraph" w:customStyle="1" w:styleId="aff9">
    <w:name w:val="自定义正文"/>
    <w:basedOn w:val="a6"/>
    <w:pPr>
      <w:ind w:firstLineChars="200" w:firstLine="200"/>
    </w:pPr>
    <w:rPr>
      <w:rFonts w:ascii="Times New Roman" w:hAnsi="Times New Roman"/>
      <w:szCs w:val="24"/>
    </w:rPr>
  </w:style>
  <w:style w:type="paragraph" w:customStyle="1" w:styleId="220">
    <w:name w:val="样式 正文首行缩进 2 + 首行缩进:  2 字符"/>
    <w:basedOn w:val="24"/>
    <w:pPr>
      <w:ind w:leftChars="0" w:left="0" w:firstLine="480"/>
    </w:pPr>
    <w:rPr>
      <w:rFonts w:ascii="Times New Roman" w:hAnsi="Times New Roman"/>
      <w:szCs w:val="20"/>
    </w:rPr>
  </w:style>
  <w:style w:type="paragraph" w:customStyle="1" w:styleId="MMResource">
    <w:name w:val="MM Resource"/>
    <w:basedOn w:val="a6"/>
    <w:link w:val="MMResourceChar"/>
  </w:style>
  <w:style w:type="paragraph" w:customStyle="1" w:styleId="affa">
    <w:name w:val="_表格标题"/>
    <w:basedOn w:val="a6"/>
    <w:link w:val="Charf9"/>
    <w:pPr>
      <w:spacing w:beforeLines="10" w:afterLines="10" w:line="240" w:lineRule="auto"/>
      <w:jc w:val="center"/>
    </w:pPr>
    <w:rPr>
      <w:rFonts w:ascii="Times New Roman" w:hAnsi="Times New Roman"/>
      <w:b/>
      <w:sz w:val="21"/>
      <w:szCs w:val="24"/>
    </w:rPr>
  </w:style>
  <w:style w:type="paragraph" w:customStyle="1" w:styleId="affb">
    <w:name w:val="表格"/>
    <w:link w:val="CharChar"/>
    <w:pPr>
      <w:adjustRightInd w:val="0"/>
      <w:snapToGrid w:val="0"/>
    </w:pPr>
    <w:rPr>
      <w:rFonts w:ascii="Times New Roman" w:hAnsi="Times New Roman" w:cs="Times New Roman"/>
      <w:snapToGrid w:val="0"/>
      <w:sz w:val="21"/>
      <w:szCs w:val="21"/>
    </w:rPr>
  </w:style>
  <w:style w:type="paragraph" w:customStyle="1" w:styleId="26">
    <w:name w:val="标书正文:  首行缩进2字符"/>
    <w:basedOn w:val="a6"/>
    <w:link w:val="2Char2"/>
    <w:pPr>
      <w:snapToGrid w:val="0"/>
      <w:ind w:firstLineChars="200" w:firstLine="200"/>
    </w:pPr>
    <w:rPr>
      <w:rFonts w:ascii="宋体" w:hAnsi="宋体" w:cs="宋体"/>
      <w:szCs w:val="20"/>
    </w:rPr>
  </w:style>
  <w:style w:type="paragraph" w:customStyle="1" w:styleId="affc">
    <w:name w:val="标书图表注"/>
    <w:basedOn w:val="a6"/>
    <w:link w:val="Charfa"/>
    <w:pPr>
      <w:snapToGrid w:val="0"/>
      <w:jc w:val="center"/>
    </w:pPr>
    <w:rPr>
      <w:rFonts w:ascii="宋体" w:hAnsi="宋体" w:cs="宋体"/>
      <w:sz w:val="21"/>
      <w:szCs w:val="21"/>
    </w:rPr>
  </w:style>
  <w:style w:type="paragraph" w:customStyle="1" w:styleId="affd">
    <w:name w:val="定义正文"/>
    <w:basedOn w:val="a6"/>
    <w:pPr>
      <w:ind w:firstLineChars="200" w:firstLine="200"/>
    </w:pPr>
    <w:rPr>
      <w:rFonts w:ascii="Times New Roman" w:hAnsi="Times New Roman"/>
      <w:szCs w:val="24"/>
    </w:rPr>
  </w:style>
  <w:style w:type="character" w:customStyle="1" w:styleId="1Char">
    <w:name w:val="标题 1 Char"/>
    <w:link w:val="11"/>
    <w:uiPriority w:val="9"/>
    <w:rPr>
      <w:b/>
      <w:bCs/>
      <w:kern w:val="44"/>
      <w:sz w:val="44"/>
      <w:szCs w:val="44"/>
    </w:rPr>
  </w:style>
  <w:style w:type="character" w:customStyle="1" w:styleId="Char5">
    <w:name w:val="文档结构图 Char"/>
    <w:link w:val="af1"/>
    <w:uiPriority w:val="99"/>
    <w:semiHidden/>
    <w:rPr>
      <w:rFonts w:ascii="宋体" w:eastAsia="宋体"/>
      <w:sz w:val="18"/>
      <w:szCs w:val="18"/>
    </w:rPr>
  </w:style>
  <w:style w:type="character" w:customStyle="1" w:styleId="2Char">
    <w:name w:val="标题 2 Char"/>
    <w:link w:val="22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0"/>
    <w:uiPriority w:val="9"/>
    <w:semiHidden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semiHidden/>
    <w:rPr>
      <w:rFonts w:ascii="Cambria" w:eastAsia="宋体" w:hAnsi="Cambria" w:cs="Times New Roman"/>
      <w:b/>
      <w:bCs/>
      <w:sz w:val="28"/>
      <w:szCs w:val="28"/>
    </w:rPr>
  </w:style>
  <w:style w:type="character" w:customStyle="1" w:styleId="Chare">
    <w:name w:val="标题三自定义 Char"/>
    <w:link w:val="a1"/>
    <w:rPr>
      <w:rFonts w:cs="Times New Roman"/>
      <w:b/>
      <w:bCs/>
      <w:kern w:val="2"/>
      <w:sz w:val="30"/>
      <w:szCs w:val="32"/>
    </w:rPr>
  </w:style>
  <w:style w:type="character" w:customStyle="1" w:styleId="Charf0">
    <w:name w:val="标题五自定义 Char"/>
    <w:link w:val="a3"/>
    <w:rPr>
      <w:rFonts w:ascii="Cambria" w:hAnsi="Cambria" w:cs="Times New Roman"/>
      <w:b/>
      <w:bCs/>
      <w:kern w:val="2"/>
      <w:sz w:val="24"/>
      <w:szCs w:val="28"/>
    </w:rPr>
  </w:style>
  <w:style w:type="character" w:customStyle="1" w:styleId="5Char">
    <w:name w:val="标题 5 Char"/>
    <w:link w:val="50"/>
    <w:uiPriority w:val="9"/>
    <w:semiHidden/>
    <w:rPr>
      <w:b/>
      <w:bCs/>
      <w:sz w:val="28"/>
      <w:szCs w:val="28"/>
    </w:rPr>
  </w:style>
  <w:style w:type="character" w:customStyle="1" w:styleId="Charf">
    <w:name w:val="标题四自定义 Char"/>
    <w:link w:val="a2"/>
    <w:rPr>
      <w:rFonts w:cs="Times New Roman"/>
      <w:b/>
      <w:bCs/>
      <w:kern w:val="2"/>
      <w:sz w:val="28"/>
      <w:szCs w:val="32"/>
    </w:rPr>
  </w:style>
  <w:style w:type="character" w:customStyle="1" w:styleId="Char9">
    <w:name w:val="页眉 Char"/>
    <w:link w:val="af5"/>
    <w:uiPriority w:val="99"/>
    <w:rPr>
      <w:sz w:val="18"/>
      <w:szCs w:val="18"/>
    </w:rPr>
  </w:style>
  <w:style w:type="character" w:customStyle="1" w:styleId="Char8">
    <w:name w:val="页脚 Char"/>
    <w:link w:val="af4"/>
    <w:uiPriority w:val="99"/>
    <w:rPr>
      <w:sz w:val="18"/>
      <w:szCs w:val="18"/>
    </w:rPr>
  </w:style>
  <w:style w:type="character" w:customStyle="1" w:styleId="Char3">
    <w:name w:val="正文文本 Char"/>
    <w:basedOn w:val="a8"/>
    <w:link w:val="ae"/>
    <w:uiPriority w:val="99"/>
    <w:semiHidden/>
  </w:style>
  <w:style w:type="character" w:customStyle="1" w:styleId="Char2">
    <w:name w:val="正文首行缩进 Char"/>
    <w:basedOn w:val="Char3"/>
    <w:link w:val="ad"/>
    <w:uiPriority w:val="99"/>
  </w:style>
  <w:style w:type="character" w:customStyle="1" w:styleId="Char7">
    <w:name w:val="批注框文本 Char"/>
    <w:link w:val="af3"/>
    <w:uiPriority w:val="99"/>
    <w:semiHidden/>
    <w:rPr>
      <w:sz w:val="18"/>
      <w:szCs w:val="18"/>
    </w:rPr>
  </w:style>
  <w:style w:type="character" w:customStyle="1" w:styleId="Charc">
    <w:name w:val="带缩进的正文 Char"/>
    <w:link w:val="aff0"/>
    <w:rPr>
      <w:kern w:val="2"/>
      <w:sz w:val="24"/>
      <w:szCs w:val="22"/>
    </w:rPr>
  </w:style>
  <w:style w:type="character" w:customStyle="1" w:styleId="Charf1">
    <w:name w:val="三角形项目符号 Char"/>
    <w:link w:val="a4"/>
    <w:rPr>
      <w:rFonts w:cs="Times New Roman"/>
      <w:kern w:val="2"/>
      <w:sz w:val="24"/>
      <w:szCs w:val="22"/>
    </w:rPr>
  </w:style>
  <w:style w:type="character" w:customStyle="1" w:styleId="Charf2">
    <w:name w:val="_正文段落 Char"/>
    <w:link w:val="aff2"/>
    <w:rPr>
      <w:rFonts w:ascii="宋体" w:hAnsi="宋体"/>
      <w:kern w:val="2"/>
      <w:sz w:val="24"/>
      <w:szCs w:val="24"/>
    </w:rPr>
  </w:style>
  <w:style w:type="character" w:customStyle="1" w:styleId="1Char0">
    <w:name w:val="数字编号样式1. Char"/>
    <w:link w:val="10"/>
    <w:rPr>
      <w:rFonts w:cs="Times New Roman"/>
      <w:kern w:val="2"/>
      <w:sz w:val="24"/>
      <w:szCs w:val="22"/>
    </w:rPr>
  </w:style>
  <w:style w:type="character" w:customStyle="1" w:styleId="Char1">
    <w:name w:val="批注文字 Char"/>
    <w:link w:val="ac"/>
    <w:uiPriority w:val="99"/>
    <w:semiHidden/>
    <w:rPr>
      <w:kern w:val="2"/>
      <w:sz w:val="24"/>
      <w:szCs w:val="22"/>
    </w:rPr>
  </w:style>
  <w:style w:type="character" w:customStyle="1" w:styleId="Char0">
    <w:name w:val="批注主题 Char"/>
    <w:link w:val="ab"/>
    <w:uiPriority w:val="99"/>
    <w:semiHidden/>
    <w:rPr>
      <w:b/>
      <w:bCs/>
      <w:kern w:val="2"/>
      <w:sz w:val="24"/>
      <w:szCs w:val="22"/>
    </w:rPr>
  </w:style>
  <w:style w:type="character" w:customStyle="1" w:styleId="Chara">
    <w:name w:val="签名 Char"/>
    <w:link w:val="af6"/>
    <w:rPr>
      <w:rFonts w:ascii="Times New Roman" w:hAnsi="Times New Roman"/>
      <w:kern w:val="2"/>
      <w:sz w:val="24"/>
      <w:szCs w:val="24"/>
    </w:rPr>
  </w:style>
  <w:style w:type="character" w:customStyle="1" w:styleId="4Char0">
    <w:name w:val="_标题4 Char"/>
    <w:link w:val="41"/>
    <w:rPr>
      <w:rFonts w:ascii="Arial" w:eastAsia="黑体" w:hAnsi="Arial"/>
      <w:b/>
      <w:bCs/>
      <w:kern w:val="2"/>
      <w:sz w:val="28"/>
      <w:szCs w:val="28"/>
    </w:rPr>
  </w:style>
  <w:style w:type="character" w:customStyle="1" w:styleId="Char">
    <w:name w:val="正文缩进 Char"/>
    <w:link w:val="a7"/>
    <w:rPr>
      <w:rFonts w:ascii="Times New Roman" w:hAnsi="Times New Roman"/>
      <w:kern w:val="2"/>
      <w:sz w:val="28"/>
    </w:rPr>
  </w:style>
  <w:style w:type="character" w:customStyle="1" w:styleId="3Char0">
    <w:name w:val="正文文本缩进 3 Char"/>
    <w:link w:val="32"/>
    <w:rPr>
      <w:rFonts w:ascii="Times New Roman" w:hAnsi="Times New Roman"/>
      <w:kern w:val="2"/>
      <w:sz w:val="16"/>
      <w:szCs w:val="16"/>
    </w:rPr>
  </w:style>
  <w:style w:type="character" w:customStyle="1" w:styleId="Charf3">
    <w:name w:val="_题注 Char"/>
    <w:link w:val="aff3"/>
    <w:rPr>
      <w:rFonts w:ascii="黑体" w:eastAsia="黑体" w:hAnsi="Arial" w:cs="Arial"/>
      <w:kern w:val="2"/>
      <w:sz w:val="21"/>
    </w:rPr>
  </w:style>
  <w:style w:type="character" w:customStyle="1" w:styleId="Char4">
    <w:name w:val="题注 Char"/>
    <w:link w:val="af"/>
    <w:uiPriority w:val="35"/>
    <w:rPr>
      <w:rFonts w:ascii="Cambria" w:eastAsia="黑体" w:hAnsi="Cambria"/>
      <w:kern w:val="2"/>
    </w:rPr>
  </w:style>
  <w:style w:type="character" w:customStyle="1" w:styleId="DCChar">
    <w:name w:val="DC正文 Char"/>
    <w:link w:val="DC"/>
    <w:rPr>
      <w:rFonts w:ascii="宋体" w:hAnsi="宋体"/>
      <w:kern w:val="2"/>
      <w:sz w:val="24"/>
      <w:szCs w:val="24"/>
    </w:rPr>
  </w:style>
  <w:style w:type="character" w:customStyle="1" w:styleId="DCChar0">
    <w:name w:val="DC一级项目符号 Char"/>
    <w:link w:val="DC0"/>
    <w:rPr>
      <w:rFonts w:ascii="宋体" w:hAnsi="宋体"/>
      <w:kern w:val="2"/>
      <w:sz w:val="24"/>
      <w:szCs w:val="24"/>
    </w:rPr>
  </w:style>
  <w:style w:type="character" w:customStyle="1" w:styleId="Char6">
    <w:name w:val="正文文本缩进 Char"/>
    <w:link w:val="af2"/>
    <w:uiPriority w:val="99"/>
    <w:semiHidden/>
    <w:rPr>
      <w:kern w:val="2"/>
      <w:sz w:val="24"/>
      <w:szCs w:val="22"/>
    </w:rPr>
  </w:style>
  <w:style w:type="character" w:customStyle="1" w:styleId="2Char1">
    <w:name w:val="正文首行缩进 2 Char"/>
    <w:link w:val="24"/>
    <w:uiPriority w:val="99"/>
    <w:semiHidden/>
    <w:rPr>
      <w:kern w:val="2"/>
      <w:sz w:val="24"/>
      <w:szCs w:val="22"/>
    </w:rPr>
  </w:style>
  <w:style w:type="character" w:customStyle="1" w:styleId="Charf4">
    <w:name w:val="正文缩进（紧缩） Char"/>
    <w:link w:val="aff4"/>
    <w:rPr>
      <w:rFonts w:ascii="Times New Roman" w:hAnsi="Times New Roman"/>
      <w:kern w:val="2"/>
      <w:sz w:val="21"/>
      <w:szCs w:val="24"/>
    </w:rPr>
  </w:style>
  <w:style w:type="character" w:customStyle="1" w:styleId="Charf5">
    <w:name w:val="标题一 Char"/>
    <w:link w:val="aff5"/>
    <w:rPr>
      <w:rFonts w:ascii="Arial" w:eastAsia="黑体" w:hAnsi="Arial"/>
      <w:b/>
      <w:bCs/>
      <w:kern w:val="44"/>
      <w:sz w:val="44"/>
      <w:szCs w:val="44"/>
    </w:rPr>
  </w:style>
  <w:style w:type="character" w:customStyle="1" w:styleId="Charb">
    <w:name w:val="脚注文本 Char"/>
    <w:link w:val="af7"/>
    <w:rPr>
      <w:rFonts w:ascii="Times New Roman" w:hAnsi="Times New Roman"/>
      <w:kern w:val="2"/>
      <w:sz w:val="18"/>
      <w:szCs w:val="18"/>
    </w:rPr>
  </w:style>
  <w:style w:type="character" w:customStyle="1" w:styleId="Char10">
    <w:name w:val="正文格式 Char1"/>
    <w:link w:val="aff6"/>
    <w:rPr>
      <w:rFonts w:ascii="宋体" w:eastAsia="楷体_GB2312" w:hAnsi="宋体" w:cs="宋体"/>
      <w:color w:val="000000"/>
      <w:sz w:val="24"/>
      <w:szCs w:val="21"/>
    </w:rPr>
  </w:style>
  <w:style w:type="character" w:customStyle="1" w:styleId="6Char">
    <w:name w:val="标题 6 Char"/>
    <w:link w:val="6"/>
    <w:rPr>
      <w:rFonts w:ascii="Arial" w:eastAsia="黑体" w:hAnsi="Arial"/>
      <w:b/>
      <w:kern w:val="2"/>
      <w:sz w:val="24"/>
    </w:rPr>
  </w:style>
  <w:style w:type="character" w:customStyle="1" w:styleId="7Char">
    <w:name w:val="标题 7 Char"/>
    <w:link w:val="7"/>
    <w:rPr>
      <w:rFonts w:ascii="Times New Roman" w:hAnsi="Times New Roman"/>
      <w:b/>
      <w:kern w:val="2"/>
      <w:sz w:val="24"/>
    </w:rPr>
  </w:style>
  <w:style w:type="character" w:customStyle="1" w:styleId="8Char">
    <w:name w:val="标题 8 Char"/>
    <w:link w:val="8"/>
    <w:rPr>
      <w:rFonts w:ascii="Arial" w:eastAsia="黑体" w:hAnsi="Arial"/>
      <w:kern w:val="2"/>
      <w:sz w:val="24"/>
    </w:rPr>
  </w:style>
  <w:style w:type="character" w:customStyle="1" w:styleId="9Char">
    <w:name w:val="标题 9 Char"/>
    <w:link w:val="9"/>
    <w:rPr>
      <w:rFonts w:ascii="Arial" w:eastAsia="黑体" w:hAnsi="Arial"/>
      <w:kern w:val="2"/>
      <w:sz w:val="21"/>
    </w:rPr>
  </w:style>
  <w:style w:type="character" w:customStyle="1" w:styleId="Charf6">
    <w:name w:val="项目符号：一级 Char"/>
    <w:link w:val="aff7"/>
    <w:rPr>
      <w:rFonts w:ascii="宋体" w:eastAsia="新宋体" w:hAnsi="宋体"/>
      <w:color w:val="000000"/>
      <w:sz w:val="24"/>
    </w:rPr>
  </w:style>
  <w:style w:type="character" w:customStyle="1" w:styleId="HTChar1">
    <w:name w:val="HT_题注 Char"/>
    <w:link w:val="HT1"/>
    <w:rPr>
      <w:rFonts w:ascii="Arial" w:eastAsia="黑体" w:hAnsi="Arial"/>
      <w:b/>
      <w:kern w:val="2"/>
      <w:sz w:val="21"/>
      <w:szCs w:val="21"/>
    </w:rPr>
  </w:style>
  <w:style w:type="character" w:customStyle="1" w:styleId="HTChar">
    <w:name w:val="HT_正文缩进 Char"/>
    <w:link w:val="HT0"/>
    <w:rPr>
      <w:rFonts w:ascii="Times New Roman" w:hAnsi="Times New Roman"/>
      <w:kern w:val="2"/>
      <w:sz w:val="24"/>
      <w:szCs w:val="24"/>
    </w:rPr>
  </w:style>
  <w:style w:type="character" w:customStyle="1" w:styleId="HTChar0">
    <w:name w:val="HT_列表项目符号 Char"/>
    <w:link w:val="HT"/>
    <w:rPr>
      <w:rFonts w:ascii="Times New Roman" w:hAnsi="Times New Roman" w:cs="Times New Roman"/>
      <w:kern w:val="2"/>
      <w:sz w:val="24"/>
      <w:szCs w:val="24"/>
    </w:rPr>
  </w:style>
  <w:style w:type="character" w:customStyle="1" w:styleId="Charf7">
    <w:name w:val="项目符号：二级 Char"/>
    <w:link w:val="aff8"/>
    <w:rPr>
      <w:rFonts w:ascii="宋体" w:eastAsia="新宋体" w:hAnsi="宋体" w:cs="宋体"/>
      <w:bCs/>
      <w:color w:val="000000"/>
      <w:sz w:val="24"/>
      <w:szCs w:val="21"/>
    </w:rPr>
  </w:style>
  <w:style w:type="character" w:customStyle="1" w:styleId="2Char0">
    <w:name w:val="正文文本缩进 2 Char"/>
    <w:link w:val="23"/>
    <w:uiPriority w:val="99"/>
    <w:semiHidden/>
    <w:rPr>
      <w:kern w:val="2"/>
      <w:sz w:val="24"/>
      <w:szCs w:val="22"/>
    </w:rPr>
  </w:style>
  <w:style w:type="character" w:customStyle="1" w:styleId="44Char">
    <w:name w:val="44 Char"/>
    <w:link w:val="44"/>
    <w:rPr>
      <w:rFonts w:ascii="宋体" w:hAnsi="宋体"/>
      <w:kern w:val="28"/>
      <w:sz w:val="24"/>
    </w:rPr>
  </w:style>
  <w:style w:type="character" w:customStyle="1" w:styleId="HTMLChar">
    <w:name w:val="HTML 预设格式 Char"/>
    <w:link w:val="HTML"/>
    <w:rPr>
      <w:rFonts w:ascii="Arial" w:hAnsi="Arial" w:cs="Arial"/>
      <w:sz w:val="21"/>
      <w:szCs w:val="21"/>
    </w:rPr>
  </w:style>
  <w:style w:type="character" w:customStyle="1" w:styleId="SectionHeadCharChar">
    <w:name w:val="Section Head Char Char"/>
    <w:rPr>
      <w:rFonts w:eastAsia="黑体"/>
      <w:b/>
      <w:kern w:val="44"/>
      <w:sz w:val="44"/>
      <w:lang w:val="en-US" w:eastAsia="zh-CN" w:bidi="ar-SA"/>
    </w:rPr>
  </w:style>
  <w:style w:type="character" w:customStyle="1" w:styleId="3Char1">
    <w:name w:val="样式3 Char"/>
    <w:rPr>
      <w:rFonts w:eastAsia="仿宋_GB2312"/>
      <w:kern w:val="2"/>
      <w:sz w:val="24"/>
      <w:szCs w:val="24"/>
    </w:rPr>
  </w:style>
  <w:style w:type="character" w:customStyle="1" w:styleId="Chard">
    <w:name w:val="标题二自定义 Char"/>
    <w:link w:val="a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headline-content">
    <w:name w:val="headline-content"/>
    <w:basedOn w:val="a8"/>
  </w:style>
  <w:style w:type="character" w:customStyle="1" w:styleId="5Char0">
    <w:name w:val="_标题5 Char"/>
    <w:link w:val="52"/>
    <w:rPr>
      <w:rFonts w:ascii="新宋体" w:eastAsia="新宋体" w:hAnsi="新宋体"/>
      <w:b/>
      <w:bCs/>
      <w:kern w:val="2"/>
      <w:sz w:val="28"/>
      <w:szCs w:val="28"/>
    </w:rPr>
  </w:style>
  <w:style w:type="character" w:customStyle="1" w:styleId="postbody1">
    <w:name w:val="postbody1"/>
    <w:rPr>
      <w:sz w:val="21"/>
      <w:szCs w:val="21"/>
    </w:rPr>
  </w:style>
  <w:style w:type="character" w:customStyle="1" w:styleId="MMResourceChar">
    <w:name w:val="MM Resource Char"/>
    <w:link w:val="MMResource"/>
    <w:rPr>
      <w:kern w:val="2"/>
      <w:sz w:val="24"/>
      <w:szCs w:val="22"/>
    </w:rPr>
  </w:style>
  <w:style w:type="character" w:customStyle="1" w:styleId="CharChar">
    <w:name w:val="表格 Char Char"/>
    <w:link w:val="affb"/>
    <w:rPr>
      <w:rFonts w:ascii="Times New Roman" w:hAnsi="Times New Roman"/>
      <w:snapToGrid w:val="0"/>
      <w:sz w:val="21"/>
      <w:szCs w:val="21"/>
    </w:rPr>
  </w:style>
  <w:style w:type="character" w:customStyle="1" w:styleId="Charf9">
    <w:name w:val="_表格标题 Char"/>
    <w:link w:val="affa"/>
    <w:rPr>
      <w:rFonts w:ascii="Times New Roman" w:hAnsi="Times New Roman"/>
      <w:b/>
      <w:kern w:val="2"/>
      <w:sz w:val="21"/>
      <w:szCs w:val="24"/>
    </w:rPr>
  </w:style>
  <w:style w:type="character" w:customStyle="1" w:styleId="2Char2">
    <w:name w:val="标书正文:  首行缩进2字符 Char"/>
    <w:link w:val="26"/>
    <w:locked/>
    <w:rPr>
      <w:rFonts w:ascii="宋体" w:hAnsi="宋体" w:cs="宋体"/>
      <w:kern w:val="2"/>
      <w:sz w:val="24"/>
    </w:rPr>
  </w:style>
  <w:style w:type="character" w:customStyle="1" w:styleId="Charfa">
    <w:name w:val="标书图表注 Char"/>
    <w:link w:val="affc"/>
    <w:locked/>
    <w:rPr>
      <w:rFonts w:ascii="宋体" w:hAnsi="宋体" w:cs="宋体"/>
      <w:kern w:val="2"/>
      <w:sz w:val="21"/>
      <w:szCs w:val="21"/>
    </w:rPr>
  </w:style>
  <w:style w:type="character" w:customStyle="1" w:styleId="apple-converted-space">
    <w:name w:val="apple-converted-space"/>
    <w:basedOn w:val="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ndy.DIGITALCHINA\Application%20Data\Microsoft\Templates\&#30005;&#23376;&#25919;&#21153;&#39033;&#30446;&#27169;&#26495;-2009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电子政务项目模板-2009</Template>
  <TotalTime>158</TotalTime>
  <Pages>1</Pages>
  <Words>1213</Words>
  <Characters>6915</Characters>
  <Application>Microsoft Office Word</Application>
  <DocSecurity>0</DocSecurity>
  <Lines>57</Lines>
  <Paragraphs>16</Paragraphs>
  <ScaleCrop>false</ScaleCrop>
  <Company/>
  <LinksUpToDate>false</LinksUpToDate>
  <CharactersWithSpaces>8112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市民网页总体方案</dc:title>
  <dc:creator>dc</dc:creator>
  <cp:lastModifiedBy>李德钊</cp:lastModifiedBy>
  <cp:revision>11</cp:revision>
  <cp:lastPrinted>2009-07-04T09:49:00Z</cp:lastPrinted>
  <dcterms:created xsi:type="dcterms:W3CDTF">2014-08-21T05:36:00Z</dcterms:created>
  <dcterms:modified xsi:type="dcterms:W3CDTF">2014-11-16T23:38:00Z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